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EADDA" w14:textId="63972E4D" w:rsidR="00F92F00" w:rsidRPr="00796A9E" w:rsidRDefault="00C7468E" w:rsidP="00FA649A">
      <w:pPr>
        <w:pStyle w:val="Logo"/>
        <w:framePr w:wrap="notBeside" w:x="1701"/>
        <w:jc w:val="left"/>
        <w:rPr>
          <w:rFonts w:cs="Arial"/>
          <w:noProof w:val="0"/>
        </w:rPr>
      </w:pPr>
      <w:r w:rsidRPr="00C7468E">
        <w:rPr>
          <w:sz w:val="20"/>
          <w:u w:val="none"/>
        </w:rPr>
        <w:drawing>
          <wp:inline distT="0" distB="0" distL="0" distR="0" wp14:anchorId="39D82880" wp14:editId="09F92836">
            <wp:extent cx="1670050" cy="622300"/>
            <wp:effectExtent l="0" t="0" r="6350" b="6350"/>
            <wp:docPr id="368704899" name="Image 1" descr="Logo-NWS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-NW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082" cy="62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DA8C" w14:textId="3CFBF2D4" w:rsidR="00442DD7" w:rsidRPr="00224819" w:rsidRDefault="00095566" w:rsidP="0095030F">
      <w:pPr>
        <w:rPr>
          <w:rFonts w:ascii="Perpetua Titling MT" w:hAnsi="Perpetua Titling MT"/>
          <w:b/>
          <w:bCs/>
          <w:sz w:val="48"/>
          <w:szCs w:val="48"/>
        </w:rPr>
      </w:pPr>
      <w:r>
        <w:rPr>
          <w:rFonts w:ascii="Perpetua Titling MT" w:hAnsi="Perpetua Titling MT"/>
          <w:b/>
          <w:bCs/>
          <w:sz w:val="48"/>
          <w:szCs w:val="48"/>
        </w:rPr>
        <w:t>LOW</w:t>
      </w:r>
      <w:r w:rsidR="001F37B8" w:rsidRPr="006229B8">
        <w:rPr>
          <w:rFonts w:ascii="Perpetua Titling MT" w:hAnsi="Perpetua Titling MT"/>
          <w:b/>
          <w:bCs/>
          <w:sz w:val="48"/>
          <w:szCs w:val="48"/>
        </w:rPr>
        <w:t xml:space="preserve"> Level Design</w:t>
      </w:r>
    </w:p>
    <w:p w14:paraId="2ED52439" w14:textId="77777777" w:rsidR="00F92F00" w:rsidRPr="006E22EE" w:rsidRDefault="00F92F00" w:rsidP="00F92F00">
      <w:pPr>
        <w:pStyle w:val="SubTitle"/>
        <w:rPr>
          <w:color w:val="FF0000"/>
          <w:lang w:val="en-US" w:eastAsia="ja-JP"/>
        </w:rPr>
      </w:pPr>
    </w:p>
    <w:p w14:paraId="41DB5FD2" w14:textId="77777777" w:rsidR="00F92F00" w:rsidRPr="00CA3918" w:rsidRDefault="00F92F00" w:rsidP="00CA3918"/>
    <w:p w14:paraId="17F7CF36" w14:textId="77777777" w:rsidR="00F92F00" w:rsidRPr="00CA3918" w:rsidRDefault="00F92F00" w:rsidP="00CA3918"/>
    <w:p w14:paraId="18D50EE1" w14:textId="77777777" w:rsidR="00F92F00" w:rsidRPr="00CA3918" w:rsidRDefault="00F92F00" w:rsidP="00CA3918"/>
    <w:p w14:paraId="40A8936C" w14:textId="77777777" w:rsidR="00F92F00" w:rsidRPr="00CA3918" w:rsidRDefault="00F92F00" w:rsidP="00CA3918"/>
    <w:p w14:paraId="1E2C6D3A" w14:textId="77777777" w:rsidR="00F92F00" w:rsidRPr="00CA3918" w:rsidRDefault="00F92F00" w:rsidP="00CA3918"/>
    <w:p w14:paraId="29671F7E" w14:textId="77777777" w:rsidR="00F92F00" w:rsidRPr="00CA3918" w:rsidRDefault="00F92F00" w:rsidP="00CA3918"/>
    <w:p w14:paraId="742FDAF2" w14:textId="77777777" w:rsidR="00F92F00" w:rsidRPr="00CA3918" w:rsidRDefault="00F92F00" w:rsidP="00CA3918"/>
    <w:p w14:paraId="6AEF5C44" w14:textId="77777777" w:rsidR="00F92F00" w:rsidRPr="00CA3918" w:rsidRDefault="00F92F00" w:rsidP="00CA3918"/>
    <w:p w14:paraId="7BB37B56" w14:textId="77777777" w:rsidR="00F92F00" w:rsidRPr="00CA3918" w:rsidRDefault="00F92F00" w:rsidP="00CA3918"/>
    <w:p w14:paraId="2F8F7BF8" w14:textId="77777777" w:rsidR="00F92F00" w:rsidRPr="00CA3918" w:rsidRDefault="00F92F00" w:rsidP="00CA3918"/>
    <w:p w14:paraId="2E9397F6" w14:textId="77777777" w:rsidR="00F92F00" w:rsidRPr="00CA3918" w:rsidRDefault="00F92F00" w:rsidP="00CA3918"/>
    <w:p w14:paraId="6F397B0D" w14:textId="77777777" w:rsidR="00F92F00" w:rsidRPr="00CA3918" w:rsidRDefault="00F92F00" w:rsidP="00CA3918"/>
    <w:p w14:paraId="0B3294E4" w14:textId="77777777" w:rsidR="00F92F00" w:rsidRPr="00CA3918" w:rsidRDefault="00F92F00" w:rsidP="00CA3918"/>
    <w:p w14:paraId="2E86A959" w14:textId="77777777" w:rsidR="00F92F00" w:rsidRDefault="00F92F00" w:rsidP="00CA3918"/>
    <w:p w14:paraId="35166DFF" w14:textId="77777777" w:rsidR="006E22EE" w:rsidRDefault="006E22EE" w:rsidP="00CA3918"/>
    <w:p w14:paraId="388692FF" w14:textId="77777777" w:rsidR="006E22EE" w:rsidRDefault="006E22EE" w:rsidP="00CA3918"/>
    <w:p w14:paraId="1DC225CB" w14:textId="77777777" w:rsidR="006E22EE" w:rsidRDefault="006E22EE" w:rsidP="00CA3918"/>
    <w:p w14:paraId="3C309877" w14:textId="77777777" w:rsidR="006E22EE" w:rsidRDefault="006E22EE" w:rsidP="00CA3918"/>
    <w:p w14:paraId="2F55DE28" w14:textId="77777777" w:rsidR="006E22EE" w:rsidRDefault="006E22EE" w:rsidP="00CA3918"/>
    <w:p w14:paraId="0C385E9B" w14:textId="77777777" w:rsidR="006E22EE" w:rsidRDefault="006E22EE" w:rsidP="00CA3918"/>
    <w:p w14:paraId="69920B04" w14:textId="77777777" w:rsidR="006E22EE" w:rsidRDefault="006E22EE" w:rsidP="00CA3918"/>
    <w:p w14:paraId="22BD86D3" w14:textId="77777777" w:rsidR="006E22EE" w:rsidRDefault="006E22EE" w:rsidP="00CA3918"/>
    <w:p w14:paraId="5BEA157B" w14:textId="77777777" w:rsidR="006E22EE" w:rsidRPr="00CA3918" w:rsidRDefault="006E22EE" w:rsidP="00CA3918"/>
    <w:p w14:paraId="7F1B8FD9" w14:textId="28AA856B" w:rsidR="004314A7" w:rsidRPr="009A69CE" w:rsidRDefault="00F92F00" w:rsidP="00AF35D6">
      <w:r w:rsidRPr="00CB703D">
        <w:t>Author:</w:t>
      </w:r>
      <w:r w:rsidRPr="00CB703D">
        <w:tab/>
      </w:r>
      <w:r w:rsidRPr="00CB703D">
        <w:tab/>
      </w:r>
      <w:r w:rsidR="004002BE" w:rsidRPr="00CB703D">
        <w:tab/>
      </w:r>
      <w:r w:rsidR="006613C1">
        <w:t>Team</w:t>
      </w:r>
      <w:r w:rsidRPr="00CB703D">
        <w:br/>
        <w:t>Creation Date:</w:t>
      </w:r>
      <w:r w:rsidRPr="00CB703D">
        <w:tab/>
      </w:r>
      <w:r w:rsidRPr="00CB703D">
        <w:tab/>
      </w:r>
      <w:r w:rsidR="00AF35D6">
        <w:fldChar w:fldCharType="begin"/>
      </w:r>
      <w:r w:rsidR="00AF35D6">
        <w:instrText xml:space="preserve"> DATE \@ "yyyy-MM-dd" </w:instrText>
      </w:r>
      <w:r w:rsidR="00AF35D6">
        <w:fldChar w:fldCharType="separate"/>
      </w:r>
      <w:r w:rsidR="00B43E65">
        <w:rPr>
          <w:noProof/>
        </w:rPr>
        <w:t>2024-06-06</w:t>
      </w:r>
      <w:r w:rsidR="00AF35D6">
        <w:fldChar w:fldCharType="end"/>
      </w:r>
    </w:p>
    <w:p w14:paraId="5F6A73D6" w14:textId="77777777" w:rsidR="00B35BFA" w:rsidRDefault="00F92F00" w:rsidP="00E5257E">
      <w:r w:rsidRPr="00CA3918">
        <w:t>Last Updated by:</w:t>
      </w:r>
      <w:r w:rsidRPr="00CA3918">
        <w:tab/>
      </w:r>
      <w:r w:rsidRPr="00CA3918">
        <w:br/>
        <w:t>Last Updated:</w:t>
      </w:r>
      <w:r w:rsidRPr="00CA3918">
        <w:tab/>
      </w:r>
      <w:r w:rsidRPr="00CA3918">
        <w:tab/>
      </w:r>
    </w:p>
    <w:p w14:paraId="11EACA43" w14:textId="77777777" w:rsidR="00F92F00" w:rsidRPr="00796A9E" w:rsidRDefault="00C31521" w:rsidP="00AF35D6">
      <w:pPr>
        <w:rPr>
          <w:lang w:eastAsia="ja-JP"/>
        </w:rPr>
        <w:sectPr w:rsidR="00F92F00" w:rsidRPr="00796A9E" w:rsidSect="00883A0E">
          <w:headerReference w:type="default" r:id="rId13"/>
          <w:footerReference w:type="default" r:id="rId14"/>
          <w:pgSz w:w="11907" w:h="16840" w:code="9"/>
          <w:pgMar w:top="1418" w:right="567" w:bottom="1701" w:left="1701" w:header="720" w:footer="720" w:gutter="0"/>
          <w:paperSrc w:first="2612" w:other="2612"/>
          <w:cols w:space="720"/>
        </w:sectPr>
      </w:pPr>
      <w:r w:rsidRPr="00CA3918">
        <w:t>Revision:</w:t>
      </w:r>
      <w:r w:rsidRPr="00CA3918">
        <w:tab/>
      </w:r>
      <w:r w:rsidRPr="00CA3918">
        <w:tab/>
      </w:r>
      <w:r w:rsidR="00D30CED">
        <w:t>V</w:t>
      </w:r>
      <w:r w:rsidR="00AF35D6">
        <w:t>1</w:t>
      </w:r>
      <w:r w:rsidR="00A14151">
        <w:t>.</w:t>
      </w:r>
      <w:r w:rsidR="00AF35D6">
        <w:t>0</w:t>
      </w:r>
    </w:p>
    <w:p w14:paraId="775E26EE" w14:textId="77777777" w:rsidR="00F92F00" w:rsidRPr="00CA3918" w:rsidRDefault="00F92F00" w:rsidP="00CA3918">
      <w:pPr>
        <w:pStyle w:val="Heading1withoutnumber"/>
      </w:pPr>
      <w:bookmarkStart w:id="0" w:name="_Toc406493322"/>
      <w:bookmarkStart w:id="1" w:name="_Toc168482236"/>
      <w:r w:rsidRPr="00CA3918">
        <w:lastRenderedPageBreak/>
        <w:t>Document Control</w:t>
      </w:r>
      <w:bookmarkEnd w:id="0"/>
      <w:bookmarkEnd w:id="1"/>
    </w:p>
    <w:p w14:paraId="72087A4F" w14:textId="77777777" w:rsidR="00F92F00" w:rsidRPr="00796A9E" w:rsidRDefault="00F92F00" w:rsidP="00824A00">
      <w:pPr>
        <w:pStyle w:val="DocumentControlHeading"/>
        <w:rPr>
          <w:lang w:val="en-US"/>
        </w:rPr>
      </w:pPr>
      <w:r w:rsidRPr="00796A9E">
        <w:rPr>
          <w:lang w:val="en-US"/>
        </w:rPr>
        <w:t>Information</w:t>
      </w:r>
    </w:p>
    <w:tbl>
      <w:tblPr>
        <w:tblW w:w="850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5"/>
      </w:tblGrid>
      <w:tr w:rsidR="00F92F00" w:rsidRPr="00796A9E" w14:paraId="7276C5E3" w14:textId="77777777" w:rsidTr="00CD5FFD">
        <w:tc>
          <w:tcPr>
            <w:tcW w:w="8505" w:type="dxa"/>
            <w:shd w:val="pct12" w:color="auto" w:fill="FFFFFF"/>
          </w:tcPr>
          <w:p w14:paraId="4A4920A9" w14:textId="77777777" w:rsidR="00F92F00" w:rsidRPr="00796A9E" w:rsidRDefault="00F92F00" w:rsidP="007122A0">
            <w:pPr>
              <w:pStyle w:val="TableCell"/>
              <w:keepNext/>
              <w:keepLines/>
            </w:pPr>
            <w:r w:rsidRPr="00796A9E">
              <w:t>File name</w:t>
            </w:r>
          </w:p>
        </w:tc>
      </w:tr>
      <w:tr w:rsidR="00F92F00" w:rsidRPr="00796A9E" w14:paraId="181369E7" w14:textId="77777777" w:rsidTr="00CD5FFD">
        <w:tc>
          <w:tcPr>
            <w:tcW w:w="8505" w:type="dxa"/>
          </w:tcPr>
          <w:p w14:paraId="51929524" w14:textId="43282E6F" w:rsidR="00D5254F" w:rsidRPr="00511CD4" w:rsidRDefault="0074311A" w:rsidP="00D5254F">
            <w:r>
              <w:t xml:space="preserve">Building a </w:t>
            </w:r>
            <w:r w:rsidR="004927C0">
              <w:t>Timesheet application for NWS</w:t>
            </w:r>
            <w:r>
              <w:t>.</w:t>
            </w:r>
          </w:p>
          <w:p w14:paraId="7F7073B2" w14:textId="77777777" w:rsidR="00F92F00" w:rsidRPr="00796A9E" w:rsidRDefault="00F92F00" w:rsidP="00CE775A">
            <w:pPr>
              <w:pStyle w:val="TableCell"/>
            </w:pPr>
          </w:p>
        </w:tc>
      </w:tr>
    </w:tbl>
    <w:p w14:paraId="3BD28EAC" w14:textId="77777777" w:rsidR="00F92F00" w:rsidRPr="00796A9E" w:rsidRDefault="00F92F00" w:rsidP="00824A00">
      <w:pPr>
        <w:pStyle w:val="DocumentControlHeading"/>
        <w:rPr>
          <w:lang w:val="en-US"/>
        </w:rPr>
      </w:pPr>
      <w:r w:rsidRPr="00796A9E">
        <w:rPr>
          <w:lang w:val="en-US"/>
        </w:rPr>
        <w:t>Change Record</w:t>
      </w:r>
    </w:p>
    <w:tbl>
      <w:tblPr>
        <w:tblW w:w="850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2551"/>
        <w:gridCol w:w="1276"/>
        <w:gridCol w:w="3231"/>
      </w:tblGrid>
      <w:tr w:rsidR="00F92F00" w:rsidRPr="00796A9E" w14:paraId="0D386A46" w14:textId="77777777" w:rsidTr="004927C0">
        <w:tc>
          <w:tcPr>
            <w:tcW w:w="1447" w:type="dxa"/>
            <w:shd w:val="pct12" w:color="auto" w:fill="FFFFFF"/>
          </w:tcPr>
          <w:p w14:paraId="17B82877" w14:textId="77777777" w:rsidR="00F92F00" w:rsidRPr="00796A9E" w:rsidRDefault="00F92F00" w:rsidP="007122A0">
            <w:pPr>
              <w:pStyle w:val="TableCell"/>
              <w:keepNext/>
              <w:keepLines/>
            </w:pPr>
            <w:r w:rsidRPr="00796A9E">
              <w:t>Date</w:t>
            </w:r>
          </w:p>
        </w:tc>
        <w:tc>
          <w:tcPr>
            <w:tcW w:w="2551" w:type="dxa"/>
            <w:shd w:val="pct12" w:color="auto" w:fill="FFFFFF"/>
          </w:tcPr>
          <w:p w14:paraId="0EF517C1" w14:textId="77777777" w:rsidR="00F92F00" w:rsidRPr="00796A9E" w:rsidRDefault="00F92F00" w:rsidP="007122A0">
            <w:pPr>
              <w:pStyle w:val="TableCell"/>
              <w:keepNext/>
              <w:keepLines/>
            </w:pPr>
            <w:r w:rsidRPr="00796A9E">
              <w:t>Author</w:t>
            </w:r>
          </w:p>
        </w:tc>
        <w:tc>
          <w:tcPr>
            <w:tcW w:w="1276" w:type="dxa"/>
            <w:shd w:val="pct12" w:color="auto" w:fill="FFFFFF"/>
          </w:tcPr>
          <w:p w14:paraId="6B9CF544" w14:textId="77777777" w:rsidR="00F92F00" w:rsidRPr="00796A9E" w:rsidRDefault="00F92F00" w:rsidP="007122A0">
            <w:pPr>
              <w:pStyle w:val="TableCell"/>
              <w:keepNext/>
              <w:keepLines/>
            </w:pPr>
            <w:r w:rsidRPr="00796A9E">
              <w:t>Revision</w:t>
            </w:r>
          </w:p>
        </w:tc>
        <w:tc>
          <w:tcPr>
            <w:tcW w:w="3231" w:type="dxa"/>
            <w:shd w:val="pct12" w:color="auto" w:fill="FFFFFF"/>
          </w:tcPr>
          <w:p w14:paraId="7F7A2DB5" w14:textId="77777777" w:rsidR="00F92F00" w:rsidRPr="00796A9E" w:rsidRDefault="00F92F00" w:rsidP="007122A0">
            <w:pPr>
              <w:pStyle w:val="TableCell"/>
              <w:keepNext/>
              <w:keepLines/>
            </w:pPr>
            <w:r w:rsidRPr="00796A9E">
              <w:t>Change Reference</w:t>
            </w:r>
          </w:p>
        </w:tc>
      </w:tr>
      <w:tr w:rsidR="000D3320" w:rsidRPr="00796A9E" w14:paraId="17539089" w14:textId="77777777" w:rsidTr="004927C0">
        <w:tc>
          <w:tcPr>
            <w:tcW w:w="1447" w:type="dxa"/>
          </w:tcPr>
          <w:p w14:paraId="4851BA19" w14:textId="56B8A5C5" w:rsidR="000D3320" w:rsidRPr="00796A9E" w:rsidRDefault="00AF35D6" w:rsidP="001F071E">
            <w:pPr>
              <w:pStyle w:val="TableCell"/>
              <w:keepNext/>
              <w:keepLines/>
            </w:pPr>
            <w:r>
              <w:fldChar w:fldCharType="begin"/>
            </w:r>
            <w:r>
              <w:instrText xml:space="preserve"> DATE \@ "yyyy-MM-dd" </w:instrText>
            </w:r>
            <w:r>
              <w:fldChar w:fldCharType="separate"/>
            </w:r>
            <w:r w:rsidR="00B43E65">
              <w:rPr>
                <w:noProof/>
              </w:rPr>
              <w:t>2024-06-06</w:t>
            </w:r>
            <w:r>
              <w:fldChar w:fldCharType="end"/>
            </w:r>
          </w:p>
        </w:tc>
        <w:tc>
          <w:tcPr>
            <w:tcW w:w="2551" w:type="dxa"/>
          </w:tcPr>
          <w:p w14:paraId="5BFB0060" w14:textId="67C2C214" w:rsidR="000D3320" w:rsidRDefault="004C0C81" w:rsidP="004314A7">
            <w:pPr>
              <w:pStyle w:val="TableCell"/>
              <w:keepNext/>
              <w:keepLines/>
            </w:pPr>
            <w:r>
              <w:t>1</w:t>
            </w:r>
            <w:r w:rsidR="0096756E">
              <w:t>.</w:t>
            </w:r>
            <w:r w:rsidR="004927C0">
              <w:t>Pooja More</w:t>
            </w:r>
          </w:p>
          <w:p w14:paraId="025D338B" w14:textId="394F317F" w:rsidR="004927C0" w:rsidRPr="00796A9E" w:rsidRDefault="004C0C81" w:rsidP="004314A7">
            <w:pPr>
              <w:pStyle w:val="TableCell"/>
              <w:keepNext/>
              <w:keepLines/>
            </w:pPr>
            <w:r>
              <w:t>2</w:t>
            </w:r>
            <w:r w:rsidR="0096756E">
              <w:t>.</w:t>
            </w:r>
            <w:r w:rsidR="004927C0">
              <w:t xml:space="preserve">Asma </w:t>
            </w:r>
            <w:proofErr w:type="spellStart"/>
            <w:r w:rsidR="004927C0">
              <w:t>Somlapurkar</w:t>
            </w:r>
            <w:proofErr w:type="spellEnd"/>
          </w:p>
        </w:tc>
        <w:tc>
          <w:tcPr>
            <w:tcW w:w="1276" w:type="dxa"/>
          </w:tcPr>
          <w:p w14:paraId="4C8F0289" w14:textId="6B937765" w:rsidR="000D3320" w:rsidRPr="00796A9E" w:rsidRDefault="004927C0" w:rsidP="007122A0">
            <w:pPr>
              <w:pStyle w:val="TableCell"/>
              <w:keepNext/>
              <w:keepLines/>
            </w:pPr>
            <w:r>
              <w:t>1.0</w:t>
            </w:r>
          </w:p>
        </w:tc>
        <w:tc>
          <w:tcPr>
            <w:tcW w:w="3231" w:type="dxa"/>
          </w:tcPr>
          <w:p w14:paraId="25610D9A" w14:textId="77777777" w:rsidR="000D3320" w:rsidRPr="003D7324" w:rsidRDefault="000D3320" w:rsidP="00F7263D">
            <w:pPr>
              <w:pStyle w:val="TableCell"/>
              <w:rPr>
                <w:lang w:val="en-GB"/>
              </w:rPr>
            </w:pPr>
            <w:r w:rsidRPr="003D7324">
              <w:rPr>
                <w:lang w:val="en-GB"/>
              </w:rPr>
              <w:t>Initial version</w:t>
            </w:r>
          </w:p>
        </w:tc>
      </w:tr>
      <w:tr w:rsidR="004D714E" w:rsidRPr="00796A9E" w14:paraId="4B4359E0" w14:textId="77777777" w:rsidTr="004927C0">
        <w:tc>
          <w:tcPr>
            <w:tcW w:w="1447" w:type="dxa"/>
          </w:tcPr>
          <w:p w14:paraId="7BDC8519" w14:textId="07F143DF" w:rsidR="004D714E" w:rsidRPr="00796A9E" w:rsidRDefault="004D714E" w:rsidP="0084396F">
            <w:pPr>
              <w:pStyle w:val="TableCell"/>
              <w:keepNext/>
              <w:keepLines/>
            </w:pPr>
          </w:p>
        </w:tc>
        <w:tc>
          <w:tcPr>
            <w:tcW w:w="2551" w:type="dxa"/>
          </w:tcPr>
          <w:p w14:paraId="55EB0C2A" w14:textId="284C0890" w:rsidR="004D714E" w:rsidRPr="00796A9E" w:rsidRDefault="004D714E" w:rsidP="008F61E1">
            <w:pPr>
              <w:pStyle w:val="TableCell"/>
              <w:keepNext/>
              <w:keepLines/>
            </w:pPr>
          </w:p>
        </w:tc>
        <w:tc>
          <w:tcPr>
            <w:tcW w:w="1276" w:type="dxa"/>
          </w:tcPr>
          <w:p w14:paraId="353E794E" w14:textId="72F47C28" w:rsidR="004D714E" w:rsidRPr="00796A9E" w:rsidRDefault="004D714E" w:rsidP="008F61E1">
            <w:pPr>
              <w:pStyle w:val="TableCell"/>
              <w:keepNext/>
              <w:keepLines/>
            </w:pPr>
          </w:p>
        </w:tc>
        <w:tc>
          <w:tcPr>
            <w:tcW w:w="3231" w:type="dxa"/>
          </w:tcPr>
          <w:p w14:paraId="38C07B34" w14:textId="54FC6D28" w:rsidR="004D714E" w:rsidRPr="003D7324" w:rsidRDefault="004D714E" w:rsidP="00CC68DB">
            <w:pPr>
              <w:pStyle w:val="TableCell"/>
              <w:rPr>
                <w:lang w:val="en-GB"/>
              </w:rPr>
            </w:pPr>
          </w:p>
        </w:tc>
      </w:tr>
      <w:tr w:rsidR="004D714E" w:rsidRPr="00796A9E" w14:paraId="7F4FA557" w14:textId="77777777" w:rsidTr="004927C0">
        <w:tc>
          <w:tcPr>
            <w:tcW w:w="1447" w:type="dxa"/>
          </w:tcPr>
          <w:p w14:paraId="71DBB3FF" w14:textId="65180F80" w:rsidR="004D714E" w:rsidRPr="00796A9E" w:rsidRDefault="004D714E" w:rsidP="0084396F">
            <w:pPr>
              <w:pStyle w:val="TableCell"/>
              <w:keepNext/>
              <w:keepLines/>
            </w:pPr>
          </w:p>
        </w:tc>
        <w:tc>
          <w:tcPr>
            <w:tcW w:w="2551" w:type="dxa"/>
          </w:tcPr>
          <w:p w14:paraId="149544BC" w14:textId="3A9AF0E3" w:rsidR="004D714E" w:rsidRPr="00796A9E" w:rsidRDefault="004D714E" w:rsidP="008F61E1">
            <w:pPr>
              <w:pStyle w:val="TableCell"/>
              <w:keepNext/>
              <w:keepLines/>
            </w:pPr>
          </w:p>
        </w:tc>
        <w:tc>
          <w:tcPr>
            <w:tcW w:w="1276" w:type="dxa"/>
          </w:tcPr>
          <w:p w14:paraId="3D7AA6F4" w14:textId="2DE80F2D" w:rsidR="004D714E" w:rsidRPr="00796A9E" w:rsidRDefault="004D714E" w:rsidP="008F61E1">
            <w:pPr>
              <w:pStyle w:val="TableCell"/>
              <w:keepNext/>
              <w:keepLines/>
            </w:pPr>
          </w:p>
        </w:tc>
        <w:tc>
          <w:tcPr>
            <w:tcW w:w="3231" w:type="dxa"/>
          </w:tcPr>
          <w:p w14:paraId="2563C37F" w14:textId="4DC58765" w:rsidR="004D714E" w:rsidRPr="003D7324" w:rsidRDefault="004D714E" w:rsidP="00CC68DB">
            <w:pPr>
              <w:pStyle w:val="TableCell"/>
              <w:rPr>
                <w:lang w:val="en-GB"/>
              </w:rPr>
            </w:pPr>
          </w:p>
        </w:tc>
      </w:tr>
      <w:tr w:rsidR="004D714E" w:rsidRPr="00796A9E" w14:paraId="614552F6" w14:textId="77777777" w:rsidTr="004927C0">
        <w:tc>
          <w:tcPr>
            <w:tcW w:w="1447" w:type="dxa"/>
          </w:tcPr>
          <w:p w14:paraId="2D870261" w14:textId="0186D449" w:rsidR="004D714E" w:rsidRPr="00796A9E" w:rsidRDefault="004D714E" w:rsidP="00F7263D">
            <w:pPr>
              <w:pStyle w:val="TableCell"/>
              <w:keepNext/>
              <w:keepLines/>
            </w:pPr>
          </w:p>
        </w:tc>
        <w:tc>
          <w:tcPr>
            <w:tcW w:w="2551" w:type="dxa"/>
          </w:tcPr>
          <w:p w14:paraId="2F72FBCF" w14:textId="41E1765E" w:rsidR="004D714E" w:rsidRPr="003D7324" w:rsidRDefault="004D714E" w:rsidP="00F7263D">
            <w:pPr>
              <w:pStyle w:val="TableCell"/>
              <w:rPr>
                <w:lang w:val="en-GB" w:eastAsia="ja-JP"/>
              </w:rPr>
            </w:pPr>
          </w:p>
        </w:tc>
        <w:tc>
          <w:tcPr>
            <w:tcW w:w="1276" w:type="dxa"/>
          </w:tcPr>
          <w:p w14:paraId="6933135B" w14:textId="0EDFFC5F" w:rsidR="004D714E" w:rsidRPr="00796A9E" w:rsidRDefault="004D714E" w:rsidP="007122A0">
            <w:pPr>
              <w:pStyle w:val="TableCell"/>
              <w:keepNext/>
              <w:keepLines/>
              <w:rPr>
                <w:lang w:eastAsia="ja-JP"/>
              </w:rPr>
            </w:pPr>
          </w:p>
        </w:tc>
        <w:tc>
          <w:tcPr>
            <w:tcW w:w="3231" w:type="dxa"/>
          </w:tcPr>
          <w:p w14:paraId="677A7E1F" w14:textId="671795F0" w:rsidR="004D714E" w:rsidRPr="003D7324" w:rsidRDefault="004D714E" w:rsidP="00F7263D">
            <w:pPr>
              <w:pStyle w:val="TableCell"/>
              <w:rPr>
                <w:lang w:val="en-GB" w:eastAsia="ja-JP"/>
              </w:rPr>
            </w:pPr>
          </w:p>
        </w:tc>
      </w:tr>
      <w:tr w:rsidR="004D714E" w:rsidRPr="00796A9E" w14:paraId="2CCE5FC5" w14:textId="77777777" w:rsidTr="004927C0">
        <w:tc>
          <w:tcPr>
            <w:tcW w:w="1447" w:type="dxa"/>
          </w:tcPr>
          <w:p w14:paraId="3B8C9031" w14:textId="77777777" w:rsidR="004D714E" w:rsidRDefault="004D714E" w:rsidP="007122A0">
            <w:pPr>
              <w:pStyle w:val="TableCell"/>
              <w:keepNext/>
              <w:keepLines/>
              <w:rPr>
                <w:lang w:eastAsia="ja-JP"/>
              </w:rPr>
            </w:pPr>
          </w:p>
        </w:tc>
        <w:tc>
          <w:tcPr>
            <w:tcW w:w="2551" w:type="dxa"/>
          </w:tcPr>
          <w:p w14:paraId="1A848610" w14:textId="77777777" w:rsidR="004D714E" w:rsidRDefault="004D714E" w:rsidP="007122A0">
            <w:pPr>
              <w:pStyle w:val="TableCell"/>
              <w:keepNext/>
              <w:keepLines/>
              <w:rPr>
                <w:lang w:eastAsia="ja-JP"/>
              </w:rPr>
            </w:pPr>
          </w:p>
        </w:tc>
        <w:tc>
          <w:tcPr>
            <w:tcW w:w="1276" w:type="dxa"/>
          </w:tcPr>
          <w:p w14:paraId="6917DA9E" w14:textId="77777777" w:rsidR="004D714E" w:rsidRDefault="004D714E" w:rsidP="007122A0">
            <w:pPr>
              <w:pStyle w:val="TableCell"/>
              <w:keepNext/>
              <w:keepLines/>
              <w:rPr>
                <w:lang w:eastAsia="ja-JP"/>
              </w:rPr>
            </w:pPr>
          </w:p>
        </w:tc>
        <w:tc>
          <w:tcPr>
            <w:tcW w:w="3231" w:type="dxa"/>
          </w:tcPr>
          <w:p w14:paraId="532AD230" w14:textId="77777777" w:rsidR="004D714E" w:rsidRDefault="004D714E" w:rsidP="007122A0">
            <w:pPr>
              <w:pStyle w:val="TableCell"/>
              <w:keepNext/>
              <w:keepLines/>
              <w:rPr>
                <w:lang w:eastAsia="ja-JP"/>
              </w:rPr>
            </w:pPr>
          </w:p>
        </w:tc>
      </w:tr>
    </w:tbl>
    <w:p w14:paraId="043CC45D" w14:textId="77777777" w:rsidR="00F92F00" w:rsidRPr="00796A9E" w:rsidRDefault="00F92F00" w:rsidP="00824A00">
      <w:pPr>
        <w:pStyle w:val="DocumentControlHeading"/>
        <w:rPr>
          <w:lang w:val="en-US"/>
        </w:rPr>
      </w:pPr>
      <w:r w:rsidRPr="00796A9E">
        <w:rPr>
          <w:lang w:val="en-US"/>
        </w:rPr>
        <w:t>Internal and external Reviewers</w:t>
      </w:r>
    </w:p>
    <w:tbl>
      <w:tblPr>
        <w:tblW w:w="850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4394"/>
      </w:tblGrid>
      <w:tr w:rsidR="00F92F00" w:rsidRPr="00796A9E" w14:paraId="4D6D4652" w14:textId="77777777" w:rsidTr="00CD5FFD">
        <w:tc>
          <w:tcPr>
            <w:tcW w:w="4111" w:type="dxa"/>
            <w:shd w:val="pct12" w:color="auto" w:fill="FFFFFF"/>
          </w:tcPr>
          <w:p w14:paraId="2A45D550" w14:textId="77777777" w:rsidR="00F92F00" w:rsidRPr="00796A9E" w:rsidRDefault="00F92F00" w:rsidP="007122A0">
            <w:pPr>
              <w:pStyle w:val="TableCell"/>
              <w:keepNext/>
              <w:keepLines/>
            </w:pPr>
            <w:r w:rsidRPr="00796A9E">
              <w:t>Name</w:t>
            </w:r>
          </w:p>
        </w:tc>
        <w:tc>
          <w:tcPr>
            <w:tcW w:w="4394" w:type="dxa"/>
            <w:shd w:val="pct12" w:color="auto" w:fill="FFFFFF"/>
          </w:tcPr>
          <w:p w14:paraId="54153A60" w14:textId="77777777" w:rsidR="00F92F00" w:rsidRPr="00796A9E" w:rsidRDefault="00F92F00" w:rsidP="007122A0">
            <w:pPr>
              <w:pStyle w:val="TableCell"/>
              <w:keepNext/>
              <w:keepLines/>
            </w:pPr>
            <w:r w:rsidRPr="00796A9E">
              <w:t>Department</w:t>
            </w:r>
          </w:p>
        </w:tc>
      </w:tr>
      <w:tr w:rsidR="008472FF" w:rsidRPr="00796A9E" w14:paraId="4240A68A" w14:textId="77777777" w:rsidTr="00CD5FFD">
        <w:tc>
          <w:tcPr>
            <w:tcW w:w="4111" w:type="dxa"/>
          </w:tcPr>
          <w:p w14:paraId="742FA2A2" w14:textId="5452B9BE" w:rsidR="008472FF" w:rsidRPr="003D7324" w:rsidRDefault="00250BFD" w:rsidP="007122A0">
            <w:pPr>
              <w:pStyle w:val="TableCell"/>
              <w:keepNext/>
              <w:keepLines/>
              <w:rPr>
                <w:rFonts w:cs="Arial"/>
                <w:lang w:val="en-GB" w:eastAsia="ja-JP"/>
              </w:rPr>
            </w:pPr>
            <w:r>
              <w:rPr>
                <w:rFonts w:cs="Arial"/>
                <w:lang w:val="en-GB" w:eastAsia="ja-JP"/>
              </w:rPr>
              <w:t>Yogesh Oza</w:t>
            </w:r>
          </w:p>
        </w:tc>
        <w:tc>
          <w:tcPr>
            <w:tcW w:w="4394" w:type="dxa"/>
          </w:tcPr>
          <w:p w14:paraId="627F21CD" w14:textId="77777777" w:rsidR="008472FF" w:rsidRPr="003D7324" w:rsidRDefault="008472FF" w:rsidP="007122A0">
            <w:pPr>
              <w:pStyle w:val="TableCell"/>
              <w:keepNext/>
              <w:keepLines/>
              <w:rPr>
                <w:rFonts w:cs="Arial"/>
                <w:lang w:val="en-GB"/>
              </w:rPr>
            </w:pPr>
          </w:p>
        </w:tc>
      </w:tr>
      <w:tr w:rsidR="008472FF" w:rsidRPr="00796A9E" w14:paraId="6EBFA705" w14:textId="77777777" w:rsidTr="00CD5FFD">
        <w:tc>
          <w:tcPr>
            <w:tcW w:w="4111" w:type="dxa"/>
          </w:tcPr>
          <w:p w14:paraId="4541D9A5" w14:textId="4BE96B4A" w:rsidR="008472FF" w:rsidRPr="003D7324" w:rsidRDefault="00250BFD" w:rsidP="007122A0">
            <w:pPr>
              <w:pStyle w:val="TableCell"/>
              <w:keepNext/>
              <w:keepLines/>
              <w:rPr>
                <w:rFonts w:cs="Arial"/>
                <w:lang w:val="en-GB" w:eastAsia="ja-JP"/>
              </w:rPr>
            </w:pPr>
            <w:r>
              <w:rPr>
                <w:rFonts w:cs="Arial"/>
                <w:lang w:val="en-GB" w:eastAsia="ja-JP"/>
              </w:rPr>
              <w:t xml:space="preserve">Dinesh Prajapati </w:t>
            </w:r>
          </w:p>
        </w:tc>
        <w:tc>
          <w:tcPr>
            <w:tcW w:w="4394" w:type="dxa"/>
          </w:tcPr>
          <w:p w14:paraId="0A475CCC" w14:textId="77777777" w:rsidR="008472FF" w:rsidRPr="003D7324" w:rsidRDefault="008472FF" w:rsidP="007122A0">
            <w:pPr>
              <w:pStyle w:val="TableCell"/>
              <w:keepNext/>
              <w:keepLines/>
              <w:rPr>
                <w:rFonts w:cs="Arial"/>
                <w:lang w:val="en-GB"/>
              </w:rPr>
            </w:pPr>
          </w:p>
        </w:tc>
      </w:tr>
      <w:tr w:rsidR="00284512" w:rsidRPr="00796A9E" w14:paraId="584596CF" w14:textId="77777777" w:rsidTr="00CD5FFD">
        <w:tc>
          <w:tcPr>
            <w:tcW w:w="4111" w:type="dxa"/>
          </w:tcPr>
          <w:p w14:paraId="49774B66" w14:textId="77777777" w:rsidR="00284512" w:rsidRDefault="00284512" w:rsidP="00284512">
            <w:pPr>
              <w:pStyle w:val="TableCell"/>
              <w:keepNext/>
              <w:keepLines/>
              <w:rPr>
                <w:rFonts w:cs="Arial"/>
                <w:lang w:val="en-GB" w:eastAsia="ja-JP"/>
              </w:rPr>
            </w:pPr>
          </w:p>
        </w:tc>
        <w:tc>
          <w:tcPr>
            <w:tcW w:w="4394" w:type="dxa"/>
          </w:tcPr>
          <w:p w14:paraId="00946725" w14:textId="77777777" w:rsidR="00284512" w:rsidRPr="003D7324" w:rsidRDefault="00284512" w:rsidP="007122A0">
            <w:pPr>
              <w:pStyle w:val="TableCell"/>
              <w:keepNext/>
              <w:keepLines/>
              <w:rPr>
                <w:rFonts w:cs="Arial"/>
                <w:lang w:val="en-GB"/>
              </w:rPr>
            </w:pPr>
          </w:p>
        </w:tc>
      </w:tr>
    </w:tbl>
    <w:p w14:paraId="00B76F07" w14:textId="77777777" w:rsidR="00F92F00" w:rsidRPr="00796A9E" w:rsidRDefault="00F92F00" w:rsidP="00824A00">
      <w:pPr>
        <w:pStyle w:val="DocumentControlHeading"/>
        <w:rPr>
          <w:lang w:val="en-US"/>
        </w:rPr>
      </w:pPr>
      <w:r w:rsidRPr="00796A9E">
        <w:rPr>
          <w:lang w:val="en-US"/>
        </w:rPr>
        <w:t>Distribution</w:t>
      </w:r>
    </w:p>
    <w:tbl>
      <w:tblPr>
        <w:tblW w:w="850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835"/>
        <w:gridCol w:w="4394"/>
      </w:tblGrid>
      <w:tr w:rsidR="00F92F00" w:rsidRPr="00796A9E" w14:paraId="43D55DA1" w14:textId="77777777" w:rsidTr="00CD5FFD">
        <w:tc>
          <w:tcPr>
            <w:tcW w:w="1276" w:type="dxa"/>
            <w:shd w:val="pct12" w:color="auto" w:fill="FFFFFF"/>
          </w:tcPr>
          <w:p w14:paraId="182B06BC" w14:textId="77777777" w:rsidR="00F92F00" w:rsidRPr="00796A9E" w:rsidRDefault="00F92F00" w:rsidP="007122A0">
            <w:pPr>
              <w:pStyle w:val="TableCell"/>
              <w:keepNext/>
              <w:keepLines/>
            </w:pPr>
            <w:r w:rsidRPr="00796A9E">
              <w:t>Copy No.</w:t>
            </w:r>
          </w:p>
        </w:tc>
        <w:tc>
          <w:tcPr>
            <w:tcW w:w="2835" w:type="dxa"/>
            <w:shd w:val="pct12" w:color="auto" w:fill="FFFFFF"/>
          </w:tcPr>
          <w:p w14:paraId="45AE0DB3" w14:textId="77777777" w:rsidR="00F92F00" w:rsidRPr="00796A9E" w:rsidRDefault="00F92F00" w:rsidP="007122A0">
            <w:pPr>
              <w:pStyle w:val="TableCell"/>
              <w:keepNext/>
              <w:keepLines/>
            </w:pPr>
            <w:r w:rsidRPr="00796A9E">
              <w:t>Name</w:t>
            </w:r>
          </w:p>
        </w:tc>
        <w:tc>
          <w:tcPr>
            <w:tcW w:w="4394" w:type="dxa"/>
            <w:shd w:val="pct12" w:color="auto" w:fill="FFFFFF"/>
          </w:tcPr>
          <w:p w14:paraId="4150623C" w14:textId="77777777" w:rsidR="00F92F00" w:rsidRPr="00796A9E" w:rsidRDefault="00F92F00" w:rsidP="007122A0">
            <w:pPr>
              <w:pStyle w:val="TableCell"/>
              <w:keepNext/>
              <w:keepLines/>
            </w:pPr>
            <w:r w:rsidRPr="00796A9E">
              <w:t>Location</w:t>
            </w:r>
          </w:p>
        </w:tc>
      </w:tr>
      <w:tr w:rsidR="00F92F00" w:rsidRPr="00796A9E" w14:paraId="4673C9FE" w14:textId="77777777" w:rsidTr="00CD5FFD">
        <w:tc>
          <w:tcPr>
            <w:tcW w:w="1276" w:type="dxa"/>
          </w:tcPr>
          <w:p w14:paraId="6B75CE6A" w14:textId="77777777" w:rsidR="00F92F00" w:rsidRPr="00796A9E" w:rsidRDefault="00F92F00" w:rsidP="007122A0">
            <w:pPr>
              <w:pStyle w:val="TableCell"/>
              <w:keepNext/>
              <w:keepLines/>
            </w:pPr>
          </w:p>
        </w:tc>
        <w:tc>
          <w:tcPr>
            <w:tcW w:w="2835" w:type="dxa"/>
          </w:tcPr>
          <w:p w14:paraId="217CAC0D" w14:textId="77777777" w:rsidR="00F92F00" w:rsidRPr="00796A9E" w:rsidRDefault="00F92F00" w:rsidP="0095441F">
            <w:pPr>
              <w:pStyle w:val="TableCell"/>
              <w:keepNext/>
              <w:keepLines/>
            </w:pPr>
          </w:p>
        </w:tc>
        <w:tc>
          <w:tcPr>
            <w:tcW w:w="4394" w:type="dxa"/>
          </w:tcPr>
          <w:p w14:paraId="46E125CB" w14:textId="77777777" w:rsidR="00F92F00" w:rsidRPr="00796A9E" w:rsidRDefault="00F92F00" w:rsidP="007122A0">
            <w:pPr>
              <w:pStyle w:val="TableCell"/>
              <w:keepNext/>
              <w:keepLines/>
            </w:pPr>
          </w:p>
        </w:tc>
      </w:tr>
      <w:tr w:rsidR="004002BE" w:rsidRPr="00796A9E" w14:paraId="15BC9DBB" w14:textId="77777777" w:rsidTr="00CD5FFD">
        <w:tc>
          <w:tcPr>
            <w:tcW w:w="1276" w:type="dxa"/>
          </w:tcPr>
          <w:p w14:paraId="6318E8AB" w14:textId="77777777" w:rsidR="004002BE" w:rsidRPr="00796A9E" w:rsidRDefault="004002BE" w:rsidP="007122A0">
            <w:pPr>
              <w:pStyle w:val="TableCell"/>
              <w:keepNext/>
              <w:keepLines/>
            </w:pPr>
          </w:p>
        </w:tc>
        <w:tc>
          <w:tcPr>
            <w:tcW w:w="2835" w:type="dxa"/>
          </w:tcPr>
          <w:p w14:paraId="4DA2C854" w14:textId="77777777" w:rsidR="004002BE" w:rsidRPr="00796A9E" w:rsidRDefault="004002BE" w:rsidP="007122A0">
            <w:pPr>
              <w:pStyle w:val="TableCell"/>
              <w:keepNext/>
              <w:keepLines/>
            </w:pPr>
          </w:p>
        </w:tc>
        <w:tc>
          <w:tcPr>
            <w:tcW w:w="4394" w:type="dxa"/>
          </w:tcPr>
          <w:p w14:paraId="78EC210B" w14:textId="77777777" w:rsidR="004002BE" w:rsidRPr="00796A9E" w:rsidRDefault="004002BE" w:rsidP="007122A0">
            <w:pPr>
              <w:pStyle w:val="TableCell"/>
              <w:keepNext/>
              <w:keepLines/>
            </w:pPr>
          </w:p>
        </w:tc>
      </w:tr>
      <w:tr w:rsidR="00783341" w:rsidRPr="00796A9E" w14:paraId="2FA0069F" w14:textId="77777777" w:rsidTr="00CD5FFD">
        <w:tc>
          <w:tcPr>
            <w:tcW w:w="1276" w:type="dxa"/>
          </w:tcPr>
          <w:p w14:paraId="7FFBD6C9" w14:textId="77777777" w:rsidR="00783341" w:rsidRPr="00796A9E" w:rsidRDefault="00783341" w:rsidP="007122A0">
            <w:pPr>
              <w:pStyle w:val="TableCell"/>
              <w:keepNext/>
              <w:keepLines/>
            </w:pPr>
          </w:p>
        </w:tc>
        <w:tc>
          <w:tcPr>
            <w:tcW w:w="2835" w:type="dxa"/>
          </w:tcPr>
          <w:p w14:paraId="7B6BE4A3" w14:textId="77777777" w:rsidR="00783341" w:rsidRDefault="00783341" w:rsidP="007122A0">
            <w:pPr>
              <w:pStyle w:val="TableCell"/>
              <w:keepNext/>
              <w:keepLines/>
            </w:pPr>
          </w:p>
        </w:tc>
        <w:tc>
          <w:tcPr>
            <w:tcW w:w="4394" w:type="dxa"/>
          </w:tcPr>
          <w:p w14:paraId="752F38B9" w14:textId="77777777" w:rsidR="00783341" w:rsidRPr="00796A9E" w:rsidRDefault="00783341" w:rsidP="007122A0">
            <w:pPr>
              <w:pStyle w:val="TableCell"/>
              <w:keepNext/>
              <w:keepLines/>
            </w:pPr>
          </w:p>
        </w:tc>
      </w:tr>
    </w:tbl>
    <w:p w14:paraId="292ACD84" w14:textId="77777777" w:rsidR="00A00A93" w:rsidRDefault="004002BE" w:rsidP="00CA3918">
      <w:pPr>
        <w:pStyle w:val="Heading1withoutnumber"/>
      </w:pPr>
      <w:r>
        <w:br w:type="page"/>
      </w:r>
    </w:p>
    <w:p w14:paraId="2CEEB671" w14:textId="77777777" w:rsidR="000C1453" w:rsidRDefault="000C1453" w:rsidP="00CA3918"/>
    <w:p w14:paraId="04EC41C0" w14:textId="3235BAB9" w:rsidR="00176998" w:rsidRDefault="00176998" w:rsidP="00CA39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EB140" wp14:editId="21BBAC4E">
                <wp:simplePos x="0" y="0"/>
                <wp:positionH relativeFrom="column">
                  <wp:posOffset>1773555</wp:posOffset>
                </wp:positionH>
                <wp:positionV relativeFrom="paragraph">
                  <wp:posOffset>194945</wp:posOffset>
                </wp:positionV>
                <wp:extent cx="1695450" cy="431800"/>
                <wp:effectExtent l="0" t="0" r="19050" b="25400"/>
                <wp:wrapNone/>
                <wp:docPr id="1865245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D649C2" w14:textId="3D0EFE87" w:rsidR="00176998" w:rsidRPr="00176998" w:rsidRDefault="00176998">
                            <w:pPr>
                              <w:rPr>
                                <w:rFonts w:ascii="Times New Roman" w:hAnsi="Times New Roman"/>
                                <w:sz w:val="32"/>
                                <w:szCs w:val="40"/>
                                <w:lang w:val="en-IN"/>
                              </w:rPr>
                            </w:pPr>
                            <w:r w:rsidRPr="00176998">
                              <w:rPr>
                                <w:rFonts w:ascii="Times New Roman" w:hAnsi="Times New Roman"/>
                                <w:sz w:val="32"/>
                                <w:szCs w:val="40"/>
                                <w:lang w:val="en-IN"/>
                              </w:rPr>
                              <w:t>Table of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AEB1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9.65pt;margin-top:15.35pt;width:133.5pt;height:3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" fillcolor="white [3201]" strokeweight=".5pt">
                <v:textbox>
                  <w:txbxContent>
                    <w:p w14:paraId="50D649C2" w14:textId="3D0EFE87" w:rsidR="00176998" w:rsidRPr="00176998" w:rsidRDefault="00176998">
                      <w:pPr>
                        <w:rPr>
                          <w:rFonts w:ascii="Times New Roman" w:hAnsi="Times New Roman"/>
                          <w:sz w:val="32"/>
                          <w:szCs w:val="40"/>
                          <w:lang w:val="en-IN"/>
                        </w:rPr>
                      </w:pPr>
                      <w:r w:rsidRPr="00176998">
                        <w:rPr>
                          <w:rFonts w:ascii="Times New Roman" w:hAnsi="Times New Roman"/>
                          <w:sz w:val="32"/>
                          <w:szCs w:val="40"/>
                          <w:lang w:val="en-IN"/>
                        </w:rPr>
                        <w:t>Table of content</w:t>
                      </w:r>
                    </w:p>
                  </w:txbxContent>
                </v:textbox>
              </v:shape>
            </w:pict>
          </mc:Fallback>
        </mc:AlternateContent>
      </w:r>
    </w:p>
    <w:p w14:paraId="1000273F" w14:textId="623F51E5" w:rsidR="00176998" w:rsidRDefault="00176998" w:rsidP="00CA3918"/>
    <w:p w14:paraId="7FEEE565" w14:textId="77777777" w:rsidR="00176998" w:rsidRDefault="00176998" w:rsidP="00CA3918"/>
    <w:p w14:paraId="4E228001" w14:textId="3F0D78A1" w:rsidR="00176998" w:rsidRDefault="00176998" w:rsidP="00176998">
      <w:pPr>
        <w:tabs>
          <w:tab w:val="left" w:pos="5840"/>
        </w:tabs>
      </w:pPr>
      <w:r>
        <w:tab/>
      </w:r>
    </w:p>
    <w:p w14:paraId="7EB99C87" w14:textId="77777777" w:rsidR="00176998" w:rsidRDefault="00176998" w:rsidP="00176998">
      <w:pPr>
        <w:tabs>
          <w:tab w:val="left" w:pos="5840"/>
        </w:tabs>
      </w:pPr>
    </w:p>
    <w:tbl>
      <w:tblPr>
        <w:tblStyle w:val="TableGrid"/>
        <w:tblW w:w="0" w:type="auto"/>
        <w:tblInd w:w="991" w:type="dxa"/>
        <w:tblLook w:val="04A0" w:firstRow="1" w:lastRow="0" w:firstColumn="1" w:lastColumn="0" w:noHBand="0" w:noVBand="1"/>
      </w:tblPr>
      <w:tblGrid>
        <w:gridCol w:w="988"/>
        <w:gridCol w:w="6095"/>
      </w:tblGrid>
      <w:tr w:rsidR="00176998" w14:paraId="7D4DB678" w14:textId="77777777" w:rsidTr="00176998">
        <w:tc>
          <w:tcPr>
            <w:tcW w:w="988" w:type="dxa"/>
          </w:tcPr>
          <w:p w14:paraId="5B188244" w14:textId="624CEB4F" w:rsidR="00176998" w:rsidRPr="00176998" w:rsidRDefault="00176998" w:rsidP="00176998">
            <w:pPr>
              <w:tabs>
                <w:tab w:val="left" w:pos="5840"/>
              </w:tabs>
              <w:rPr>
                <w:rFonts w:ascii="Times New Roman" w:hAnsi="Times New Roman"/>
                <w:b/>
                <w:bCs/>
                <w:sz w:val="24"/>
                <w:szCs w:val="32"/>
              </w:rPr>
            </w:pPr>
            <w:proofErr w:type="spellStart"/>
            <w:r w:rsidRPr="00176998">
              <w:rPr>
                <w:rFonts w:ascii="Times New Roman" w:hAnsi="Times New Roman"/>
                <w:b/>
                <w:bCs/>
                <w:sz w:val="24"/>
                <w:szCs w:val="32"/>
              </w:rPr>
              <w:t>Sr.No</w:t>
            </w:r>
            <w:proofErr w:type="spellEnd"/>
            <w:r w:rsidRPr="00176998">
              <w:rPr>
                <w:rFonts w:ascii="Times New Roman" w:hAnsi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6095" w:type="dxa"/>
          </w:tcPr>
          <w:p w14:paraId="564A5939" w14:textId="2B320903" w:rsidR="00176998" w:rsidRPr="00176998" w:rsidRDefault="00176998" w:rsidP="00176998">
            <w:pPr>
              <w:tabs>
                <w:tab w:val="left" w:pos="5840"/>
              </w:tabs>
              <w:rPr>
                <w:rFonts w:ascii="Times New Roman" w:hAnsi="Times New Roman"/>
                <w:b/>
                <w:bCs/>
                <w:sz w:val="24"/>
                <w:szCs w:val="32"/>
              </w:rPr>
            </w:pPr>
            <w:r w:rsidRPr="00176998">
              <w:rPr>
                <w:rFonts w:ascii="Times New Roman" w:hAnsi="Times New Roman"/>
                <w:b/>
                <w:bCs/>
                <w:sz w:val="24"/>
                <w:szCs w:val="32"/>
              </w:rPr>
              <w:t>Content</w:t>
            </w:r>
          </w:p>
        </w:tc>
      </w:tr>
      <w:tr w:rsidR="00176998" w14:paraId="78D542E3" w14:textId="77777777" w:rsidTr="00176998">
        <w:tc>
          <w:tcPr>
            <w:tcW w:w="988" w:type="dxa"/>
          </w:tcPr>
          <w:p w14:paraId="295E26D6" w14:textId="7E3D08C0" w:rsidR="00176998" w:rsidRPr="00176998" w:rsidRDefault="00176998" w:rsidP="00176998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4"/>
                <w:szCs w:val="32"/>
              </w:rPr>
            </w:pPr>
            <w:r w:rsidRPr="00176998">
              <w:rPr>
                <w:rFonts w:ascii="Times New Roman" w:hAnsi="Times New Roman"/>
                <w:sz w:val="24"/>
                <w:szCs w:val="32"/>
              </w:rPr>
              <w:t>1</w:t>
            </w:r>
          </w:p>
        </w:tc>
        <w:tc>
          <w:tcPr>
            <w:tcW w:w="6095" w:type="dxa"/>
          </w:tcPr>
          <w:p w14:paraId="1C04A25B" w14:textId="0B20F078" w:rsidR="00176998" w:rsidRPr="00176998" w:rsidRDefault="00176998" w:rsidP="00176998">
            <w:pPr>
              <w:tabs>
                <w:tab w:val="left" w:pos="5840"/>
              </w:tabs>
              <w:rPr>
                <w:rFonts w:ascii="Times New Roman" w:hAnsi="Times New Roman"/>
                <w:sz w:val="24"/>
                <w:szCs w:val="32"/>
              </w:rPr>
            </w:pPr>
            <w:r w:rsidRPr="00176998">
              <w:rPr>
                <w:rFonts w:ascii="Times New Roman" w:hAnsi="Times New Roman"/>
                <w:sz w:val="24"/>
                <w:szCs w:val="32"/>
              </w:rPr>
              <w:t>Overview</w:t>
            </w:r>
          </w:p>
        </w:tc>
      </w:tr>
      <w:tr w:rsidR="00176998" w14:paraId="5538D7D3" w14:textId="77777777" w:rsidTr="00176998">
        <w:tc>
          <w:tcPr>
            <w:tcW w:w="988" w:type="dxa"/>
          </w:tcPr>
          <w:p w14:paraId="287409C2" w14:textId="07F4CB3B" w:rsidR="00176998" w:rsidRPr="00176998" w:rsidRDefault="00176998" w:rsidP="00176998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4"/>
                <w:szCs w:val="32"/>
              </w:rPr>
            </w:pPr>
            <w:r w:rsidRPr="00176998">
              <w:rPr>
                <w:rFonts w:ascii="Times New Roman" w:hAnsi="Times New Roman"/>
                <w:sz w:val="24"/>
                <w:szCs w:val="32"/>
              </w:rPr>
              <w:t>2</w:t>
            </w:r>
          </w:p>
        </w:tc>
        <w:tc>
          <w:tcPr>
            <w:tcW w:w="6095" w:type="dxa"/>
          </w:tcPr>
          <w:p w14:paraId="06A724BB" w14:textId="35DCBDFC" w:rsidR="00176998" w:rsidRPr="00176998" w:rsidRDefault="00176998" w:rsidP="00176998">
            <w:pPr>
              <w:tabs>
                <w:tab w:val="left" w:pos="5840"/>
              </w:tabs>
              <w:rPr>
                <w:rFonts w:ascii="Times New Roman" w:hAnsi="Times New Roman"/>
                <w:sz w:val="24"/>
                <w:szCs w:val="32"/>
              </w:rPr>
            </w:pPr>
            <w:r w:rsidRPr="00176998">
              <w:rPr>
                <w:rFonts w:ascii="Times New Roman" w:hAnsi="Times New Roman"/>
                <w:sz w:val="24"/>
                <w:szCs w:val="32"/>
              </w:rPr>
              <w:t>Module Name</w:t>
            </w:r>
          </w:p>
        </w:tc>
      </w:tr>
      <w:tr w:rsidR="00176998" w14:paraId="64BDD2D6" w14:textId="77777777" w:rsidTr="00176998">
        <w:tc>
          <w:tcPr>
            <w:tcW w:w="988" w:type="dxa"/>
          </w:tcPr>
          <w:p w14:paraId="00BC94D8" w14:textId="75718214" w:rsidR="00176998" w:rsidRPr="00176998" w:rsidRDefault="00176998" w:rsidP="00176998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4"/>
                <w:szCs w:val="32"/>
              </w:rPr>
            </w:pPr>
            <w:r w:rsidRPr="00176998">
              <w:rPr>
                <w:rFonts w:ascii="Times New Roman" w:hAnsi="Times New Roman"/>
                <w:sz w:val="24"/>
                <w:szCs w:val="32"/>
              </w:rPr>
              <w:t>3</w:t>
            </w:r>
          </w:p>
        </w:tc>
        <w:tc>
          <w:tcPr>
            <w:tcW w:w="6095" w:type="dxa"/>
          </w:tcPr>
          <w:p w14:paraId="0203167F" w14:textId="77777777" w:rsidR="00176998" w:rsidRPr="00176998" w:rsidRDefault="00176998" w:rsidP="00176998">
            <w:pPr>
              <w:tabs>
                <w:tab w:val="left" w:pos="5840"/>
              </w:tabs>
              <w:rPr>
                <w:rFonts w:ascii="Times New Roman" w:hAnsi="Times New Roman"/>
                <w:sz w:val="24"/>
                <w:szCs w:val="32"/>
              </w:rPr>
            </w:pPr>
            <w:r w:rsidRPr="00176998">
              <w:rPr>
                <w:rFonts w:ascii="Times New Roman" w:hAnsi="Times New Roman"/>
                <w:sz w:val="24"/>
                <w:szCs w:val="32"/>
              </w:rPr>
              <w:t>Standard Object</w:t>
            </w:r>
          </w:p>
          <w:p w14:paraId="5DA6D81E" w14:textId="2A3E466A" w:rsidR="00176998" w:rsidRPr="00176998" w:rsidRDefault="00176998" w:rsidP="00176998">
            <w:pPr>
              <w:tabs>
                <w:tab w:val="left" w:pos="5840"/>
              </w:tabs>
              <w:rPr>
                <w:rFonts w:ascii="Times New Roman" w:hAnsi="Times New Roman"/>
                <w:sz w:val="24"/>
                <w:szCs w:val="32"/>
              </w:rPr>
            </w:pPr>
            <w:r w:rsidRPr="00176998">
              <w:rPr>
                <w:rFonts w:ascii="Times New Roman" w:hAnsi="Times New Roman"/>
                <w:sz w:val="24"/>
                <w:szCs w:val="32"/>
              </w:rPr>
              <w:t>-Module Description</w:t>
            </w:r>
          </w:p>
        </w:tc>
      </w:tr>
      <w:tr w:rsidR="00176998" w14:paraId="452B063E" w14:textId="77777777" w:rsidTr="00176998">
        <w:tc>
          <w:tcPr>
            <w:tcW w:w="988" w:type="dxa"/>
          </w:tcPr>
          <w:p w14:paraId="614E3C2C" w14:textId="10EC10CC" w:rsidR="00176998" w:rsidRPr="00176998" w:rsidRDefault="00176998" w:rsidP="00176998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4"/>
                <w:szCs w:val="32"/>
              </w:rPr>
            </w:pPr>
            <w:r w:rsidRPr="00176998">
              <w:rPr>
                <w:rFonts w:ascii="Times New Roman" w:hAnsi="Times New Roman"/>
                <w:sz w:val="24"/>
                <w:szCs w:val="32"/>
              </w:rPr>
              <w:t>4</w:t>
            </w:r>
          </w:p>
        </w:tc>
        <w:tc>
          <w:tcPr>
            <w:tcW w:w="6095" w:type="dxa"/>
          </w:tcPr>
          <w:p w14:paraId="11675B6C" w14:textId="7B1EAA79" w:rsidR="00176998" w:rsidRPr="00176998" w:rsidRDefault="00176998" w:rsidP="00176998">
            <w:pPr>
              <w:tabs>
                <w:tab w:val="left" w:pos="5840"/>
              </w:tabs>
              <w:rPr>
                <w:rFonts w:ascii="Times New Roman" w:hAnsi="Times New Roman"/>
                <w:sz w:val="24"/>
                <w:szCs w:val="32"/>
              </w:rPr>
            </w:pPr>
            <w:r w:rsidRPr="00176998">
              <w:rPr>
                <w:rFonts w:ascii="Times New Roman" w:hAnsi="Times New Roman"/>
                <w:sz w:val="24"/>
                <w:szCs w:val="32"/>
              </w:rPr>
              <w:t>UI Design</w:t>
            </w:r>
          </w:p>
        </w:tc>
      </w:tr>
      <w:tr w:rsidR="00176998" w14:paraId="55BE5E85" w14:textId="77777777" w:rsidTr="00176998">
        <w:tc>
          <w:tcPr>
            <w:tcW w:w="988" w:type="dxa"/>
          </w:tcPr>
          <w:p w14:paraId="76ED2F6C" w14:textId="06A761F9" w:rsidR="00176998" w:rsidRPr="00176998" w:rsidRDefault="00176998" w:rsidP="00176998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4"/>
                <w:szCs w:val="32"/>
              </w:rPr>
            </w:pPr>
            <w:r w:rsidRPr="00176998">
              <w:rPr>
                <w:rFonts w:ascii="Times New Roman" w:hAnsi="Times New Roman"/>
                <w:sz w:val="24"/>
                <w:szCs w:val="32"/>
              </w:rPr>
              <w:t>5</w:t>
            </w:r>
          </w:p>
        </w:tc>
        <w:tc>
          <w:tcPr>
            <w:tcW w:w="6095" w:type="dxa"/>
          </w:tcPr>
          <w:p w14:paraId="04413C99" w14:textId="23012C06" w:rsidR="00176998" w:rsidRPr="00176998" w:rsidRDefault="00176998" w:rsidP="00176998">
            <w:pPr>
              <w:tabs>
                <w:tab w:val="left" w:pos="5840"/>
              </w:tabs>
              <w:rPr>
                <w:rFonts w:ascii="Times New Roman" w:hAnsi="Times New Roman"/>
                <w:sz w:val="24"/>
                <w:szCs w:val="32"/>
              </w:rPr>
            </w:pPr>
            <w:proofErr w:type="gramStart"/>
            <w:r w:rsidRPr="00176998">
              <w:rPr>
                <w:rFonts w:ascii="Times New Roman" w:hAnsi="Times New Roman"/>
                <w:sz w:val="24"/>
                <w:szCs w:val="32"/>
              </w:rPr>
              <w:t>Module(</w:t>
            </w:r>
            <w:proofErr w:type="gramEnd"/>
            <w:r w:rsidRPr="00176998">
              <w:rPr>
                <w:rFonts w:ascii="Times New Roman" w:hAnsi="Times New Roman"/>
                <w:sz w:val="24"/>
                <w:szCs w:val="32"/>
              </w:rPr>
              <w:t>Field &amp; Datatype)</w:t>
            </w:r>
          </w:p>
        </w:tc>
      </w:tr>
      <w:tr w:rsidR="00176998" w14:paraId="61619C96" w14:textId="77777777" w:rsidTr="00176998">
        <w:tc>
          <w:tcPr>
            <w:tcW w:w="988" w:type="dxa"/>
          </w:tcPr>
          <w:p w14:paraId="4BA367B9" w14:textId="3840165D" w:rsidR="00176998" w:rsidRPr="00176998" w:rsidRDefault="00176998" w:rsidP="00176998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4"/>
                <w:szCs w:val="32"/>
              </w:rPr>
            </w:pPr>
            <w:r w:rsidRPr="00176998">
              <w:rPr>
                <w:rFonts w:ascii="Times New Roman" w:hAnsi="Times New Roman"/>
                <w:sz w:val="24"/>
                <w:szCs w:val="32"/>
              </w:rPr>
              <w:t>6</w:t>
            </w:r>
          </w:p>
        </w:tc>
        <w:tc>
          <w:tcPr>
            <w:tcW w:w="6095" w:type="dxa"/>
          </w:tcPr>
          <w:p w14:paraId="56CF14E6" w14:textId="1E41B24F" w:rsidR="00176998" w:rsidRPr="00176998" w:rsidRDefault="00176998" w:rsidP="00176998">
            <w:pPr>
              <w:tabs>
                <w:tab w:val="left" w:pos="5840"/>
              </w:tabs>
              <w:rPr>
                <w:rFonts w:ascii="Times New Roman" w:hAnsi="Times New Roman"/>
                <w:sz w:val="24"/>
                <w:szCs w:val="32"/>
              </w:rPr>
            </w:pPr>
            <w:r w:rsidRPr="00176998">
              <w:rPr>
                <w:rFonts w:ascii="Times New Roman" w:hAnsi="Times New Roman"/>
                <w:sz w:val="24"/>
                <w:szCs w:val="32"/>
              </w:rPr>
              <w:t>Flow Diagram</w:t>
            </w:r>
          </w:p>
        </w:tc>
      </w:tr>
    </w:tbl>
    <w:p w14:paraId="217BE678" w14:textId="77777777" w:rsidR="00176998" w:rsidRDefault="00176998" w:rsidP="00176998">
      <w:pPr>
        <w:tabs>
          <w:tab w:val="left" w:pos="5840"/>
        </w:tabs>
      </w:pPr>
    </w:p>
    <w:p w14:paraId="568B4EB3" w14:textId="77777777" w:rsidR="00176998" w:rsidRDefault="00176998" w:rsidP="00CA3918"/>
    <w:p w14:paraId="18F871BA" w14:textId="77777777" w:rsidR="00176998" w:rsidRDefault="00176998" w:rsidP="00CA3918"/>
    <w:p w14:paraId="216DAEBD" w14:textId="77777777" w:rsidR="00176998" w:rsidRDefault="00176998" w:rsidP="00CA3918"/>
    <w:p w14:paraId="1140092B" w14:textId="77777777" w:rsidR="00176998" w:rsidRDefault="00176998" w:rsidP="00CA3918"/>
    <w:p w14:paraId="378C1C04" w14:textId="77777777" w:rsidR="00176998" w:rsidRDefault="00176998" w:rsidP="00CA3918"/>
    <w:p w14:paraId="185BDF47" w14:textId="77777777" w:rsidR="00176998" w:rsidRPr="00CA3918" w:rsidRDefault="00176998" w:rsidP="00CA3918">
      <w:pPr>
        <w:sectPr w:rsidR="00176998" w:rsidRPr="00CA3918" w:rsidSect="00883A0E">
          <w:headerReference w:type="even" r:id="rId15"/>
          <w:headerReference w:type="default" r:id="rId16"/>
          <w:footerReference w:type="even" r:id="rId17"/>
          <w:footerReference w:type="default" r:id="rId18"/>
          <w:pgSz w:w="11907" w:h="16840" w:code="9"/>
          <w:pgMar w:top="1417" w:right="1417" w:bottom="1417" w:left="1417" w:header="720" w:footer="720" w:gutter="0"/>
          <w:paperSrc w:first="2612" w:other="2612"/>
          <w:pgNumType w:fmt="lowerRoman" w:start="1"/>
          <w:cols w:space="720"/>
          <w:docGrid w:linePitch="272"/>
        </w:sectPr>
      </w:pPr>
    </w:p>
    <w:p w14:paraId="070BF0D4" w14:textId="40B5C6B8" w:rsidR="00095566" w:rsidRPr="00FF3E67" w:rsidRDefault="00095566" w:rsidP="00095566">
      <w:pPr>
        <w:pStyle w:val="Heading1"/>
        <w:keepNext w:val="0"/>
        <w:keepLines w:val="0"/>
        <w:numPr>
          <w:ilvl w:val="0"/>
          <w:numId w:val="25"/>
        </w:numPr>
        <w:suppressAutoHyphens w:val="0"/>
        <w:spacing w:before="480" w:after="0" w:line="276" w:lineRule="auto"/>
        <w:contextualSpacing/>
        <w:rPr>
          <w:rFonts w:ascii="Times New Roman" w:hAnsi="Times New Roman"/>
          <w:sz w:val="32"/>
          <w:szCs w:val="22"/>
        </w:rPr>
      </w:pPr>
      <w:bookmarkStart w:id="2" w:name="_Toc526195170"/>
      <w:bookmarkStart w:id="3" w:name="_Toc168482237"/>
      <w:r w:rsidRPr="00FF3E67">
        <w:rPr>
          <w:rFonts w:ascii="Times New Roman" w:hAnsi="Times New Roman"/>
          <w:sz w:val="32"/>
          <w:szCs w:val="22"/>
        </w:rPr>
        <w:lastRenderedPageBreak/>
        <w:t>Overview</w:t>
      </w:r>
      <w:bookmarkEnd w:id="2"/>
      <w:bookmarkEnd w:id="3"/>
      <w:r w:rsidR="00DD7107">
        <w:rPr>
          <w:rFonts w:ascii="Times New Roman" w:hAnsi="Times New Roman"/>
          <w:sz w:val="32"/>
          <w:szCs w:val="22"/>
        </w:rPr>
        <w:t>:</w:t>
      </w:r>
    </w:p>
    <w:p w14:paraId="653C52D7" w14:textId="77777777" w:rsidR="009A578C" w:rsidRDefault="009A578C" w:rsidP="009A578C">
      <w:pPr>
        <w:jc w:val="both"/>
        <w:rPr>
          <w:lang w:val="en-GB"/>
        </w:rPr>
      </w:pPr>
      <w:r>
        <w:rPr>
          <w:lang w:val="en-GB"/>
        </w:rPr>
        <w:tab/>
      </w:r>
    </w:p>
    <w:p w14:paraId="6444E887" w14:textId="522301ED" w:rsidR="009A578C" w:rsidRPr="00D82947" w:rsidRDefault="009A578C" w:rsidP="009A578C">
      <w:pPr>
        <w:jc w:val="both"/>
        <w:rPr>
          <w:rFonts w:ascii="Times New Roman" w:hAnsi="Times New Roman"/>
          <w:sz w:val="24"/>
        </w:rPr>
      </w:pPr>
      <w:r w:rsidRPr="00D82947">
        <w:rPr>
          <w:sz w:val="18"/>
          <w:szCs w:val="22"/>
          <w:lang w:val="en-GB"/>
        </w:rPr>
        <w:tab/>
      </w:r>
      <w:r w:rsidRPr="00D82947">
        <w:rPr>
          <w:rFonts w:ascii="Times New Roman" w:hAnsi="Times New Roman"/>
          <w:sz w:val="24"/>
        </w:rPr>
        <w:t>A timesheet is an application used to track the working hours of employees. It provides a record of the time an employee spends on different tasks or projects. This overview will cover the main components, purposes, and benefits of using a timesheet</w:t>
      </w:r>
    </w:p>
    <w:p w14:paraId="0CAD762F" w14:textId="42996EB7" w:rsidR="009A578C" w:rsidRPr="009A578C" w:rsidRDefault="009A578C" w:rsidP="009A578C">
      <w:pPr>
        <w:rPr>
          <w:lang w:val="en-GB"/>
        </w:rPr>
      </w:pPr>
    </w:p>
    <w:p w14:paraId="345550A2" w14:textId="4275ED2B" w:rsidR="00C11856" w:rsidRDefault="00095566" w:rsidP="00C11856">
      <w:pPr>
        <w:pStyle w:val="Heading3"/>
        <w:keepNext w:val="0"/>
        <w:keepLines w:val="0"/>
        <w:numPr>
          <w:ilvl w:val="0"/>
          <w:numId w:val="25"/>
        </w:numPr>
        <w:tabs>
          <w:tab w:val="clear" w:pos="993"/>
        </w:tabs>
        <w:suppressAutoHyphens w:val="0"/>
        <w:spacing w:before="200" w:after="0" w:line="271" w:lineRule="auto"/>
        <w:rPr>
          <w:rFonts w:ascii="Times New Roman" w:hAnsi="Times New Roman"/>
          <w:sz w:val="32"/>
          <w:szCs w:val="24"/>
        </w:rPr>
      </w:pPr>
      <w:bookmarkStart w:id="4" w:name="_Toc526195171"/>
      <w:bookmarkStart w:id="5" w:name="_Toc168482238"/>
      <w:r w:rsidRPr="00FF3E67">
        <w:rPr>
          <w:rFonts w:ascii="Times New Roman" w:hAnsi="Times New Roman"/>
          <w:sz w:val="32"/>
          <w:szCs w:val="24"/>
        </w:rPr>
        <w:t>Document Purpose:</w:t>
      </w:r>
      <w:bookmarkEnd w:id="4"/>
      <w:bookmarkEnd w:id="5"/>
    </w:p>
    <w:p w14:paraId="27C8026C" w14:textId="77777777" w:rsidR="00DD7107" w:rsidRPr="00DD7107" w:rsidRDefault="00DD7107" w:rsidP="00DD7107">
      <w:pPr>
        <w:rPr>
          <w:lang w:val="en-GB" w:eastAsia="ja-JP"/>
        </w:rPr>
      </w:pPr>
    </w:p>
    <w:p w14:paraId="59CC3617" w14:textId="77777777" w:rsidR="00C11856" w:rsidRDefault="00C11856" w:rsidP="00C11856">
      <w:pPr>
        <w:numPr>
          <w:ilvl w:val="0"/>
          <w:numId w:val="45"/>
        </w:numPr>
        <w:spacing w:before="0"/>
        <w:rPr>
          <w:rFonts w:ascii="Times New Roman" w:eastAsia="Times New Roman" w:hAnsi="Times New Roman"/>
          <w:sz w:val="24"/>
          <w:lang w:val="en-IN" w:eastAsia="en-IN"/>
        </w:rPr>
      </w:pPr>
      <w:r w:rsidRPr="00C11856">
        <w:rPr>
          <w:rFonts w:ascii="Times New Roman" w:eastAsia="Times New Roman" w:hAnsi="Times New Roman"/>
          <w:b/>
          <w:bCs/>
          <w:sz w:val="24"/>
          <w:lang w:val="en-IN" w:eastAsia="en-IN"/>
        </w:rPr>
        <w:t>Login</w:t>
      </w:r>
      <w:r w:rsidRPr="00C11856">
        <w:rPr>
          <w:rFonts w:ascii="Times New Roman" w:eastAsia="Times New Roman" w:hAnsi="Times New Roman"/>
          <w:sz w:val="24"/>
          <w:lang w:val="en-IN" w:eastAsia="en-IN"/>
        </w:rPr>
        <w:t>: Employee logs in using their credentials.</w:t>
      </w:r>
    </w:p>
    <w:p w14:paraId="0584CBEE" w14:textId="77777777" w:rsidR="006768CF" w:rsidRDefault="006768CF" w:rsidP="006768CF">
      <w:pPr>
        <w:spacing w:before="0"/>
        <w:ind w:left="720"/>
        <w:rPr>
          <w:rFonts w:ascii="Times New Roman" w:eastAsia="Times New Roman" w:hAnsi="Times New Roman"/>
          <w:sz w:val="24"/>
          <w:lang w:val="en-IN" w:eastAsia="en-IN"/>
        </w:rPr>
      </w:pPr>
    </w:p>
    <w:p w14:paraId="572218B9" w14:textId="77777777" w:rsidR="00C11856" w:rsidRPr="00C11856" w:rsidRDefault="00C11856" w:rsidP="00C11856">
      <w:pPr>
        <w:spacing w:before="0"/>
        <w:ind w:left="720"/>
        <w:rPr>
          <w:rFonts w:ascii="Times New Roman" w:eastAsia="Times New Roman" w:hAnsi="Times New Roman"/>
          <w:sz w:val="24"/>
          <w:lang w:val="en-IN" w:eastAsia="en-IN"/>
        </w:rPr>
      </w:pPr>
    </w:p>
    <w:p w14:paraId="0A43EDDF" w14:textId="63FF70B6" w:rsidR="00C11856" w:rsidRDefault="00C11856" w:rsidP="00C11856">
      <w:pPr>
        <w:numPr>
          <w:ilvl w:val="0"/>
          <w:numId w:val="45"/>
        </w:numPr>
        <w:spacing w:before="0"/>
        <w:rPr>
          <w:rFonts w:ascii="Times New Roman" w:eastAsia="Times New Roman" w:hAnsi="Times New Roman"/>
          <w:sz w:val="24"/>
          <w:lang w:val="en-IN" w:eastAsia="en-IN"/>
        </w:rPr>
      </w:pPr>
      <w:r w:rsidRPr="00C11856">
        <w:rPr>
          <w:rFonts w:ascii="Times New Roman" w:eastAsia="Times New Roman" w:hAnsi="Times New Roman"/>
          <w:b/>
          <w:bCs/>
          <w:sz w:val="24"/>
          <w:lang w:val="en-IN" w:eastAsia="en-IN"/>
        </w:rPr>
        <w:t>Create Timesheet</w:t>
      </w:r>
      <w:r w:rsidRPr="00C11856">
        <w:rPr>
          <w:rFonts w:ascii="Times New Roman" w:eastAsia="Times New Roman" w:hAnsi="Times New Roman"/>
          <w:sz w:val="24"/>
          <w:lang w:val="en-IN" w:eastAsia="en-IN"/>
        </w:rPr>
        <w:t xml:space="preserve">: Employee selects a </w:t>
      </w:r>
      <w:r>
        <w:rPr>
          <w:rFonts w:ascii="Times New Roman" w:eastAsia="Times New Roman" w:hAnsi="Times New Roman"/>
          <w:sz w:val="24"/>
          <w:lang w:val="en-IN" w:eastAsia="en-IN"/>
        </w:rPr>
        <w:t>particular date</w:t>
      </w:r>
      <w:r w:rsidRPr="00C11856">
        <w:rPr>
          <w:rFonts w:ascii="Times New Roman" w:eastAsia="Times New Roman" w:hAnsi="Times New Roman"/>
          <w:sz w:val="24"/>
          <w:lang w:val="en-IN" w:eastAsia="en-IN"/>
        </w:rPr>
        <w:t xml:space="preserve"> and creates a new timesheet.</w:t>
      </w:r>
    </w:p>
    <w:p w14:paraId="5CF35B8F" w14:textId="77777777" w:rsidR="00C11856" w:rsidRDefault="00C11856" w:rsidP="00C11856">
      <w:pPr>
        <w:pStyle w:val="ListParagraph"/>
        <w:rPr>
          <w:rFonts w:ascii="Times New Roman" w:eastAsia="Times New Roman" w:hAnsi="Times New Roman"/>
          <w:sz w:val="24"/>
          <w:lang w:val="en-IN" w:eastAsia="en-IN"/>
        </w:rPr>
      </w:pPr>
    </w:p>
    <w:p w14:paraId="7A5055C3" w14:textId="77777777" w:rsidR="00C11856" w:rsidRPr="00C11856" w:rsidRDefault="00C11856" w:rsidP="00C11856">
      <w:pPr>
        <w:spacing w:before="0"/>
        <w:ind w:left="720"/>
        <w:rPr>
          <w:rFonts w:ascii="Times New Roman" w:eastAsia="Times New Roman" w:hAnsi="Times New Roman"/>
          <w:sz w:val="24"/>
          <w:lang w:val="en-IN" w:eastAsia="en-IN"/>
        </w:rPr>
      </w:pPr>
    </w:p>
    <w:p w14:paraId="6B092B7F" w14:textId="77777777" w:rsidR="00C11856" w:rsidRDefault="00C11856" w:rsidP="00C11856">
      <w:pPr>
        <w:numPr>
          <w:ilvl w:val="0"/>
          <w:numId w:val="45"/>
        </w:numPr>
        <w:spacing w:before="0"/>
        <w:rPr>
          <w:rFonts w:ascii="Times New Roman" w:eastAsia="Times New Roman" w:hAnsi="Times New Roman"/>
          <w:sz w:val="24"/>
          <w:lang w:val="en-IN" w:eastAsia="en-IN"/>
        </w:rPr>
      </w:pPr>
      <w:r w:rsidRPr="00C11856">
        <w:rPr>
          <w:rFonts w:ascii="Times New Roman" w:eastAsia="Times New Roman" w:hAnsi="Times New Roman"/>
          <w:b/>
          <w:bCs/>
          <w:sz w:val="24"/>
          <w:lang w:val="en-IN" w:eastAsia="en-IN"/>
        </w:rPr>
        <w:t>Add Entries</w:t>
      </w:r>
      <w:r w:rsidRPr="00C11856">
        <w:rPr>
          <w:rFonts w:ascii="Times New Roman" w:eastAsia="Times New Roman" w:hAnsi="Times New Roman"/>
          <w:sz w:val="24"/>
          <w:lang w:val="en-IN" w:eastAsia="en-IN"/>
        </w:rPr>
        <w:t>: Employee adds daily work entries to the timesheet.</w:t>
      </w:r>
    </w:p>
    <w:p w14:paraId="7DEF014C" w14:textId="77777777" w:rsidR="00026B52" w:rsidRDefault="00026B52" w:rsidP="00026B52">
      <w:pPr>
        <w:spacing w:before="0"/>
        <w:ind w:left="720"/>
        <w:rPr>
          <w:rFonts w:ascii="Times New Roman" w:eastAsia="Times New Roman" w:hAnsi="Times New Roman"/>
          <w:sz w:val="24"/>
          <w:lang w:val="en-IN" w:eastAsia="en-IN"/>
        </w:rPr>
      </w:pPr>
    </w:p>
    <w:p w14:paraId="49165052" w14:textId="77777777" w:rsidR="00C11856" w:rsidRPr="00C11856" w:rsidRDefault="00C11856" w:rsidP="00C11856">
      <w:pPr>
        <w:spacing w:before="0"/>
        <w:ind w:left="720"/>
        <w:rPr>
          <w:rFonts w:ascii="Times New Roman" w:eastAsia="Times New Roman" w:hAnsi="Times New Roman"/>
          <w:sz w:val="24"/>
          <w:lang w:val="en-IN" w:eastAsia="en-IN"/>
        </w:rPr>
      </w:pPr>
    </w:p>
    <w:p w14:paraId="59D69CC6" w14:textId="332B0E27" w:rsidR="00C11856" w:rsidRDefault="00C11856" w:rsidP="00C11856">
      <w:pPr>
        <w:numPr>
          <w:ilvl w:val="0"/>
          <w:numId w:val="45"/>
        </w:numPr>
        <w:spacing w:before="0"/>
        <w:rPr>
          <w:rFonts w:ascii="Times New Roman" w:eastAsia="Times New Roman" w:hAnsi="Times New Roman"/>
          <w:sz w:val="24"/>
          <w:lang w:val="en-IN" w:eastAsia="en-IN"/>
        </w:rPr>
      </w:pPr>
      <w:r w:rsidRPr="00C11856">
        <w:rPr>
          <w:rFonts w:ascii="Times New Roman" w:eastAsia="Times New Roman" w:hAnsi="Times New Roman"/>
          <w:b/>
          <w:bCs/>
          <w:sz w:val="24"/>
          <w:lang w:val="en-IN" w:eastAsia="en-IN"/>
        </w:rPr>
        <w:t>View Timesheet</w:t>
      </w:r>
      <w:r w:rsidRPr="00C11856">
        <w:rPr>
          <w:rFonts w:ascii="Times New Roman" w:eastAsia="Times New Roman" w:hAnsi="Times New Roman"/>
          <w:sz w:val="24"/>
          <w:lang w:val="en-IN" w:eastAsia="en-IN"/>
        </w:rPr>
        <w:t>: Employee can view the timesheet for a selected week</w:t>
      </w:r>
      <w:r>
        <w:rPr>
          <w:rFonts w:ascii="Times New Roman" w:eastAsia="Times New Roman" w:hAnsi="Times New Roman"/>
          <w:sz w:val="24"/>
          <w:lang w:val="en-IN" w:eastAsia="en-IN"/>
        </w:rPr>
        <w:t xml:space="preserve"> and also as specific day</w:t>
      </w:r>
      <w:r w:rsidRPr="00C11856">
        <w:rPr>
          <w:rFonts w:ascii="Times New Roman" w:eastAsia="Times New Roman" w:hAnsi="Times New Roman"/>
          <w:sz w:val="24"/>
          <w:lang w:val="en-IN" w:eastAsia="en-IN"/>
        </w:rPr>
        <w:t>.</w:t>
      </w:r>
    </w:p>
    <w:p w14:paraId="41B29B62" w14:textId="77777777" w:rsidR="00C11856" w:rsidRDefault="00C11856" w:rsidP="00C11856">
      <w:pPr>
        <w:pStyle w:val="ListParagraph"/>
        <w:rPr>
          <w:rFonts w:ascii="Times New Roman" w:eastAsia="Times New Roman" w:hAnsi="Times New Roman"/>
          <w:sz w:val="24"/>
          <w:lang w:val="en-IN" w:eastAsia="en-IN"/>
        </w:rPr>
      </w:pPr>
    </w:p>
    <w:p w14:paraId="4C53838C" w14:textId="77777777" w:rsidR="00C11856" w:rsidRPr="00C11856" w:rsidRDefault="00C11856" w:rsidP="00C11856">
      <w:pPr>
        <w:spacing w:before="0"/>
        <w:ind w:left="720"/>
        <w:rPr>
          <w:rFonts w:ascii="Times New Roman" w:eastAsia="Times New Roman" w:hAnsi="Times New Roman"/>
          <w:sz w:val="24"/>
          <w:lang w:val="en-IN" w:eastAsia="en-IN"/>
        </w:rPr>
      </w:pPr>
    </w:p>
    <w:p w14:paraId="15E5D9D9" w14:textId="06E3EC51" w:rsidR="00C11856" w:rsidRDefault="00C11856" w:rsidP="00C11856">
      <w:pPr>
        <w:numPr>
          <w:ilvl w:val="0"/>
          <w:numId w:val="45"/>
        </w:numPr>
        <w:spacing w:before="0"/>
        <w:rPr>
          <w:rFonts w:ascii="Times New Roman" w:eastAsia="Times New Roman" w:hAnsi="Times New Roman"/>
          <w:sz w:val="24"/>
          <w:lang w:val="en-IN" w:eastAsia="en-IN"/>
        </w:rPr>
      </w:pPr>
      <w:r w:rsidRPr="00C11856">
        <w:rPr>
          <w:rFonts w:ascii="Times New Roman" w:eastAsia="Times New Roman" w:hAnsi="Times New Roman"/>
          <w:b/>
          <w:bCs/>
          <w:sz w:val="24"/>
          <w:lang w:val="en-IN" w:eastAsia="en-IN"/>
        </w:rPr>
        <w:t>Update Timesheet</w:t>
      </w:r>
      <w:r w:rsidRPr="00C11856">
        <w:rPr>
          <w:rFonts w:ascii="Times New Roman" w:eastAsia="Times New Roman" w:hAnsi="Times New Roman"/>
          <w:sz w:val="24"/>
          <w:lang w:val="en-IN" w:eastAsia="en-IN"/>
        </w:rPr>
        <w:t>: Employee can update any existing entries in their timesheet.</w:t>
      </w:r>
    </w:p>
    <w:p w14:paraId="1BB4E36E" w14:textId="77777777" w:rsidR="00026B52" w:rsidRDefault="00026B52" w:rsidP="00026B52">
      <w:pPr>
        <w:spacing w:before="0"/>
        <w:ind w:left="720"/>
        <w:rPr>
          <w:rFonts w:ascii="Times New Roman" w:eastAsia="Times New Roman" w:hAnsi="Times New Roman"/>
          <w:sz w:val="24"/>
          <w:lang w:val="en-IN" w:eastAsia="en-IN"/>
        </w:rPr>
      </w:pPr>
    </w:p>
    <w:p w14:paraId="6F2EA640" w14:textId="77777777" w:rsidR="00C11856" w:rsidRPr="00C11856" w:rsidRDefault="00C11856" w:rsidP="00C11856">
      <w:pPr>
        <w:spacing w:before="0"/>
        <w:ind w:left="720"/>
        <w:rPr>
          <w:rFonts w:ascii="Times New Roman" w:eastAsia="Times New Roman" w:hAnsi="Times New Roman"/>
          <w:sz w:val="24"/>
          <w:lang w:val="en-IN" w:eastAsia="en-IN"/>
        </w:rPr>
      </w:pPr>
    </w:p>
    <w:p w14:paraId="290F9858" w14:textId="77777777" w:rsidR="00C11856" w:rsidRPr="00C11856" w:rsidRDefault="00C11856" w:rsidP="00C11856">
      <w:pPr>
        <w:numPr>
          <w:ilvl w:val="0"/>
          <w:numId w:val="45"/>
        </w:numPr>
        <w:spacing w:before="0"/>
        <w:rPr>
          <w:rFonts w:ascii="Times New Roman" w:eastAsia="Times New Roman" w:hAnsi="Times New Roman"/>
          <w:sz w:val="24"/>
          <w:lang w:val="en-IN" w:eastAsia="en-IN"/>
        </w:rPr>
      </w:pPr>
      <w:r w:rsidRPr="00C11856">
        <w:rPr>
          <w:rFonts w:ascii="Times New Roman" w:eastAsia="Times New Roman" w:hAnsi="Times New Roman"/>
          <w:b/>
          <w:bCs/>
          <w:sz w:val="24"/>
          <w:lang w:val="en-IN" w:eastAsia="en-IN"/>
        </w:rPr>
        <w:t>Submit Timesheet</w:t>
      </w:r>
      <w:r w:rsidRPr="00C11856">
        <w:rPr>
          <w:rFonts w:ascii="Times New Roman" w:eastAsia="Times New Roman" w:hAnsi="Times New Roman"/>
          <w:sz w:val="24"/>
          <w:lang w:val="en-IN" w:eastAsia="en-IN"/>
        </w:rPr>
        <w:t>: Once completed, the employee submits the timesheet for approval</w:t>
      </w:r>
    </w:p>
    <w:p w14:paraId="78BB8201" w14:textId="77777777" w:rsidR="00C11856" w:rsidRPr="00C11856" w:rsidRDefault="00C11856" w:rsidP="00C11856">
      <w:pPr>
        <w:rPr>
          <w:lang w:val="en-GB" w:eastAsia="ja-JP"/>
        </w:rPr>
      </w:pPr>
    </w:p>
    <w:p w14:paraId="1BC5F677" w14:textId="77777777" w:rsidR="00C11856" w:rsidRPr="00C11856" w:rsidRDefault="00C11856" w:rsidP="00C11856">
      <w:pPr>
        <w:rPr>
          <w:lang w:val="en-GB" w:eastAsia="ja-JP"/>
        </w:rPr>
      </w:pPr>
    </w:p>
    <w:p w14:paraId="58BDBD63" w14:textId="4B76DD93" w:rsidR="00095566" w:rsidRPr="00FF3E67" w:rsidRDefault="00095566" w:rsidP="009A578C">
      <w:pPr>
        <w:pStyle w:val="Heading1"/>
        <w:keepNext w:val="0"/>
        <w:keepLines w:val="0"/>
        <w:numPr>
          <w:ilvl w:val="0"/>
          <w:numId w:val="25"/>
        </w:numPr>
        <w:suppressAutoHyphens w:val="0"/>
        <w:spacing w:before="480" w:after="0" w:line="276" w:lineRule="auto"/>
        <w:contextualSpacing/>
        <w:rPr>
          <w:rFonts w:ascii="Times New Roman" w:hAnsi="Times New Roman"/>
          <w:sz w:val="32"/>
          <w:szCs w:val="22"/>
        </w:rPr>
      </w:pPr>
      <w:bookmarkStart w:id="6" w:name="_Toc526195172"/>
      <w:bookmarkStart w:id="7" w:name="_Toc168482239"/>
      <w:r w:rsidRPr="00FF3E67">
        <w:rPr>
          <w:rFonts w:ascii="Times New Roman" w:hAnsi="Times New Roman"/>
          <w:sz w:val="32"/>
          <w:szCs w:val="22"/>
        </w:rPr>
        <w:t>Module</w:t>
      </w:r>
      <w:bookmarkEnd w:id="6"/>
      <w:bookmarkEnd w:id="7"/>
    </w:p>
    <w:p w14:paraId="26F4E41D" w14:textId="77777777" w:rsidR="00011A0A" w:rsidRDefault="00FA4BEC" w:rsidP="00011A0A">
      <w:pPr>
        <w:pStyle w:val="ListParagraph"/>
        <w:ind w:left="360" w:firstLine="360"/>
        <w:rPr>
          <w:rFonts w:ascii="Times New Roman" w:hAnsi="Times New Roman"/>
          <w:sz w:val="22"/>
          <w:szCs w:val="22"/>
        </w:rPr>
      </w:pPr>
      <w:r w:rsidRPr="009A2748">
        <w:rPr>
          <w:rFonts w:ascii="Times New Roman" w:hAnsi="Times New Roman"/>
          <w:b/>
          <w:bCs/>
          <w:sz w:val="22"/>
          <w:szCs w:val="22"/>
        </w:rPr>
        <w:t>1</w:t>
      </w:r>
      <w:r w:rsidRPr="009A2748">
        <w:rPr>
          <w:rFonts w:ascii="Times New Roman" w:hAnsi="Times New Roman"/>
          <w:b/>
          <w:bCs/>
          <w:sz w:val="28"/>
          <w:szCs w:val="28"/>
        </w:rPr>
        <w:t>)</w:t>
      </w:r>
      <w:r w:rsidR="00FF3E67" w:rsidRPr="009A2748">
        <w:rPr>
          <w:rFonts w:ascii="Times New Roman" w:hAnsi="Times New Roman"/>
          <w:b/>
          <w:bCs/>
          <w:sz w:val="28"/>
          <w:szCs w:val="28"/>
        </w:rPr>
        <w:t>Timesheet</w:t>
      </w:r>
    </w:p>
    <w:p w14:paraId="255603B4" w14:textId="225B6315" w:rsidR="00FA4BEC" w:rsidRDefault="00011A0A" w:rsidP="00011A0A">
      <w:pPr>
        <w:pStyle w:val="ListParagraph"/>
        <w:numPr>
          <w:ilvl w:val="0"/>
          <w:numId w:val="4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</w:t>
      </w:r>
      <w:r w:rsidR="00FA4BEC">
        <w:rPr>
          <w:rFonts w:ascii="Times New Roman" w:hAnsi="Times New Roman"/>
          <w:sz w:val="22"/>
          <w:szCs w:val="22"/>
        </w:rPr>
        <w:t>onthly</w:t>
      </w:r>
      <w:r>
        <w:rPr>
          <w:rFonts w:ascii="Times New Roman" w:hAnsi="Times New Roman"/>
          <w:sz w:val="22"/>
          <w:szCs w:val="22"/>
        </w:rPr>
        <w:t xml:space="preserve"> sheet</w:t>
      </w:r>
    </w:p>
    <w:p w14:paraId="6E92EBEF" w14:textId="129CB27E" w:rsidR="00011A0A" w:rsidRDefault="00011A0A" w:rsidP="00011A0A">
      <w:pPr>
        <w:pStyle w:val="ListParagraph"/>
        <w:numPr>
          <w:ilvl w:val="0"/>
          <w:numId w:val="4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Weekly sheet</w:t>
      </w:r>
    </w:p>
    <w:p w14:paraId="0FCCBB79" w14:textId="77777777" w:rsidR="00AD5042" w:rsidRDefault="00AD5042" w:rsidP="00AD5042">
      <w:pPr>
        <w:pStyle w:val="ListParagraph"/>
        <w:ind w:left="1440"/>
        <w:rPr>
          <w:rFonts w:ascii="Times New Roman" w:hAnsi="Times New Roman"/>
          <w:sz w:val="22"/>
          <w:szCs w:val="22"/>
        </w:rPr>
      </w:pPr>
    </w:p>
    <w:p w14:paraId="1349A4BF" w14:textId="77777777" w:rsidR="00AD5042" w:rsidRDefault="00AD5042" w:rsidP="00AD5042">
      <w:pPr>
        <w:pStyle w:val="ListParagraph"/>
        <w:ind w:left="1440"/>
        <w:rPr>
          <w:rFonts w:ascii="Times New Roman" w:hAnsi="Times New Roman"/>
          <w:sz w:val="22"/>
          <w:szCs w:val="22"/>
        </w:rPr>
      </w:pPr>
    </w:p>
    <w:p w14:paraId="45819258" w14:textId="77777777" w:rsidR="00AD5042" w:rsidRDefault="00AD5042" w:rsidP="00AD5042">
      <w:pPr>
        <w:pStyle w:val="ListParagraph"/>
        <w:ind w:left="1440"/>
        <w:rPr>
          <w:rFonts w:ascii="Times New Roman" w:hAnsi="Times New Roman"/>
          <w:sz w:val="22"/>
          <w:szCs w:val="22"/>
        </w:rPr>
      </w:pPr>
    </w:p>
    <w:p w14:paraId="259161C4" w14:textId="77777777" w:rsidR="00AD5042" w:rsidRDefault="00AD5042" w:rsidP="00AD5042">
      <w:pPr>
        <w:pStyle w:val="ListParagraph"/>
        <w:ind w:left="1440"/>
        <w:rPr>
          <w:rFonts w:ascii="Times New Roman" w:hAnsi="Times New Roman"/>
          <w:sz w:val="22"/>
          <w:szCs w:val="22"/>
        </w:rPr>
      </w:pPr>
    </w:p>
    <w:p w14:paraId="211D12DB" w14:textId="77777777" w:rsidR="00AD5042" w:rsidRDefault="00AD5042" w:rsidP="00AD5042">
      <w:pPr>
        <w:pStyle w:val="ListParagraph"/>
        <w:ind w:left="1440"/>
        <w:rPr>
          <w:rFonts w:ascii="Times New Roman" w:hAnsi="Times New Roman"/>
          <w:sz w:val="22"/>
          <w:szCs w:val="22"/>
        </w:rPr>
      </w:pPr>
    </w:p>
    <w:p w14:paraId="72A61E60" w14:textId="77777777" w:rsidR="00AD5042" w:rsidRDefault="00AD5042" w:rsidP="00AD5042">
      <w:pPr>
        <w:pStyle w:val="ListParagraph"/>
        <w:ind w:left="1440"/>
        <w:rPr>
          <w:rFonts w:ascii="Times New Roman" w:hAnsi="Times New Roman"/>
          <w:sz w:val="22"/>
          <w:szCs w:val="22"/>
        </w:rPr>
      </w:pPr>
    </w:p>
    <w:p w14:paraId="711F8F3C" w14:textId="04FD157C" w:rsidR="00011A0A" w:rsidRPr="00FF3E67" w:rsidRDefault="00011A0A" w:rsidP="00095566">
      <w:pPr>
        <w:pStyle w:val="ListParagraph"/>
        <w:ind w:left="360" w:firstLine="360"/>
        <w:rPr>
          <w:rFonts w:ascii="Times New Roman" w:hAnsi="Times New Roman"/>
          <w:sz w:val="22"/>
          <w:szCs w:val="22"/>
        </w:rPr>
      </w:pPr>
    </w:p>
    <w:p w14:paraId="498BB826" w14:textId="103DCCB7" w:rsidR="00933EDB" w:rsidRDefault="00095566" w:rsidP="00933EDB">
      <w:pPr>
        <w:pStyle w:val="Heading1"/>
        <w:keepNext w:val="0"/>
        <w:keepLines w:val="0"/>
        <w:numPr>
          <w:ilvl w:val="0"/>
          <w:numId w:val="25"/>
        </w:numPr>
        <w:suppressAutoHyphens w:val="0"/>
        <w:spacing w:before="480" w:after="0" w:line="276" w:lineRule="auto"/>
        <w:contextualSpacing/>
        <w:rPr>
          <w:rFonts w:ascii="Times New Roman" w:hAnsi="Times New Roman"/>
        </w:rPr>
      </w:pPr>
      <w:bookmarkStart w:id="8" w:name="_Toc526195173"/>
      <w:bookmarkStart w:id="9" w:name="_Toc168482240"/>
      <w:r w:rsidRPr="0095488D">
        <w:rPr>
          <w:rFonts w:ascii="Times New Roman" w:hAnsi="Times New Roman"/>
        </w:rPr>
        <w:t>Standard Object</w:t>
      </w:r>
      <w:bookmarkStart w:id="10" w:name="_Toc168482241"/>
      <w:bookmarkEnd w:id="8"/>
      <w:bookmarkEnd w:id="9"/>
    </w:p>
    <w:p w14:paraId="616241E2" w14:textId="77777777" w:rsidR="009C024C" w:rsidRDefault="004927C0" w:rsidP="009C024C">
      <w:pPr>
        <w:pStyle w:val="Heading1"/>
        <w:keepNext w:val="0"/>
        <w:keepLines w:val="0"/>
        <w:numPr>
          <w:ilvl w:val="0"/>
          <w:numId w:val="42"/>
        </w:numPr>
        <w:suppressAutoHyphens w:val="0"/>
        <w:spacing w:before="480" w:after="0" w:line="276" w:lineRule="auto"/>
        <w:contextualSpacing/>
        <w:rPr>
          <w:rFonts w:ascii="Times New Roman" w:hAnsi="Times New Roman"/>
        </w:rPr>
      </w:pPr>
      <w:r w:rsidRPr="00933EDB">
        <w:rPr>
          <w:rFonts w:ascii="Times New Roman" w:hAnsi="Times New Roman"/>
        </w:rPr>
        <w:t>Timesheet</w:t>
      </w:r>
      <w:bookmarkEnd w:id="10"/>
    </w:p>
    <w:tbl>
      <w:tblPr>
        <w:tblStyle w:val="TableGrid"/>
        <w:tblW w:w="9564" w:type="dxa"/>
        <w:tblInd w:w="310" w:type="dxa"/>
        <w:tblLook w:val="04A0" w:firstRow="1" w:lastRow="0" w:firstColumn="1" w:lastColumn="0" w:noHBand="0" w:noVBand="1"/>
      </w:tblPr>
      <w:tblGrid>
        <w:gridCol w:w="1449"/>
        <w:gridCol w:w="3304"/>
        <w:gridCol w:w="2446"/>
        <w:gridCol w:w="2365"/>
      </w:tblGrid>
      <w:tr w:rsidR="00D45DB3" w:rsidRPr="00371C3F" w14:paraId="270B4034" w14:textId="77777777" w:rsidTr="004C5726">
        <w:trPr>
          <w:trHeight w:val="603"/>
        </w:trPr>
        <w:tc>
          <w:tcPr>
            <w:tcW w:w="1449" w:type="dxa"/>
          </w:tcPr>
          <w:p w14:paraId="158CC24C" w14:textId="46177E32" w:rsidR="00617CD6" w:rsidRPr="004C5726" w:rsidRDefault="00617CD6" w:rsidP="009C024C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Cs/>
                <w:spacing w:val="0"/>
                <w:kern w:val="0"/>
                <w:szCs w:val="28"/>
                <w:lang w:val="en-IN" w:eastAsia="en-IN"/>
              </w:rPr>
            </w:pPr>
            <w:r w:rsidRPr="004C5726">
              <w:rPr>
                <w:rFonts w:ascii="Times New Roman" w:eastAsia="Times New Roman" w:hAnsi="Times New Roman"/>
                <w:bCs/>
                <w:spacing w:val="0"/>
                <w:kern w:val="0"/>
                <w:szCs w:val="28"/>
                <w:lang w:val="en-IN" w:eastAsia="en-IN"/>
              </w:rPr>
              <w:t>End User</w:t>
            </w:r>
          </w:p>
        </w:tc>
        <w:tc>
          <w:tcPr>
            <w:tcW w:w="3304" w:type="dxa"/>
          </w:tcPr>
          <w:p w14:paraId="54068ADD" w14:textId="763EFAF6" w:rsidR="00617CD6" w:rsidRPr="004C5726" w:rsidRDefault="00617CD6" w:rsidP="009C024C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Cs/>
                <w:spacing w:val="0"/>
                <w:kern w:val="0"/>
                <w:szCs w:val="28"/>
                <w:lang w:val="en-IN" w:eastAsia="en-IN"/>
              </w:rPr>
            </w:pPr>
            <w:proofErr w:type="spellStart"/>
            <w:r w:rsidRPr="004C5726">
              <w:rPr>
                <w:rFonts w:ascii="Times New Roman" w:eastAsia="Times New Roman" w:hAnsi="Times New Roman"/>
                <w:bCs/>
                <w:spacing w:val="0"/>
                <w:kern w:val="0"/>
                <w:szCs w:val="28"/>
                <w:lang w:val="en-IN" w:eastAsia="en-IN"/>
              </w:rPr>
              <w:t>Reqirements</w:t>
            </w:r>
            <w:proofErr w:type="spellEnd"/>
          </w:p>
        </w:tc>
        <w:tc>
          <w:tcPr>
            <w:tcW w:w="2446" w:type="dxa"/>
          </w:tcPr>
          <w:p w14:paraId="1A0A3567" w14:textId="297E621A" w:rsidR="00617CD6" w:rsidRPr="004C5726" w:rsidRDefault="00617CD6" w:rsidP="009C024C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Cs/>
                <w:spacing w:val="0"/>
                <w:kern w:val="0"/>
                <w:szCs w:val="28"/>
                <w:lang w:val="en-IN" w:eastAsia="en-IN"/>
              </w:rPr>
            </w:pPr>
            <w:r w:rsidRPr="004C5726">
              <w:rPr>
                <w:rFonts w:ascii="Times New Roman" w:eastAsia="Times New Roman" w:hAnsi="Times New Roman"/>
                <w:bCs/>
                <w:spacing w:val="0"/>
                <w:kern w:val="0"/>
                <w:szCs w:val="28"/>
                <w:lang w:val="en-IN" w:eastAsia="en-IN"/>
              </w:rPr>
              <w:t xml:space="preserve">Action </w:t>
            </w:r>
          </w:p>
        </w:tc>
        <w:tc>
          <w:tcPr>
            <w:tcW w:w="2365" w:type="dxa"/>
          </w:tcPr>
          <w:p w14:paraId="14AF603A" w14:textId="37493066" w:rsidR="00617CD6" w:rsidRPr="004C5726" w:rsidRDefault="00617CD6" w:rsidP="009C024C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Cs/>
                <w:spacing w:val="0"/>
                <w:kern w:val="0"/>
                <w:szCs w:val="28"/>
                <w:lang w:val="en-IN" w:eastAsia="en-IN"/>
              </w:rPr>
            </w:pPr>
            <w:r w:rsidRPr="004C5726">
              <w:rPr>
                <w:rFonts w:ascii="Times New Roman" w:eastAsia="Times New Roman" w:hAnsi="Times New Roman"/>
                <w:bCs/>
                <w:spacing w:val="0"/>
                <w:kern w:val="0"/>
                <w:szCs w:val="28"/>
                <w:lang w:val="en-IN" w:eastAsia="en-IN"/>
              </w:rPr>
              <w:t>Activities</w:t>
            </w:r>
          </w:p>
        </w:tc>
      </w:tr>
      <w:tr w:rsidR="00D45DB3" w:rsidRPr="00371C3F" w14:paraId="73647BEE" w14:textId="77777777" w:rsidTr="00371C3F">
        <w:trPr>
          <w:trHeight w:val="1455"/>
        </w:trPr>
        <w:tc>
          <w:tcPr>
            <w:tcW w:w="1449" w:type="dxa"/>
          </w:tcPr>
          <w:tbl>
            <w:tblPr>
              <w:tblW w:w="1230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0"/>
            </w:tblGrid>
            <w:tr w:rsidR="00617CD6" w:rsidRPr="00617CD6" w14:paraId="27459FCC" w14:textId="77777777" w:rsidTr="00371C3F">
              <w:trPr>
                <w:trHeight w:val="24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FBC873" w14:textId="77777777" w:rsidR="00617CD6" w:rsidRPr="00617CD6" w:rsidRDefault="00617CD6" w:rsidP="00617CD6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</w:pPr>
                  <w:r w:rsidRPr="00617CD6"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  <w:t>Employee</w:t>
                  </w:r>
                </w:p>
              </w:tc>
            </w:tr>
          </w:tbl>
          <w:p w14:paraId="35101B8B" w14:textId="77777777" w:rsidR="00617CD6" w:rsidRPr="00617CD6" w:rsidRDefault="00617CD6" w:rsidP="00617CD6">
            <w:pPr>
              <w:spacing w:before="0"/>
              <w:rPr>
                <w:rFonts w:ascii="Times New Roman" w:eastAsia="Times New Roman" w:hAnsi="Times New Roman"/>
                <w:sz w:val="24"/>
                <w:lang w:val="en-IN" w:eastAsia="en-IN"/>
              </w:rPr>
            </w:pPr>
          </w:p>
          <w:tbl>
            <w:tblPr>
              <w:tblW w:w="109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</w:tblGrid>
            <w:tr w:rsidR="00617CD6" w:rsidRPr="00617CD6" w14:paraId="2742AEFD" w14:textId="77777777" w:rsidTr="00371C3F">
              <w:trPr>
                <w:trHeight w:hRule="exact" w:val="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FD7372" w14:textId="0D0D802E" w:rsidR="00617CD6" w:rsidRPr="00617CD6" w:rsidRDefault="00617CD6" w:rsidP="00617CD6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</w:pPr>
                </w:p>
              </w:tc>
            </w:tr>
          </w:tbl>
          <w:p w14:paraId="443FD9D4" w14:textId="77777777" w:rsidR="00617CD6" w:rsidRPr="00617CD6" w:rsidRDefault="00617CD6" w:rsidP="00617CD6">
            <w:pPr>
              <w:spacing w:before="0"/>
              <w:rPr>
                <w:rFonts w:ascii="Times New Roman" w:eastAsia="Times New Roman" w:hAnsi="Times New Roman"/>
                <w:sz w:val="24"/>
                <w:lang w:val="en-IN" w:eastAsia="en-IN"/>
              </w:rPr>
            </w:pPr>
          </w:p>
          <w:tbl>
            <w:tblPr>
              <w:tblW w:w="109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</w:tblGrid>
            <w:tr w:rsidR="00617CD6" w:rsidRPr="00617CD6" w14:paraId="3C862F34" w14:textId="77777777" w:rsidTr="00371C3F">
              <w:trPr>
                <w:trHeight w:hRule="exact" w:val="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948383" w14:textId="59DF625F" w:rsidR="00617CD6" w:rsidRPr="00617CD6" w:rsidRDefault="00617CD6" w:rsidP="00617CD6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</w:pPr>
                </w:p>
              </w:tc>
            </w:tr>
          </w:tbl>
          <w:p w14:paraId="02CDA5FA" w14:textId="77777777" w:rsidR="00617CD6" w:rsidRPr="00617CD6" w:rsidRDefault="00617CD6" w:rsidP="00617CD6">
            <w:pPr>
              <w:spacing w:before="0"/>
              <w:rPr>
                <w:rFonts w:ascii="Times New Roman" w:eastAsia="Times New Roman" w:hAnsi="Times New Roman"/>
                <w:sz w:val="24"/>
                <w:lang w:val="en-IN" w:eastAsia="en-IN"/>
              </w:rPr>
            </w:pPr>
          </w:p>
          <w:tbl>
            <w:tblPr>
              <w:tblW w:w="109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</w:tblGrid>
            <w:tr w:rsidR="00617CD6" w:rsidRPr="00617CD6" w14:paraId="0E53D59E" w14:textId="77777777" w:rsidTr="00371C3F">
              <w:trPr>
                <w:trHeight w:hRule="exact" w:val="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651142" w14:textId="105462C4" w:rsidR="00617CD6" w:rsidRPr="00617CD6" w:rsidRDefault="00617CD6" w:rsidP="00617CD6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</w:pPr>
                </w:p>
              </w:tc>
            </w:tr>
          </w:tbl>
          <w:p w14:paraId="75AAC807" w14:textId="77777777" w:rsidR="00617CD6" w:rsidRPr="00371C3F" w:rsidRDefault="00617CD6" w:rsidP="009C024C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</w:p>
        </w:tc>
        <w:tc>
          <w:tcPr>
            <w:tcW w:w="3304" w:type="dxa"/>
          </w:tcPr>
          <w:p w14:paraId="33C8BD23" w14:textId="0F1B5946" w:rsidR="00617CD6" w:rsidRPr="00371C3F" w:rsidRDefault="00617CD6" w:rsidP="009C024C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  <w:r w:rsidRPr="00617CD6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>Login to access the timesheet system</w:t>
            </w:r>
          </w:p>
        </w:tc>
        <w:tc>
          <w:tcPr>
            <w:tcW w:w="2446" w:type="dxa"/>
          </w:tcPr>
          <w:p w14:paraId="370CC6A6" w14:textId="2C5EE150" w:rsidR="00617CD6" w:rsidRPr="00371C3F" w:rsidRDefault="00617CD6" w:rsidP="009C024C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  <w:r w:rsidRPr="00617CD6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>Enter username and password</w:t>
            </w:r>
          </w:p>
        </w:tc>
        <w:tc>
          <w:tcPr>
            <w:tcW w:w="2365" w:type="dxa"/>
          </w:tcPr>
          <w:p w14:paraId="002DAD78" w14:textId="1B50CFCE" w:rsidR="00617CD6" w:rsidRPr="00371C3F" w:rsidRDefault="00617CD6" w:rsidP="009C024C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  <w:r w:rsidRPr="00617CD6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>Validate credentials, establish session, redirect to dashboard</w:t>
            </w:r>
          </w:p>
        </w:tc>
      </w:tr>
      <w:tr w:rsidR="00D45DB3" w:rsidRPr="00371C3F" w14:paraId="2A635FA6" w14:textId="77777777" w:rsidTr="00371C3F">
        <w:trPr>
          <w:trHeight w:val="1354"/>
        </w:trPr>
        <w:tc>
          <w:tcPr>
            <w:tcW w:w="1449" w:type="dxa"/>
          </w:tcPr>
          <w:tbl>
            <w:tblPr>
              <w:tblW w:w="1230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0"/>
            </w:tblGrid>
            <w:tr w:rsidR="00617CD6" w:rsidRPr="00617CD6" w14:paraId="0EA14427" w14:textId="77777777" w:rsidTr="00371C3F">
              <w:trPr>
                <w:trHeight w:val="24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62F016" w14:textId="77777777" w:rsidR="00617CD6" w:rsidRPr="00617CD6" w:rsidRDefault="00617CD6" w:rsidP="00617CD6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</w:pPr>
                  <w:r w:rsidRPr="00617CD6"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  <w:t>Employee</w:t>
                  </w:r>
                </w:p>
              </w:tc>
            </w:tr>
          </w:tbl>
          <w:p w14:paraId="5BC03C92" w14:textId="77777777" w:rsidR="00617CD6" w:rsidRPr="00617CD6" w:rsidRDefault="00617CD6" w:rsidP="00617CD6">
            <w:pPr>
              <w:spacing w:before="0"/>
              <w:rPr>
                <w:rFonts w:ascii="Times New Roman" w:eastAsia="Times New Roman" w:hAnsi="Times New Roman"/>
                <w:sz w:val="24"/>
                <w:lang w:val="en-IN" w:eastAsia="en-IN"/>
              </w:rPr>
            </w:pPr>
          </w:p>
          <w:tbl>
            <w:tblPr>
              <w:tblW w:w="109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</w:tblGrid>
            <w:tr w:rsidR="00617CD6" w:rsidRPr="00617CD6" w14:paraId="5A9760E8" w14:textId="77777777" w:rsidTr="00371C3F">
              <w:trPr>
                <w:trHeight w:hRule="exact" w:val="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E093EA" w14:textId="31B63B64" w:rsidR="00617CD6" w:rsidRPr="00617CD6" w:rsidRDefault="00617CD6" w:rsidP="00617CD6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</w:pPr>
                </w:p>
              </w:tc>
            </w:tr>
          </w:tbl>
          <w:p w14:paraId="7C6D8982" w14:textId="77777777" w:rsidR="00617CD6" w:rsidRPr="00617CD6" w:rsidRDefault="00617CD6" w:rsidP="00617CD6">
            <w:pPr>
              <w:spacing w:before="0"/>
              <w:rPr>
                <w:rFonts w:ascii="Times New Roman" w:eastAsia="Times New Roman" w:hAnsi="Times New Roman"/>
                <w:sz w:val="24"/>
                <w:lang w:val="en-IN" w:eastAsia="en-IN"/>
              </w:rPr>
            </w:pPr>
          </w:p>
          <w:tbl>
            <w:tblPr>
              <w:tblW w:w="109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</w:tblGrid>
            <w:tr w:rsidR="00617CD6" w:rsidRPr="00617CD6" w14:paraId="0BD955BF" w14:textId="77777777" w:rsidTr="00371C3F">
              <w:trPr>
                <w:trHeight w:hRule="exact" w:val="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412947" w14:textId="585D85FF" w:rsidR="00617CD6" w:rsidRPr="00617CD6" w:rsidRDefault="00617CD6" w:rsidP="00617CD6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</w:pPr>
                </w:p>
              </w:tc>
            </w:tr>
          </w:tbl>
          <w:p w14:paraId="2BBB48C5" w14:textId="77777777" w:rsidR="00617CD6" w:rsidRPr="00617CD6" w:rsidRDefault="00617CD6" w:rsidP="00617CD6">
            <w:pPr>
              <w:spacing w:before="0"/>
              <w:rPr>
                <w:rFonts w:ascii="Times New Roman" w:eastAsia="Times New Roman" w:hAnsi="Times New Roman"/>
                <w:sz w:val="24"/>
                <w:lang w:val="en-IN" w:eastAsia="en-IN"/>
              </w:rPr>
            </w:pPr>
          </w:p>
          <w:tbl>
            <w:tblPr>
              <w:tblW w:w="109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</w:tblGrid>
            <w:tr w:rsidR="00617CD6" w:rsidRPr="00617CD6" w14:paraId="12BAD5E4" w14:textId="77777777" w:rsidTr="00371C3F">
              <w:trPr>
                <w:trHeight w:hRule="exact" w:val="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E372E0" w14:textId="0A431B57" w:rsidR="00617CD6" w:rsidRPr="00617CD6" w:rsidRDefault="00617CD6" w:rsidP="00617CD6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</w:pPr>
                </w:p>
              </w:tc>
            </w:tr>
          </w:tbl>
          <w:p w14:paraId="70F34129" w14:textId="77777777" w:rsidR="00617CD6" w:rsidRPr="00371C3F" w:rsidRDefault="00617CD6" w:rsidP="009C024C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</w:p>
        </w:tc>
        <w:tc>
          <w:tcPr>
            <w:tcW w:w="3304" w:type="dxa"/>
          </w:tcPr>
          <w:p w14:paraId="3F17B91B" w14:textId="2CCA29A0" w:rsidR="00617CD6" w:rsidRPr="00371C3F" w:rsidRDefault="00617CD6" w:rsidP="009C024C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  <w:r w:rsidRPr="00617CD6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>Create a new timesheet for a specific week</w:t>
            </w:r>
          </w:p>
        </w:tc>
        <w:tc>
          <w:tcPr>
            <w:tcW w:w="2446" w:type="dxa"/>
          </w:tcPr>
          <w:p w14:paraId="0C251A5A" w14:textId="468F1ACC" w:rsidR="00617CD6" w:rsidRPr="00371C3F" w:rsidRDefault="00617CD6" w:rsidP="009C024C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  <w:r w:rsidRPr="00617CD6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 xml:space="preserve">Select </w:t>
            </w:r>
            <w:r w:rsidR="00675E1F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>date</w:t>
            </w:r>
            <w:r w:rsidRPr="00617CD6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 xml:space="preserve">, </w:t>
            </w:r>
            <w:r w:rsidR="00675E1F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 xml:space="preserve">pop up window </w:t>
            </w:r>
            <w:proofErr w:type="gramStart"/>
            <w:r w:rsidR="00675E1F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 xml:space="preserve">to </w:t>
            </w:r>
            <w:r w:rsidRPr="00617CD6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 xml:space="preserve"> "</w:t>
            </w:r>
            <w:proofErr w:type="gramEnd"/>
            <w:r w:rsidRPr="00617CD6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>Create</w:t>
            </w:r>
            <w:r w:rsidR="00675E1F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 xml:space="preserve"> Timesheet</w:t>
            </w:r>
            <w:r w:rsidRPr="00617CD6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>"</w:t>
            </w:r>
          </w:p>
        </w:tc>
        <w:tc>
          <w:tcPr>
            <w:tcW w:w="2365" w:type="dxa"/>
          </w:tcPr>
          <w:p w14:paraId="0670A47F" w14:textId="1485FA1C" w:rsidR="00617CD6" w:rsidRPr="00371C3F" w:rsidRDefault="00617CD6" w:rsidP="009C024C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  <w:r w:rsidRPr="00617CD6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>Display empty timesheet form, initialize timesheet entry</w:t>
            </w:r>
          </w:p>
        </w:tc>
      </w:tr>
      <w:tr w:rsidR="00D45DB3" w:rsidRPr="00371C3F" w14:paraId="08F5E369" w14:textId="77777777" w:rsidTr="00371C3F">
        <w:trPr>
          <w:trHeight w:val="1345"/>
        </w:trPr>
        <w:tc>
          <w:tcPr>
            <w:tcW w:w="1449" w:type="dxa"/>
          </w:tcPr>
          <w:tbl>
            <w:tblPr>
              <w:tblW w:w="1230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0"/>
            </w:tblGrid>
            <w:tr w:rsidR="00617CD6" w:rsidRPr="00617CD6" w14:paraId="136D0026" w14:textId="77777777" w:rsidTr="00371C3F">
              <w:trPr>
                <w:trHeight w:val="24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E3B394" w14:textId="77777777" w:rsidR="00617CD6" w:rsidRPr="00617CD6" w:rsidRDefault="00617CD6" w:rsidP="00617CD6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</w:pPr>
                  <w:r w:rsidRPr="00617CD6"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  <w:t>Employee</w:t>
                  </w:r>
                </w:p>
              </w:tc>
            </w:tr>
          </w:tbl>
          <w:p w14:paraId="57AB5AF0" w14:textId="77777777" w:rsidR="00617CD6" w:rsidRPr="00617CD6" w:rsidRDefault="00617CD6" w:rsidP="00617CD6">
            <w:pPr>
              <w:spacing w:before="0"/>
              <w:rPr>
                <w:rFonts w:ascii="Times New Roman" w:eastAsia="Times New Roman" w:hAnsi="Times New Roman"/>
                <w:sz w:val="24"/>
                <w:lang w:val="en-IN" w:eastAsia="en-IN"/>
              </w:rPr>
            </w:pPr>
          </w:p>
          <w:tbl>
            <w:tblPr>
              <w:tblW w:w="109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</w:tblGrid>
            <w:tr w:rsidR="00617CD6" w:rsidRPr="00617CD6" w14:paraId="3BF0257E" w14:textId="77777777" w:rsidTr="00371C3F">
              <w:trPr>
                <w:trHeight w:hRule="exact" w:val="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CC9EAC" w14:textId="48C64648" w:rsidR="00617CD6" w:rsidRPr="00617CD6" w:rsidRDefault="00617CD6" w:rsidP="00617CD6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</w:pPr>
                </w:p>
              </w:tc>
            </w:tr>
          </w:tbl>
          <w:p w14:paraId="06DB3A07" w14:textId="77777777" w:rsidR="00617CD6" w:rsidRPr="00617CD6" w:rsidRDefault="00617CD6" w:rsidP="00617CD6">
            <w:pPr>
              <w:spacing w:before="0"/>
              <w:rPr>
                <w:rFonts w:ascii="Times New Roman" w:eastAsia="Times New Roman" w:hAnsi="Times New Roman"/>
                <w:sz w:val="24"/>
                <w:lang w:val="en-IN" w:eastAsia="en-IN"/>
              </w:rPr>
            </w:pPr>
          </w:p>
          <w:tbl>
            <w:tblPr>
              <w:tblW w:w="109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</w:tblGrid>
            <w:tr w:rsidR="00617CD6" w:rsidRPr="00617CD6" w14:paraId="7D398792" w14:textId="77777777" w:rsidTr="00371C3F">
              <w:trPr>
                <w:trHeight w:hRule="exact" w:val="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4DDD8F" w14:textId="68EE4B8D" w:rsidR="00617CD6" w:rsidRPr="00617CD6" w:rsidRDefault="00617CD6" w:rsidP="00617CD6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</w:pPr>
                </w:p>
              </w:tc>
            </w:tr>
          </w:tbl>
          <w:p w14:paraId="2312D6F7" w14:textId="77777777" w:rsidR="00617CD6" w:rsidRPr="00617CD6" w:rsidRDefault="00617CD6" w:rsidP="00617CD6">
            <w:pPr>
              <w:spacing w:before="0"/>
              <w:rPr>
                <w:rFonts w:ascii="Times New Roman" w:eastAsia="Times New Roman" w:hAnsi="Times New Roman"/>
                <w:sz w:val="24"/>
                <w:lang w:val="en-IN" w:eastAsia="en-IN"/>
              </w:rPr>
            </w:pPr>
          </w:p>
          <w:tbl>
            <w:tblPr>
              <w:tblW w:w="109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</w:tblGrid>
            <w:tr w:rsidR="00617CD6" w:rsidRPr="00617CD6" w14:paraId="7A413679" w14:textId="77777777" w:rsidTr="00371C3F">
              <w:trPr>
                <w:trHeight w:hRule="exact" w:val="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CD7D00" w14:textId="2BEBBAFA" w:rsidR="00617CD6" w:rsidRPr="00617CD6" w:rsidRDefault="00617CD6" w:rsidP="00617CD6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</w:pPr>
                </w:p>
              </w:tc>
            </w:tr>
          </w:tbl>
          <w:p w14:paraId="41593008" w14:textId="77777777" w:rsidR="00617CD6" w:rsidRPr="00371C3F" w:rsidRDefault="00617CD6" w:rsidP="009C024C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</w:p>
        </w:tc>
        <w:tc>
          <w:tcPr>
            <w:tcW w:w="3304" w:type="dxa"/>
          </w:tcPr>
          <w:p w14:paraId="15947CC0" w14:textId="1F6BE947" w:rsidR="00617CD6" w:rsidRPr="00371C3F" w:rsidRDefault="00617CD6" w:rsidP="009C024C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  <w:r w:rsidRPr="00617CD6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>Add daily work entries</w:t>
            </w:r>
          </w:p>
        </w:tc>
        <w:tc>
          <w:tcPr>
            <w:tcW w:w="2446" w:type="dxa"/>
          </w:tcPr>
          <w:p w14:paraId="7C827D0E" w14:textId="46693E09" w:rsidR="00617CD6" w:rsidRPr="00371C3F" w:rsidRDefault="00617CD6" w:rsidP="009C024C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  <w:r w:rsidRPr="00617CD6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>Enter hours, task description</w:t>
            </w:r>
          </w:p>
        </w:tc>
        <w:tc>
          <w:tcPr>
            <w:tcW w:w="2365" w:type="dxa"/>
          </w:tcPr>
          <w:p w14:paraId="350481D7" w14:textId="2807DCF7" w:rsidR="00617CD6" w:rsidRPr="00371C3F" w:rsidRDefault="00617CD6" w:rsidP="009C024C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  <w:r w:rsidRPr="00617CD6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>Save entry to database, update total hours for the week</w:t>
            </w:r>
          </w:p>
        </w:tc>
      </w:tr>
      <w:tr w:rsidR="00D45DB3" w:rsidRPr="00371C3F" w14:paraId="117BA388" w14:textId="77777777" w:rsidTr="00371C3F">
        <w:trPr>
          <w:trHeight w:val="1354"/>
        </w:trPr>
        <w:tc>
          <w:tcPr>
            <w:tcW w:w="1449" w:type="dxa"/>
          </w:tcPr>
          <w:tbl>
            <w:tblPr>
              <w:tblW w:w="1230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0"/>
            </w:tblGrid>
            <w:tr w:rsidR="00D45DB3" w:rsidRPr="00D45DB3" w14:paraId="64864FE7" w14:textId="77777777" w:rsidTr="00371C3F">
              <w:trPr>
                <w:trHeight w:val="24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8C6EDF" w14:textId="77777777" w:rsidR="00D45DB3" w:rsidRPr="00D45DB3" w:rsidRDefault="00D45DB3" w:rsidP="00D45DB3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</w:pPr>
                  <w:r w:rsidRPr="00D45DB3"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  <w:t>Employee</w:t>
                  </w:r>
                </w:p>
              </w:tc>
            </w:tr>
          </w:tbl>
          <w:p w14:paraId="0FB44A88" w14:textId="77777777" w:rsidR="00D45DB3" w:rsidRPr="00D45DB3" w:rsidRDefault="00D45DB3" w:rsidP="00D45DB3">
            <w:pPr>
              <w:spacing w:before="0"/>
              <w:rPr>
                <w:rFonts w:ascii="Times New Roman" w:eastAsia="Times New Roman" w:hAnsi="Times New Roman"/>
                <w:sz w:val="24"/>
                <w:lang w:val="en-IN" w:eastAsia="en-IN"/>
              </w:rPr>
            </w:pPr>
          </w:p>
          <w:tbl>
            <w:tblPr>
              <w:tblW w:w="109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</w:tblGrid>
            <w:tr w:rsidR="00D45DB3" w:rsidRPr="00D45DB3" w14:paraId="0338BAD7" w14:textId="77777777" w:rsidTr="00371C3F">
              <w:trPr>
                <w:trHeight w:hRule="exact" w:val="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9BEF51" w14:textId="3F119D00" w:rsidR="00D45DB3" w:rsidRPr="00D45DB3" w:rsidRDefault="00D45DB3" w:rsidP="00D45DB3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</w:pPr>
                </w:p>
              </w:tc>
            </w:tr>
          </w:tbl>
          <w:p w14:paraId="3264775D" w14:textId="77777777" w:rsidR="00D45DB3" w:rsidRPr="00D45DB3" w:rsidRDefault="00D45DB3" w:rsidP="00D45DB3">
            <w:pPr>
              <w:spacing w:before="0"/>
              <w:rPr>
                <w:rFonts w:ascii="Times New Roman" w:eastAsia="Times New Roman" w:hAnsi="Times New Roman"/>
                <w:sz w:val="24"/>
                <w:lang w:val="en-IN" w:eastAsia="en-IN"/>
              </w:rPr>
            </w:pPr>
          </w:p>
          <w:tbl>
            <w:tblPr>
              <w:tblW w:w="109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</w:tblGrid>
            <w:tr w:rsidR="00D45DB3" w:rsidRPr="00D45DB3" w14:paraId="71C8E9F0" w14:textId="77777777" w:rsidTr="00371C3F">
              <w:trPr>
                <w:trHeight w:hRule="exact" w:val="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43F989" w14:textId="75212CA7" w:rsidR="00D45DB3" w:rsidRPr="00D45DB3" w:rsidRDefault="00D45DB3" w:rsidP="00D45DB3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</w:pPr>
                </w:p>
              </w:tc>
            </w:tr>
          </w:tbl>
          <w:p w14:paraId="43C38EFA" w14:textId="77777777" w:rsidR="00D45DB3" w:rsidRPr="00D45DB3" w:rsidRDefault="00D45DB3" w:rsidP="00D45DB3">
            <w:pPr>
              <w:spacing w:before="0"/>
              <w:rPr>
                <w:rFonts w:ascii="Times New Roman" w:eastAsia="Times New Roman" w:hAnsi="Times New Roman"/>
                <w:sz w:val="24"/>
                <w:lang w:val="en-IN" w:eastAsia="en-IN"/>
              </w:rPr>
            </w:pPr>
          </w:p>
          <w:tbl>
            <w:tblPr>
              <w:tblW w:w="109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</w:tblGrid>
            <w:tr w:rsidR="00D45DB3" w:rsidRPr="00D45DB3" w14:paraId="7C4020F5" w14:textId="77777777" w:rsidTr="00371C3F">
              <w:trPr>
                <w:trHeight w:hRule="exact" w:val="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50F126" w14:textId="2670E891" w:rsidR="00D45DB3" w:rsidRPr="00D45DB3" w:rsidRDefault="00D45DB3" w:rsidP="00D45DB3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</w:pPr>
                </w:p>
              </w:tc>
            </w:tr>
          </w:tbl>
          <w:p w14:paraId="5C21DF80" w14:textId="77777777" w:rsidR="00617CD6" w:rsidRPr="00371C3F" w:rsidRDefault="00617CD6" w:rsidP="009C024C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</w:p>
        </w:tc>
        <w:tc>
          <w:tcPr>
            <w:tcW w:w="3304" w:type="dxa"/>
          </w:tcPr>
          <w:p w14:paraId="1A881FB9" w14:textId="0DCDF2E1" w:rsidR="00617CD6" w:rsidRPr="00371C3F" w:rsidRDefault="00D45DB3" w:rsidP="009C024C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  <w:r w:rsidRPr="00D45DB3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 xml:space="preserve">View timesheet details for a specific </w:t>
            </w:r>
            <w:r w:rsidR="000F13AE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 xml:space="preserve">day and </w:t>
            </w:r>
            <w:r w:rsidRPr="00D45DB3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>week</w:t>
            </w:r>
          </w:p>
        </w:tc>
        <w:tc>
          <w:tcPr>
            <w:tcW w:w="2446" w:type="dxa"/>
          </w:tcPr>
          <w:p w14:paraId="7335B719" w14:textId="78A752AF" w:rsidR="00617CD6" w:rsidRPr="00371C3F" w:rsidRDefault="00D45DB3" w:rsidP="009C024C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  <w:r w:rsidRPr="00D45DB3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>Select week from calendar/view</w:t>
            </w:r>
          </w:p>
        </w:tc>
        <w:tc>
          <w:tcPr>
            <w:tcW w:w="2365" w:type="dxa"/>
          </w:tcPr>
          <w:p w14:paraId="6EBE3171" w14:textId="55C780AB" w:rsidR="00617CD6" w:rsidRPr="00371C3F" w:rsidRDefault="00D45DB3" w:rsidP="009C024C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  <w:r w:rsidRPr="00D45DB3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>Fetch timesheet data, display entries</w:t>
            </w:r>
          </w:p>
        </w:tc>
      </w:tr>
      <w:tr w:rsidR="00D45DB3" w:rsidRPr="00371C3F" w14:paraId="1328714C" w14:textId="77777777" w:rsidTr="00371C3F">
        <w:trPr>
          <w:trHeight w:val="1345"/>
        </w:trPr>
        <w:tc>
          <w:tcPr>
            <w:tcW w:w="1449" w:type="dxa"/>
          </w:tcPr>
          <w:tbl>
            <w:tblPr>
              <w:tblW w:w="1230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0"/>
            </w:tblGrid>
            <w:tr w:rsidR="00D45DB3" w:rsidRPr="00D45DB3" w14:paraId="74956C5F" w14:textId="77777777" w:rsidTr="00371C3F">
              <w:trPr>
                <w:trHeight w:val="24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8E1A57" w14:textId="77777777" w:rsidR="00D45DB3" w:rsidRPr="00D45DB3" w:rsidRDefault="00D45DB3" w:rsidP="00D45DB3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</w:pPr>
                  <w:r w:rsidRPr="00D45DB3"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  <w:t>Employee</w:t>
                  </w:r>
                </w:p>
              </w:tc>
            </w:tr>
          </w:tbl>
          <w:p w14:paraId="236B6084" w14:textId="77777777" w:rsidR="00D45DB3" w:rsidRPr="00D45DB3" w:rsidRDefault="00D45DB3" w:rsidP="00D45DB3">
            <w:pPr>
              <w:spacing w:before="0"/>
              <w:rPr>
                <w:rFonts w:ascii="Times New Roman" w:eastAsia="Times New Roman" w:hAnsi="Times New Roman"/>
                <w:sz w:val="24"/>
                <w:lang w:val="en-IN" w:eastAsia="en-IN"/>
              </w:rPr>
            </w:pPr>
          </w:p>
          <w:tbl>
            <w:tblPr>
              <w:tblW w:w="109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</w:tblGrid>
            <w:tr w:rsidR="00D45DB3" w:rsidRPr="00D45DB3" w14:paraId="7E06D4DF" w14:textId="77777777" w:rsidTr="00371C3F">
              <w:trPr>
                <w:trHeight w:hRule="exact" w:val="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625FEC" w14:textId="0D3F726E" w:rsidR="00D45DB3" w:rsidRPr="00D45DB3" w:rsidRDefault="00D45DB3" w:rsidP="00D45DB3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</w:pPr>
                </w:p>
              </w:tc>
            </w:tr>
          </w:tbl>
          <w:p w14:paraId="67215DAE" w14:textId="77777777" w:rsidR="00D45DB3" w:rsidRPr="00D45DB3" w:rsidRDefault="00D45DB3" w:rsidP="00D45DB3">
            <w:pPr>
              <w:spacing w:before="0"/>
              <w:rPr>
                <w:rFonts w:ascii="Times New Roman" w:eastAsia="Times New Roman" w:hAnsi="Times New Roman"/>
                <w:sz w:val="24"/>
                <w:lang w:val="en-IN" w:eastAsia="en-IN"/>
              </w:rPr>
            </w:pPr>
          </w:p>
          <w:tbl>
            <w:tblPr>
              <w:tblW w:w="109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</w:tblGrid>
            <w:tr w:rsidR="00D45DB3" w:rsidRPr="00D45DB3" w14:paraId="3EDF8F83" w14:textId="77777777" w:rsidTr="00371C3F">
              <w:trPr>
                <w:trHeight w:hRule="exact" w:val="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13C0FE" w14:textId="44C19942" w:rsidR="00D45DB3" w:rsidRPr="00D45DB3" w:rsidRDefault="00D45DB3" w:rsidP="00D45DB3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</w:pPr>
                </w:p>
              </w:tc>
            </w:tr>
          </w:tbl>
          <w:p w14:paraId="21917A1F" w14:textId="77777777" w:rsidR="00D45DB3" w:rsidRPr="00D45DB3" w:rsidRDefault="00D45DB3" w:rsidP="00D45DB3">
            <w:pPr>
              <w:spacing w:before="0"/>
              <w:rPr>
                <w:rFonts w:ascii="Times New Roman" w:eastAsia="Times New Roman" w:hAnsi="Times New Roman"/>
                <w:sz w:val="24"/>
                <w:lang w:val="en-IN" w:eastAsia="en-IN"/>
              </w:rPr>
            </w:pPr>
          </w:p>
          <w:tbl>
            <w:tblPr>
              <w:tblW w:w="109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</w:tblGrid>
            <w:tr w:rsidR="00D45DB3" w:rsidRPr="00D45DB3" w14:paraId="4C85FE2F" w14:textId="77777777" w:rsidTr="00371C3F">
              <w:trPr>
                <w:trHeight w:hRule="exact" w:val="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06AF75" w14:textId="77D39DF0" w:rsidR="00D45DB3" w:rsidRPr="00D45DB3" w:rsidRDefault="00D45DB3" w:rsidP="00D45DB3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</w:pPr>
                </w:p>
              </w:tc>
            </w:tr>
          </w:tbl>
          <w:p w14:paraId="4F3D4609" w14:textId="77777777" w:rsidR="00617CD6" w:rsidRPr="00371C3F" w:rsidRDefault="00617CD6" w:rsidP="009C024C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</w:p>
        </w:tc>
        <w:tc>
          <w:tcPr>
            <w:tcW w:w="3304" w:type="dxa"/>
          </w:tcPr>
          <w:p w14:paraId="7CB4B8DC" w14:textId="3E15F407" w:rsidR="00617CD6" w:rsidRPr="00371C3F" w:rsidRDefault="00D45DB3" w:rsidP="009C024C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  <w:r w:rsidRPr="00D45DB3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>Update existing timesheet entries</w:t>
            </w:r>
          </w:p>
        </w:tc>
        <w:tc>
          <w:tcPr>
            <w:tcW w:w="2446" w:type="dxa"/>
          </w:tcPr>
          <w:p w14:paraId="3C24B7D9" w14:textId="69BDDA89" w:rsidR="00617CD6" w:rsidRPr="00371C3F" w:rsidRDefault="00D45DB3" w:rsidP="009C024C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  <w:r w:rsidRPr="00D45DB3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>Edit hours or task description</w:t>
            </w:r>
          </w:p>
        </w:tc>
        <w:tc>
          <w:tcPr>
            <w:tcW w:w="2365" w:type="dxa"/>
          </w:tcPr>
          <w:p w14:paraId="67ADD745" w14:textId="6678EA23" w:rsidR="00617CD6" w:rsidRPr="00371C3F" w:rsidRDefault="00D45DB3" w:rsidP="009C024C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  <w:r w:rsidRPr="00D45DB3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>Update entry in database, recalculate total hours</w:t>
            </w:r>
          </w:p>
        </w:tc>
      </w:tr>
      <w:tr w:rsidR="00D45DB3" w:rsidRPr="00371C3F" w14:paraId="506D0519" w14:textId="77777777" w:rsidTr="00371C3F">
        <w:trPr>
          <w:trHeight w:val="1668"/>
        </w:trPr>
        <w:tc>
          <w:tcPr>
            <w:tcW w:w="1449" w:type="dxa"/>
          </w:tcPr>
          <w:tbl>
            <w:tblPr>
              <w:tblW w:w="1230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0"/>
            </w:tblGrid>
            <w:tr w:rsidR="00D45DB3" w:rsidRPr="00D45DB3" w14:paraId="4102C35A" w14:textId="77777777" w:rsidTr="00371C3F">
              <w:trPr>
                <w:trHeight w:val="24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624520" w14:textId="77777777" w:rsidR="00D45DB3" w:rsidRPr="00D45DB3" w:rsidRDefault="00D45DB3" w:rsidP="00D45DB3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</w:pPr>
                  <w:r w:rsidRPr="00D45DB3"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  <w:t>Employee</w:t>
                  </w:r>
                </w:p>
              </w:tc>
            </w:tr>
          </w:tbl>
          <w:p w14:paraId="220D2EA9" w14:textId="77777777" w:rsidR="00D45DB3" w:rsidRPr="00D45DB3" w:rsidRDefault="00D45DB3" w:rsidP="00D45DB3">
            <w:pPr>
              <w:spacing w:before="0"/>
              <w:rPr>
                <w:rFonts w:ascii="Times New Roman" w:eastAsia="Times New Roman" w:hAnsi="Times New Roman"/>
                <w:sz w:val="24"/>
                <w:lang w:val="en-IN" w:eastAsia="en-IN"/>
              </w:rPr>
            </w:pPr>
          </w:p>
          <w:tbl>
            <w:tblPr>
              <w:tblW w:w="109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</w:tblGrid>
            <w:tr w:rsidR="00D45DB3" w:rsidRPr="00D45DB3" w14:paraId="6922A6CC" w14:textId="77777777" w:rsidTr="00371C3F">
              <w:trPr>
                <w:trHeight w:hRule="exact" w:val="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C3D080" w14:textId="28918DF9" w:rsidR="00D45DB3" w:rsidRPr="00D45DB3" w:rsidRDefault="00D45DB3" w:rsidP="00D45DB3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</w:pPr>
                </w:p>
              </w:tc>
            </w:tr>
          </w:tbl>
          <w:p w14:paraId="7165DA51" w14:textId="77777777" w:rsidR="00D45DB3" w:rsidRPr="00D45DB3" w:rsidRDefault="00D45DB3" w:rsidP="00D45DB3">
            <w:pPr>
              <w:spacing w:before="0"/>
              <w:rPr>
                <w:rFonts w:ascii="Times New Roman" w:eastAsia="Times New Roman" w:hAnsi="Times New Roman"/>
                <w:sz w:val="24"/>
                <w:lang w:val="en-IN" w:eastAsia="en-IN"/>
              </w:rPr>
            </w:pPr>
          </w:p>
          <w:p w14:paraId="118F346C" w14:textId="77777777" w:rsidR="00617CD6" w:rsidRPr="00371C3F" w:rsidRDefault="00617CD6" w:rsidP="009C024C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</w:p>
        </w:tc>
        <w:tc>
          <w:tcPr>
            <w:tcW w:w="3304" w:type="dxa"/>
          </w:tcPr>
          <w:p w14:paraId="3DDAD579" w14:textId="7FAACD7B" w:rsidR="00617CD6" w:rsidRPr="00371C3F" w:rsidRDefault="00D45DB3" w:rsidP="009C024C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  <w:r w:rsidRPr="00D45DB3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>Submit completed timesheet for approval</w:t>
            </w:r>
          </w:p>
        </w:tc>
        <w:tc>
          <w:tcPr>
            <w:tcW w:w="2446" w:type="dxa"/>
          </w:tcPr>
          <w:tbl>
            <w:tblPr>
              <w:tblW w:w="1804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D45DB3" w:rsidRPr="00D45DB3" w14:paraId="36A471DF" w14:textId="77777777" w:rsidTr="00371C3F">
              <w:trPr>
                <w:trHeight w:val="24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FD39F0" w14:textId="77777777" w:rsidR="00D45DB3" w:rsidRPr="00D45DB3" w:rsidRDefault="00D45DB3" w:rsidP="00D45DB3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</w:pPr>
                  <w:r w:rsidRPr="00D45DB3"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  <w:t>Click "Submit"</w:t>
                  </w:r>
                </w:p>
              </w:tc>
            </w:tr>
          </w:tbl>
          <w:p w14:paraId="5DB14F01" w14:textId="77777777" w:rsidR="00D45DB3" w:rsidRPr="00D45DB3" w:rsidRDefault="00D45DB3" w:rsidP="00D45DB3">
            <w:pPr>
              <w:spacing w:before="0"/>
              <w:rPr>
                <w:rFonts w:ascii="Times New Roman" w:eastAsia="Times New Roman" w:hAnsi="Times New Roman"/>
                <w:sz w:val="24"/>
                <w:lang w:val="en-IN" w:eastAsia="en-IN"/>
              </w:rPr>
            </w:pPr>
          </w:p>
          <w:tbl>
            <w:tblPr>
              <w:tblW w:w="109" w:type="dxa"/>
              <w:tblCellSpacing w:w="15" w:type="dxa"/>
              <w:tblInd w:w="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"/>
            </w:tblGrid>
            <w:tr w:rsidR="00D45DB3" w:rsidRPr="00D45DB3" w14:paraId="44AE0B31" w14:textId="77777777" w:rsidTr="00371C3F">
              <w:trPr>
                <w:trHeight w:hRule="exact" w:val="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30AEC7" w14:textId="6828BACB" w:rsidR="00D45DB3" w:rsidRPr="00D45DB3" w:rsidRDefault="00D45DB3" w:rsidP="00D45DB3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</w:pPr>
                </w:p>
              </w:tc>
            </w:tr>
          </w:tbl>
          <w:p w14:paraId="0F3C4C51" w14:textId="77777777" w:rsidR="00617CD6" w:rsidRPr="00371C3F" w:rsidRDefault="00617CD6" w:rsidP="009C024C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</w:p>
        </w:tc>
        <w:tc>
          <w:tcPr>
            <w:tcW w:w="2365" w:type="dxa"/>
          </w:tcPr>
          <w:p w14:paraId="17486C3C" w14:textId="5D1F7A3A" w:rsidR="00617CD6" w:rsidRPr="00371C3F" w:rsidRDefault="00D45DB3" w:rsidP="009C024C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  <w:r w:rsidRPr="00D45DB3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>Change status to submitted, notify manager</w:t>
            </w:r>
          </w:p>
        </w:tc>
      </w:tr>
      <w:tr w:rsidR="00D45DB3" w:rsidRPr="00371C3F" w14:paraId="4CC5EF6C" w14:textId="77777777" w:rsidTr="00371C3F">
        <w:trPr>
          <w:trHeight w:val="1589"/>
        </w:trPr>
        <w:tc>
          <w:tcPr>
            <w:tcW w:w="1449" w:type="dxa"/>
          </w:tcPr>
          <w:p w14:paraId="01697EFB" w14:textId="027F9104" w:rsidR="00617CD6" w:rsidRPr="00371C3F" w:rsidRDefault="00D45DB3" w:rsidP="009C024C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  <w:r w:rsidRPr="00371C3F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lastRenderedPageBreak/>
              <w:t>Employee</w:t>
            </w:r>
          </w:p>
        </w:tc>
        <w:tc>
          <w:tcPr>
            <w:tcW w:w="3304" w:type="dxa"/>
          </w:tcPr>
          <w:p w14:paraId="47391011" w14:textId="3EC2D277" w:rsidR="00617CD6" w:rsidRPr="00371C3F" w:rsidRDefault="00D45DB3" w:rsidP="009C024C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  <w:r w:rsidRPr="00371C3F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>Track status of submitted timesheets</w:t>
            </w:r>
          </w:p>
        </w:tc>
        <w:tc>
          <w:tcPr>
            <w:tcW w:w="2446" w:type="dxa"/>
          </w:tcPr>
          <w:p w14:paraId="732A2E72" w14:textId="1E3E1F91" w:rsidR="00617CD6" w:rsidRPr="00371C3F" w:rsidRDefault="00D45DB3" w:rsidP="009C024C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  <w:r w:rsidRPr="00371C3F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>View status on dashboard</w:t>
            </w:r>
          </w:p>
        </w:tc>
        <w:tc>
          <w:tcPr>
            <w:tcW w:w="2365" w:type="dxa"/>
          </w:tcPr>
          <w:p w14:paraId="3444C1A7" w14:textId="4D8CE61C" w:rsidR="00617CD6" w:rsidRPr="00371C3F" w:rsidRDefault="00D45DB3" w:rsidP="009C024C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  <w:r w:rsidRPr="00371C3F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>Fetch status from database, display status (e.g., submitted, approved, rejected)</w:t>
            </w:r>
          </w:p>
        </w:tc>
      </w:tr>
      <w:tr w:rsidR="004C5726" w:rsidRPr="00371C3F" w14:paraId="233243D8" w14:textId="77777777" w:rsidTr="00371C3F">
        <w:trPr>
          <w:trHeight w:val="1589"/>
        </w:trPr>
        <w:tc>
          <w:tcPr>
            <w:tcW w:w="1449" w:type="dxa"/>
          </w:tcPr>
          <w:p w14:paraId="725D6F05" w14:textId="12EFF7F7" w:rsidR="004C5726" w:rsidRPr="004C5726" w:rsidRDefault="004C5726" w:rsidP="004C5726">
            <w:pPr>
              <w:rPr>
                <w:rFonts w:ascii="Times New Roman" w:eastAsia="Times New Roman" w:hAnsi="Times New Roman"/>
                <w:sz w:val="24"/>
                <w:lang w:val="en-IN" w:eastAsia="en-IN"/>
              </w:rPr>
            </w:pPr>
            <w:r w:rsidRPr="00371C3F">
              <w:rPr>
                <w:rFonts w:ascii="Times New Roman" w:eastAsia="Times New Roman" w:hAnsi="Times New Roman"/>
                <w:sz w:val="24"/>
                <w:lang w:val="en-IN" w:eastAsia="en-IN"/>
              </w:rPr>
              <w:t>Manager</w:t>
            </w:r>
          </w:p>
        </w:tc>
        <w:tc>
          <w:tcPr>
            <w:tcW w:w="3304" w:type="dxa"/>
          </w:tcPr>
          <w:p w14:paraId="0579120C" w14:textId="1B087FC5" w:rsidR="004C5726" w:rsidRPr="00371C3F" w:rsidRDefault="004C5726" w:rsidP="004C5726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  <w:r w:rsidRPr="004C5726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>Approve or reject submitted timesheets</w:t>
            </w:r>
          </w:p>
        </w:tc>
        <w:tc>
          <w:tcPr>
            <w:tcW w:w="24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0"/>
            </w:tblGrid>
            <w:tr w:rsidR="004C5726" w:rsidRPr="00371C3F" w14:paraId="021B37B4" w14:textId="77777777" w:rsidTr="00A31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1A7585" w14:textId="77777777" w:rsidR="004C5726" w:rsidRPr="00371C3F" w:rsidRDefault="004C5726" w:rsidP="004C5726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</w:pPr>
                  <w:r w:rsidRPr="00371C3F"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  <w:t>Select timesheet, click "Approve" or "Reject"</w:t>
                  </w:r>
                </w:p>
              </w:tc>
            </w:tr>
          </w:tbl>
          <w:p w14:paraId="69349355" w14:textId="77777777" w:rsidR="004C5726" w:rsidRPr="00371C3F" w:rsidRDefault="004C5726" w:rsidP="004C5726">
            <w:pPr>
              <w:spacing w:before="0"/>
              <w:rPr>
                <w:rFonts w:ascii="Times New Roman" w:eastAsia="Times New Roman" w:hAnsi="Times New Roman"/>
                <w:sz w:val="24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5726" w:rsidRPr="00371C3F" w14:paraId="5D600123" w14:textId="77777777" w:rsidTr="00A31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0524C3" w14:textId="77777777" w:rsidR="004C5726" w:rsidRPr="00371C3F" w:rsidRDefault="004C5726" w:rsidP="004C5726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</w:pPr>
                </w:p>
              </w:tc>
            </w:tr>
          </w:tbl>
          <w:p w14:paraId="10B61A53" w14:textId="77777777" w:rsidR="004C5726" w:rsidRPr="00371C3F" w:rsidRDefault="004C5726" w:rsidP="004C5726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</w:p>
        </w:tc>
        <w:tc>
          <w:tcPr>
            <w:tcW w:w="2365" w:type="dxa"/>
          </w:tcPr>
          <w:p w14:paraId="351C8BF7" w14:textId="471893AD" w:rsidR="004C5726" w:rsidRPr="00371C3F" w:rsidRDefault="004C5726" w:rsidP="004C5726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  <w:r w:rsidRPr="00371C3F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>Update status in database, notify employee</w:t>
            </w:r>
          </w:p>
        </w:tc>
      </w:tr>
      <w:tr w:rsidR="004C5726" w:rsidRPr="00371C3F" w14:paraId="409A41F6" w14:textId="77777777" w:rsidTr="00371C3F">
        <w:trPr>
          <w:trHeight w:val="1589"/>
        </w:trPr>
        <w:tc>
          <w:tcPr>
            <w:tcW w:w="14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7"/>
            </w:tblGrid>
            <w:tr w:rsidR="004C5726" w:rsidRPr="00371C3F" w14:paraId="0CFB05E3" w14:textId="77777777" w:rsidTr="00A31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026C22" w14:textId="77777777" w:rsidR="004C5726" w:rsidRPr="00371C3F" w:rsidRDefault="004C5726" w:rsidP="004C5726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</w:pPr>
                  <w:r w:rsidRPr="00371C3F"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  <w:t>Admin</w:t>
                  </w:r>
                </w:p>
              </w:tc>
            </w:tr>
          </w:tbl>
          <w:p w14:paraId="151D7C0E" w14:textId="77777777" w:rsidR="004C5726" w:rsidRPr="00371C3F" w:rsidRDefault="004C5726" w:rsidP="004C5726">
            <w:pPr>
              <w:spacing w:before="0"/>
              <w:rPr>
                <w:rFonts w:ascii="Times New Roman" w:eastAsia="Times New Roman" w:hAnsi="Times New Roman"/>
                <w:sz w:val="24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5726" w:rsidRPr="00371C3F" w14:paraId="019ED9E8" w14:textId="77777777" w:rsidTr="00A31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2CED78" w14:textId="77777777" w:rsidR="004C5726" w:rsidRPr="00371C3F" w:rsidRDefault="004C5726" w:rsidP="004C5726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</w:pPr>
                </w:p>
              </w:tc>
            </w:tr>
          </w:tbl>
          <w:p w14:paraId="461A4D6E" w14:textId="77777777" w:rsidR="004C5726" w:rsidRPr="00371C3F" w:rsidRDefault="004C5726" w:rsidP="004C5726">
            <w:pPr>
              <w:spacing w:before="0"/>
              <w:rPr>
                <w:rFonts w:ascii="Times New Roman" w:eastAsia="Times New Roman" w:hAnsi="Times New Roman"/>
                <w:sz w:val="24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5726" w:rsidRPr="00371C3F" w14:paraId="3A5DCFAD" w14:textId="77777777" w:rsidTr="00A31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195EFB" w14:textId="77777777" w:rsidR="004C5726" w:rsidRPr="00371C3F" w:rsidRDefault="004C5726" w:rsidP="004C5726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</w:pPr>
                </w:p>
              </w:tc>
            </w:tr>
          </w:tbl>
          <w:p w14:paraId="66E41225" w14:textId="77777777" w:rsidR="004C5726" w:rsidRDefault="004C5726" w:rsidP="004C5726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</w:p>
        </w:tc>
        <w:tc>
          <w:tcPr>
            <w:tcW w:w="3304" w:type="dxa"/>
          </w:tcPr>
          <w:p w14:paraId="5698F8DF" w14:textId="3BF4E981" w:rsidR="004C5726" w:rsidRPr="00371C3F" w:rsidRDefault="004C5726" w:rsidP="004C5726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  <w:r w:rsidRPr="00371C3F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>Manage employee accounts and roles</w:t>
            </w:r>
          </w:p>
        </w:tc>
        <w:tc>
          <w:tcPr>
            <w:tcW w:w="2446" w:type="dxa"/>
          </w:tcPr>
          <w:p w14:paraId="45905E46" w14:textId="3DAEC28B" w:rsidR="004C5726" w:rsidRPr="00371C3F" w:rsidRDefault="004C5726" w:rsidP="004C5726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  <w:r w:rsidRPr="00371C3F"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  <w:t>Add, edit, or remove employee</w:t>
            </w:r>
          </w:p>
        </w:tc>
        <w:tc>
          <w:tcPr>
            <w:tcW w:w="23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9"/>
            </w:tblGrid>
            <w:tr w:rsidR="004C5726" w:rsidRPr="00371C3F" w14:paraId="28B3F03E" w14:textId="77777777" w:rsidTr="00A31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6A2FAD" w14:textId="77777777" w:rsidR="004C5726" w:rsidRPr="00371C3F" w:rsidRDefault="004C5726" w:rsidP="004C5726">
                  <w:pPr>
                    <w:spacing w:before="0"/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</w:pPr>
                  <w:r w:rsidRPr="00371C3F">
                    <w:rPr>
                      <w:rFonts w:ascii="Times New Roman" w:eastAsia="Times New Roman" w:hAnsi="Times New Roman"/>
                      <w:sz w:val="24"/>
                      <w:lang w:val="en-IN" w:eastAsia="en-IN"/>
                    </w:rPr>
                    <w:t>Update employee records in database</w:t>
                  </w:r>
                </w:p>
              </w:tc>
            </w:tr>
          </w:tbl>
          <w:p w14:paraId="4E7D8669" w14:textId="77777777" w:rsidR="004C5726" w:rsidRPr="00371C3F" w:rsidRDefault="004C5726" w:rsidP="004C5726">
            <w:pPr>
              <w:pStyle w:val="Heading1"/>
              <w:keepNext w:val="0"/>
              <w:keepLines w:val="0"/>
              <w:numPr>
                <w:ilvl w:val="0"/>
                <w:numId w:val="0"/>
              </w:numPr>
              <w:suppressAutoHyphens w:val="0"/>
              <w:spacing w:before="480" w:after="0" w:line="276" w:lineRule="auto"/>
              <w:contextualSpacing/>
              <w:rPr>
                <w:rFonts w:ascii="Times New Roman" w:eastAsia="Times New Roman" w:hAnsi="Times New Roman"/>
                <w:b w:val="0"/>
                <w:spacing w:val="0"/>
                <w:kern w:val="0"/>
                <w:sz w:val="24"/>
                <w:szCs w:val="24"/>
                <w:lang w:val="en-IN" w:eastAsia="en-IN"/>
              </w:rPr>
            </w:pPr>
          </w:p>
        </w:tc>
      </w:tr>
    </w:tbl>
    <w:p w14:paraId="37459E31" w14:textId="359B4FE4" w:rsidR="00933EDB" w:rsidRPr="00371C3F" w:rsidRDefault="00933EDB" w:rsidP="009C024C">
      <w:pPr>
        <w:pStyle w:val="Heading1"/>
        <w:keepNext w:val="0"/>
        <w:keepLines w:val="0"/>
        <w:numPr>
          <w:ilvl w:val="0"/>
          <w:numId w:val="0"/>
        </w:numPr>
        <w:suppressAutoHyphens w:val="0"/>
        <w:spacing w:before="480" w:after="0" w:line="276" w:lineRule="auto"/>
        <w:ind w:left="1080"/>
        <w:contextualSpacing/>
        <w:rPr>
          <w:rFonts w:ascii="Times New Roman" w:eastAsia="Times New Roman" w:hAnsi="Times New Roman"/>
          <w:b w:val="0"/>
          <w:spacing w:val="0"/>
          <w:kern w:val="0"/>
          <w:sz w:val="24"/>
          <w:szCs w:val="24"/>
          <w:lang w:val="en-IN" w:eastAsia="en-IN"/>
        </w:rPr>
      </w:pPr>
    </w:p>
    <w:p w14:paraId="4492024D" w14:textId="77777777" w:rsidR="00371C3F" w:rsidRPr="00371C3F" w:rsidRDefault="00371C3F" w:rsidP="00371C3F">
      <w:pPr>
        <w:rPr>
          <w:rFonts w:ascii="Times New Roman" w:eastAsia="Times New Roman" w:hAnsi="Times New Roman"/>
          <w:sz w:val="24"/>
          <w:lang w:val="en-IN" w:eastAsia="en-IN"/>
        </w:rPr>
      </w:pPr>
    </w:p>
    <w:p w14:paraId="4500138E" w14:textId="77777777" w:rsidR="00371C3F" w:rsidRPr="00371C3F" w:rsidRDefault="00371C3F" w:rsidP="00371C3F">
      <w:pPr>
        <w:rPr>
          <w:rFonts w:ascii="Times New Roman" w:eastAsia="Times New Roman" w:hAnsi="Times New Roman"/>
          <w:sz w:val="24"/>
          <w:lang w:val="en-IN" w:eastAsia="en-IN"/>
        </w:rPr>
      </w:pPr>
    </w:p>
    <w:p w14:paraId="21602EC0" w14:textId="04D28549" w:rsidR="00933EDB" w:rsidRPr="00933EDB" w:rsidRDefault="00933EDB" w:rsidP="00933EDB">
      <w:pPr>
        <w:rPr>
          <w:lang w:val="en-GB"/>
        </w:rPr>
      </w:pPr>
    </w:p>
    <w:p w14:paraId="1F54BC82" w14:textId="5D90782A" w:rsidR="00095566" w:rsidRPr="0095488D" w:rsidRDefault="00095566" w:rsidP="00933EDB">
      <w:pPr>
        <w:pStyle w:val="NoSpacing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078C2" w14:textId="77777777" w:rsidR="00095566" w:rsidRPr="002F6318" w:rsidRDefault="00095566" w:rsidP="00095566">
      <w:pPr>
        <w:pStyle w:val="NoSpacing"/>
      </w:pPr>
    </w:p>
    <w:p w14:paraId="4A685FD3" w14:textId="77777777" w:rsidR="00095566" w:rsidRDefault="00095566" w:rsidP="00095566">
      <w:pPr>
        <w:rPr>
          <w:noProof/>
          <w:lang w:bidi="hi-IN"/>
        </w:rPr>
      </w:pPr>
    </w:p>
    <w:p w14:paraId="2130F307" w14:textId="27C4C802" w:rsidR="00095566" w:rsidRDefault="00095566" w:rsidP="00095566"/>
    <w:p w14:paraId="6DE8110E" w14:textId="77777777" w:rsidR="00095566" w:rsidRDefault="00095566" w:rsidP="00095566"/>
    <w:p w14:paraId="7CC72E25" w14:textId="77777777" w:rsidR="00095566" w:rsidRDefault="00095566" w:rsidP="00095566"/>
    <w:p w14:paraId="6F9FD47E" w14:textId="77777777" w:rsidR="00095566" w:rsidRDefault="00095566" w:rsidP="00095566">
      <w:pPr>
        <w:pStyle w:val="NoSpacing"/>
        <w:rPr>
          <w:rFonts w:ascii="Segoe UI Semibold" w:hAnsi="Segoe UI Semibold"/>
          <w:b/>
          <w:bCs/>
          <w:sz w:val="24"/>
          <w:szCs w:val="24"/>
        </w:rPr>
      </w:pPr>
    </w:p>
    <w:p w14:paraId="3FC0637D" w14:textId="77777777" w:rsidR="009C024C" w:rsidRDefault="009C024C" w:rsidP="00095566">
      <w:pPr>
        <w:pStyle w:val="NoSpacing"/>
        <w:rPr>
          <w:rFonts w:ascii="Segoe UI Semibold" w:hAnsi="Segoe UI Semibold"/>
          <w:b/>
          <w:bCs/>
          <w:sz w:val="24"/>
          <w:szCs w:val="24"/>
        </w:rPr>
      </w:pPr>
    </w:p>
    <w:p w14:paraId="77C73DDE" w14:textId="77777777" w:rsidR="00666656" w:rsidRDefault="00666656" w:rsidP="00095566">
      <w:pPr>
        <w:pStyle w:val="NoSpacing"/>
        <w:rPr>
          <w:rFonts w:ascii="Segoe UI Semibold" w:hAnsi="Segoe UI Semibold"/>
          <w:b/>
          <w:bCs/>
          <w:sz w:val="24"/>
          <w:szCs w:val="24"/>
        </w:rPr>
      </w:pPr>
    </w:p>
    <w:p w14:paraId="514E3A37" w14:textId="77777777" w:rsidR="00666656" w:rsidRDefault="00666656" w:rsidP="00095566">
      <w:pPr>
        <w:pStyle w:val="NoSpacing"/>
        <w:rPr>
          <w:rFonts w:ascii="Segoe UI Semibold" w:hAnsi="Segoe UI Semibold"/>
          <w:b/>
          <w:bCs/>
          <w:sz w:val="24"/>
          <w:szCs w:val="24"/>
        </w:rPr>
      </w:pPr>
    </w:p>
    <w:p w14:paraId="27C22B56" w14:textId="77777777" w:rsidR="00666656" w:rsidRDefault="00666656" w:rsidP="00095566">
      <w:pPr>
        <w:pStyle w:val="NoSpacing"/>
        <w:rPr>
          <w:rFonts w:ascii="Segoe UI Semibold" w:hAnsi="Segoe UI Semibold"/>
          <w:b/>
          <w:bCs/>
          <w:sz w:val="24"/>
          <w:szCs w:val="24"/>
        </w:rPr>
      </w:pPr>
    </w:p>
    <w:p w14:paraId="2489B75C" w14:textId="77777777" w:rsidR="00666656" w:rsidRDefault="00666656" w:rsidP="00095566">
      <w:pPr>
        <w:pStyle w:val="NoSpacing"/>
        <w:rPr>
          <w:rFonts w:ascii="Segoe UI Semibold" w:hAnsi="Segoe UI Semibold"/>
          <w:b/>
          <w:bCs/>
          <w:sz w:val="24"/>
          <w:szCs w:val="24"/>
        </w:rPr>
      </w:pPr>
    </w:p>
    <w:p w14:paraId="2D145234" w14:textId="77777777" w:rsidR="00666656" w:rsidRDefault="00666656" w:rsidP="00095566">
      <w:pPr>
        <w:pStyle w:val="NoSpacing"/>
        <w:rPr>
          <w:rFonts w:ascii="Segoe UI Semibold" w:hAnsi="Segoe UI Semibold"/>
          <w:b/>
          <w:bCs/>
          <w:sz w:val="24"/>
          <w:szCs w:val="24"/>
        </w:rPr>
      </w:pPr>
    </w:p>
    <w:p w14:paraId="42C1C552" w14:textId="77777777" w:rsidR="00666656" w:rsidRDefault="00666656" w:rsidP="00095566">
      <w:pPr>
        <w:pStyle w:val="NoSpacing"/>
        <w:rPr>
          <w:rFonts w:ascii="Segoe UI Semibold" w:hAnsi="Segoe UI Semibold"/>
          <w:b/>
          <w:bCs/>
          <w:sz w:val="24"/>
          <w:szCs w:val="24"/>
        </w:rPr>
      </w:pPr>
    </w:p>
    <w:p w14:paraId="59E515E3" w14:textId="77777777" w:rsidR="00666656" w:rsidRDefault="00666656" w:rsidP="00095566">
      <w:pPr>
        <w:pStyle w:val="NoSpacing"/>
        <w:rPr>
          <w:rFonts w:ascii="Segoe UI Semibold" w:hAnsi="Segoe UI Semibold"/>
          <w:b/>
          <w:bCs/>
          <w:sz w:val="24"/>
          <w:szCs w:val="24"/>
        </w:rPr>
      </w:pPr>
    </w:p>
    <w:p w14:paraId="1789A437" w14:textId="77777777" w:rsidR="00666656" w:rsidRDefault="00666656" w:rsidP="00095566">
      <w:pPr>
        <w:pStyle w:val="NoSpacing"/>
        <w:rPr>
          <w:rFonts w:ascii="Segoe UI Semibold" w:hAnsi="Segoe UI Semibold"/>
          <w:b/>
          <w:bCs/>
          <w:sz w:val="24"/>
          <w:szCs w:val="24"/>
        </w:rPr>
      </w:pPr>
    </w:p>
    <w:p w14:paraId="02DDF012" w14:textId="77777777" w:rsidR="00666656" w:rsidRDefault="00666656" w:rsidP="00095566">
      <w:pPr>
        <w:pStyle w:val="NoSpacing"/>
        <w:rPr>
          <w:rFonts w:ascii="Segoe UI Semibold" w:hAnsi="Segoe UI Semibold"/>
          <w:b/>
          <w:bCs/>
          <w:sz w:val="24"/>
          <w:szCs w:val="24"/>
        </w:rPr>
      </w:pPr>
    </w:p>
    <w:p w14:paraId="6A854507" w14:textId="77777777" w:rsidR="00666656" w:rsidRDefault="00666656" w:rsidP="00095566">
      <w:pPr>
        <w:pStyle w:val="NoSpacing"/>
        <w:rPr>
          <w:rFonts w:ascii="Segoe UI Semibold" w:hAnsi="Segoe UI Semibold"/>
          <w:b/>
          <w:bCs/>
          <w:sz w:val="24"/>
          <w:szCs w:val="24"/>
        </w:rPr>
      </w:pPr>
    </w:p>
    <w:p w14:paraId="07F2EFD1" w14:textId="77777777" w:rsidR="00666656" w:rsidRDefault="00666656" w:rsidP="00095566">
      <w:pPr>
        <w:pStyle w:val="NoSpacing"/>
        <w:rPr>
          <w:rFonts w:ascii="Segoe UI Semibold" w:hAnsi="Segoe UI Semibold"/>
          <w:b/>
          <w:bCs/>
          <w:sz w:val="24"/>
          <w:szCs w:val="24"/>
        </w:rPr>
      </w:pPr>
    </w:p>
    <w:p w14:paraId="13379BF5" w14:textId="1C11A85C" w:rsidR="00666656" w:rsidRPr="00BF229E" w:rsidRDefault="009C024C" w:rsidP="009C024C">
      <w:pPr>
        <w:pStyle w:val="Heading1"/>
        <w:keepNext w:val="0"/>
        <w:keepLines w:val="0"/>
        <w:numPr>
          <w:ilvl w:val="0"/>
          <w:numId w:val="25"/>
        </w:numPr>
        <w:suppressAutoHyphens w:val="0"/>
        <w:spacing w:before="480" w:after="0" w:line="276" w:lineRule="auto"/>
        <w:contextualSpacing/>
        <w:rPr>
          <w:rFonts w:ascii="Times New Roman" w:hAnsi="Times New Roman"/>
          <w:sz w:val="32"/>
          <w:szCs w:val="22"/>
          <w:u w:val="single"/>
        </w:rPr>
      </w:pPr>
      <w:r w:rsidRPr="00BF229E">
        <w:rPr>
          <w:rFonts w:ascii="Times New Roman" w:hAnsi="Times New Roman"/>
          <w:sz w:val="32"/>
          <w:szCs w:val="22"/>
          <w:u w:val="single"/>
        </w:rPr>
        <w:t>UI Design</w:t>
      </w:r>
    </w:p>
    <w:p w14:paraId="045B3BD1" w14:textId="77777777" w:rsidR="00BF229E" w:rsidRPr="00BF229E" w:rsidRDefault="00BF229E" w:rsidP="00BF229E">
      <w:pPr>
        <w:rPr>
          <w:lang w:val="en-GB"/>
        </w:rPr>
      </w:pPr>
    </w:p>
    <w:p w14:paraId="6D8679D7" w14:textId="2D4034D5" w:rsidR="009C024C" w:rsidRDefault="00753E62" w:rsidP="00666656">
      <w:pPr>
        <w:pStyle w:val="Heading1"/>
        <w:keepNext w:val="0"/>
        <w:keepLines w:val="0"/>
        <w:numPr>
          <w:ilvl w:val="0"/>
          <w:numId w:val="0"/>
        </w:numPr>
        <w:suppressAutoHyphens w:val="0"/>
        <w:spacing w:before="480" w:after="0" w:line="276" w:lineRule="auto"/>
        <w:ind w:left="720"/>
        <w:contextualSpacing/>
        <w:rPr>
          <w:rFonts w:ascii="Times New Roman" w:hAnsi="Times New Roman"/>
          <w:sz w:val="32"/>
          <w:szCs w:val="22"/>
        </w:rPr>
      </w:pPr>
      <w:r>
        <w:rPr>
          <w:noProof/>
        </w:rPr>
        <w:drawing>
          <wp:inline distT="0" distB="0" distL="0" distR="0" wp14:anchorId="12CDCCC6" wp14:editId="7AE891FB">
            <wp:extent cx="5187950" cy="2832100"/>
            <wp:effectExtent l="0" t="0" r="0" b="6350"/>
            <wp:docPr id="475949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49330" name="Picture 47594933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420" cy="28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9FB2" w14:textId="77777777" w:rsidR="00666656" w:rsidRDefault="00666656" w:rsidP="00666656">
      <w:pPr>
        <w:rPr>
          <w:lang w:val="en-GB"/>
        </w:rPr>
      </w:pPr>
    </w:p>
    <w:p w14:paraId="32F1E06D" w14:textId="77777777" w:rsidR="00666656" w:rsidRDefault="00666656" w:rsidP="00666656">
      <w:pPr>
        <w:rPr>
          <w:lang w:val="en-GB"/>
        </w:rPr>
      </w:pPr>
    </w:p>
    <w:p w14:paraId="5221A6AA" w14:textId="7C28327D" w:rsidR="00666656" w:rsidRDefault="00666656" w:rsidP="00666656">
      <w:pPr>
        <w:rPr>
          <w:noProof/>
          <w:lang w:val="en-GB"/>
        </w:rPr>
      </w:pPr>
      <w:r>
        <w:rPr>
          <w:lang w:val="en-GB"/>
        </w:rPr>
        <w:t xml:space="preserve">              </w:t>
      </w:r>
      <w:r>
        <w:rPr>
          <w:rFonts w:ascii="Times New Roman" w:hAnsi="Times New Roman"/>
          <w:noProof/>
          <w:sz w:val="32"/>
          <w:szCs w:val="22"/>
        </w:rPr>
        <w:drawing>
          <wp:inline distT="0" distB="0" distL="0" distR="0" wp14:anchorId="5BD2FDF1" wp14:editId="6A2DD245">
            <wp:extent cx="5134610" cy="2850496"/>
            <wp:effectExtent l="0" t="0" r="0" b="7620"/>
            <wp:docPr id="19379322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32248" name="Picture 193793224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603" cy="288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t xml:space="preserve">  </w:t>
      </w:r>
    </w:p>
    <w:p w14:paraId="20B4B3B1" w14:textId="77777777" w:rsidR="00096999" w:rsidRDefault="00096999" w:rsidP="00666656">
      <w:pPr>
        <w:rPr>
          <w:noProof/>
          <w:lang w:val="en-GB"/>
        </w:rPr>
      </w:pPr>
    </w:p>
    <w:p w14:paraId="745A5535" w14:textId="77777777" w:rsidR="00096999" w:rsidRDefault="00096999" w:rsidP="00666656">
      <w:pPr>
        <w:rPr>
          <w:noProof/>
          <w:lang w:val="en-GB"/>
        </w:rPr>
      </w:pPr>
    </w:p>
    <w:p w14:paraId="1D459DE8" w14:textId="77777777" w:rsidR="00096999" w:rsidRDefault="00096999" w:rsidP="00666656">
      <w:pPr>
        <w:rPr>
          <w:noProof/>
          <w:lang w:val="en-GB"/>
        </w:rPr>
      </w:pPr>
    </w:p>
    <w:p w14:paraId="6B727E5F" w14:textId="77777777" w:rsidR="00096999" w:rsidRDefault="00096999" w:rsidP="00666656">
      <w:pPr>
        <w:rPr>
          <w:noProof/>
          <w:lang w:val="en-GB"/>
        </w:rPr>
      </w:pPr>
    </w:p>
    <w:p w14:paraId="6B0AB822" w14:textId="77777777" w:rsidR="00096999" w:rsidRDefault="00096999" w:rsidP="00666656">
      <w:pPr>
        <w:rPr>
          <w:noProof/>
          <w:lang w:val="en-GB"/>
        </w:rPr>
      </w:pPr>
    </w:p>
    <w:p w14:paraId="10B9EF11" w14:textId="77777777" w:rsidR="00096999" w:rsidRDefault="00096999" w:rsidP="00666656">
      <w:pPr>
        <w:rPr>
          <w:noProof/>
          <w:lang w:val="en-GB"/>
        </w:rPr>
      </w:pPr>
    </w:p>
    <w:p w14:paraId="6AE5467B" w14:textId="77777777" w:rsidR="00096999" w:rsidRDefault="00096999" w:rsidP="00666656">
      <w:pPr>
        <w:rPr>
          <w:noProof/>
          <w:lang w:val="en-GB"/>
        </w:rPr>
      </w:pPr>
    </w:p>
    <w:p w14:paraId="51A36BE7" w14:textId="77777777" w:rsidR="00096999" w:rsidRDefault="00096999" w:rsidP="00666656">
      <w:pPr>
        <w:rPr>
          <w:noProof/>
          <w:lang w:val="en-GB"/>
        </w:rPr>
      </w:pPr>
    </w:p>
    <w:p w14:paraId="6CAE1D7F" w14:textId="77777777" w:rsidR="00096999" w:rsidRDefault="00096999" w:rsidP="00666656">
      <w:pPr>
        <w:rPr>
          <w:noProof/>
          <w:lang w:val="en-GB"/>
        </w:rPr>
      </w:pPr>
    </w:p>
    <w:p w14:paraId="10A63DC7" w14:textId="77777777" w:rsidR="00096999" w:rsidRDefault="00096999" w:rsidP="00666656">
      <w:pPr>
        <w:rPr>
          <w:noProof/>
          <w:lang w:val="en-GB"/>
        </w:rPr>
      </w:pPr>
    </w:p>
    <w:p w14:paraId="2D81DF47" w14:textId="21F65B18" w:rsidR="00666656" w:rsidRPr="00666656" w:rsidRDefault="00666656" w:rsidP="00666656">
      <w:pPr>
        <w:rPr>
          <w:lang w:val="en-GB"/>
        </w:rPr>
      </w:pPr>
      <w:r>
        <w:rPr>
          <w:noProof/>
          <w:lang w:val="en-GB"/>
        </w:rPr>
        <w:t xml:space="preserve">      </w:t>
      </w:r>
      <w:r w:rsidR="00096999">
        <w:rPr>
          <w:noProof/>
          <w:lang w:val="en-GB"/>
        </w:rPr>
        <w:t xml:space="preserve">   </w:t>
      </w:r>
      <w:r>
        <w:rPr>
          <w:noProof/>
          <w:lang w:val="en-GB"/>
        </w:rPr>
        <w:t xml:space="preserve">  </w:t>
      </w:r>
      <w:r>
        <w:rPr>
          <w:noProof/>
          <w:lang w:val="en-GB"/>
        </w:rPr>
        <w:drawing>
          <wp:inline distT="0" distB="0" distL="0" distR="0" wp14:anchorId="546463C3" wp14:editId="5CCED38F">
            <wp:extent cx="5438945" cy="3291840"/>
            <wp:effectExtent l="0" t="0" r="9525" b="3810"/>
            <wp:docPr id="20109207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20790" name="Picture 201092079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169" cy="329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9717" w14:textId="75C68BFF" w:rsidR="00753E62" w:rsidRDefault="00753E62" w:rsidP="00753E62">
      <w:pPr>
        <w:rPr>
          <w:lang w:val="en-GB"/>
        </w:rPr>
      </w:pPr>
    </w:p>
    <w:p w14:paraId="7A6F7BDE" w14:textId="77777777" w:rsidR="00753E62" w:rsidRDefault="00753E62" w:rsidP="00753E62">
      <w:pPr>
        <w:rPr>
          <w:lang w:val="en-GB"/>
        </w:rPr>
      </w:pPr>
    </w:p>
    <w:p w14:paraId="2530B578" w14:textId="77777777" w:rsidR="00753E62" w:rsidRDefault="00753E62" w:rsidP="00753E62">
      <w:pPr>
        <w:rPr>
          <w:lang w:val="en-GB"/>
        </w:rPr>
      </w:pPr>
    </w:p>
    <w:p w14:paraId="022C4D19" w14:textId="77777777" w:rsidR="00666656" w:rsidRDefault="00666656" w:rsidP="00753E62">
      <w:pPr>
        <w:rPr>
          <w:lang w:val="en-GB"/>
        </w:rPr>
      </w:pPr>
    </w:p>
    <w:p w14:paraId="260F1844" w14:textId="77777777" w:rsidR="00666656" w:rsidRDefault="00666656" w:rsidP="00753E62">
      <w:pPr>
        <w:rPr>
          <w:lang w:val="en-GB"/>
        </w:rPr>
      </w:pPr>
    </w:p>
    <w:p w14:paraId="706DDC13" w14:textId="77777777" w:rsidR="00666656" w:rsidRDefault="00666656" w:rsidP="00753E62">
      <w:pPr>
        <w:rPr>
          <w:lang w:val="en-GB"/>
        </w:rPr>
      </w:pPr>
    </w:p>
    <w:p w14:paraId="6B101571" w14:textId="77777777" w:rsidR="00666656" w:rsidRDefault="00666656" w:rsidP="00753E62">
      <w:pPr>
        <w:rPr>
          <w:lang w:val="en-GB"/>
        </w:rPr>
      </w:pPr>
    </w:p>
    <w:p w14:paraId="34466F16" w14:textId="77777777" w:rsidR="00666656" w:rsidRDefault="00666656" w:rsidP="00753E62">
      <w:pPr>
        <w:rPr>
          <w:lang w:val="en-GB"/>
        </w:rPr>
      </w:pPr>
    </w:p>
    <w:p w14:paraId="77154FD0" w14:textId="77777777" w:rsidR="00666656" w:rsidRDefault="00666656" w:rsidP="00753E62">
      <w:pPr>
        <w:rPr>
          <w:lang w:val="en-GB"/>
        </w:rPr>
      </w:pPr>
    </w:p>
    <w:p w14:paraId="4AD7B579" w14:textId="77777777" w:rsidR="00666656" w:rsidRDefault="00666656" w:rsidP="00753E62">
      <w:pPr>
        <w:rPr>
          <w:lang w:val="en-GB"/>
        </w:rPr>
      </w:pPr>
    </w:p>
    <w:p w14:paraId="4923F81D" w14:textId="77777777" w:rsidR="00666656" w:rsidRDefault="00666656" w:rsidP="00753E62">
      <w:pPr>
        <w:rPr>
          <w:lang w:val="en-GB"/>
        </w:rPr>
      </w:pPr>
    </w:p>
    <w:p w14:paraId="1C881ACE" w14:textId="77777777" w:rsidR="00666656" w:rsidRDefault="00666656" w:rsidP="00753E62">
      <w:pPr>
        <w:rPr>
          <w:lang w:val="en-GB"/>
        </w:rPr>
      </w:pPr>
    </w:p>
    <w:p w14:paraId="1555173C" w14:textId="166D8888" w:rsidR="00666656" w:rsidRPr="00753E62" w:rsidRDefault="00753E62" w:rsidP="00753E62">
      <w:pPr>
        <w:rPr>
          <w:noProof/>
          <w:lang w:val="en-GB"/>
        </w:rPr>
      </w:pPr>
      <w:r>
        <w:rPr>
          <w:noProof/>
          <w:lang w:val="en-GB"/>
        </w:rPr>
        <w:t xml:space="preserve">               </w:t>
      </w:r>
    </w:p>
    <w:p w14:paraId="695D96F8" w14:textId="53058379" w:rsidR="009C024C" w:rsidRPr="00B94D82" w:rsidRDefault="009C024C" w:rsidP="009C024C">
      <w:pPr>
        <w:pStyle w:val="Heading1"/>
        <w:keepNext w:val="0"/>
        <w:keepLines w:val="0"/>
        <w:numPr>
          <w:ilvl w:val="0"/>
          <w:numId w:val="25"/>
        </w:numPr>
        <w:suppressAutoHyphens w:val="0"/>
        <w:spacing w:before="480" w:after="0" w:line="276" w:lineRule="auto"/>
        <w:contextualSpacing/>
        <w:rPr>
          <w:rFonts w:ascii="Times New Roman" w:hAnsi="Times New Roman"/>
          <w:sz w:val="32"/>
          <w:szCs w:val="22"/>
          <w:u w:val="single"/>
        </w:rPr>
      </w:pPr>
      <w:r w:rsidRPr="00B94D82">
        <w:rPr>
          <w:rFonts w:ascii="Times New Roman" w:hAnsi="Times New Roman"/>
          <w:sz w:val="32"/>
          <w:szCs w:val="22"/>
          <w:u w:val="single"/>
        </w:rPr>
        <w:t>Module [Field &amp; datatype]</w:t>
      </w:r>
      <w:r w:rsidR="00B94D82" w:rsidRPr="00B94D82">
        <w:rPr>
          <w:rFonts w:ascii="Times New Roman" w:hAnsi="Times New Roman"/>
          <w:sz w:val="32"/>
          <w:szCs w:val="22"/>
          <w:u w:val="single"/>
        </w:rPr>
        <w:t>:</w:t>
      </w:r>
    </w:p>
    <w:p w14:paraId="07834A28" w14:textId="4F53AC78" w:rsidR="00666656" w:rsidRPr="00666656" w:rsidRDefault="00666656" w:rsidP="00666656">
      <w:pPr>
        <w:rPr>
          <w:b/>
          <w:bCs/>
          <w:lang w:val="en-GB"/>
        </w:rPr>
      </w:pPr>
      <w:r w:rsidRPr="00666656">
        <w:rPr>
          <w:b/>
          <w:bCs/>
          <w:lang w:val="en-GB"/>
        </w:rPr>
        <w:t xml:space="preserve">           Timesheet </w:t>
      </w:r>
      <w:r>
        <w:rPr>
          <w:b/>
          <w:bCs/>
          <w:lang w:val="en-GB"/>
        </w:rPr>
        <w:t>Modules:</w:t>
      </w:r>
    </w:p>
    <w:p w14:paraId="283E7BBF" w14:textId="77777777" w:rsidR="00666656" w:rsidRDefault="00666656" w:rsidP="00666656">
      <w:pPr>
        <w:rPr>
          <w:lang w:val="en-GB"/>
        </w:rPr>
      </w:pPr>
    </w:p>
    <w:tbl>
      <w:tblPr>
        <w:tblStyle w:val="TableGrid"/>
        <w:tblW w:w="0" w:type="auto"/>
        <w:tblInd w:w="695" w:type="dxa"/>
        <w:tblLook w:val="04A0" w:firstRow="1" w:lastRow="0" w:firstColumn="1" w:lastColumn="0" w:noHBand="0" w:noVBand="1"/>
      </w:tblPr>
      <w:tblGrid>
        <w:gridCol w:w="2593"/>
        <w:gridCol w:w="2593"/>
      </w:tblGrid>
      <w:tr w:rsidR="00666656" w14:paraId="57B2CC0A" w14:textId="77777777" w:rsidTr="0049147B">
        <w:trPr>
          <w:trHeight w:val="608"/>
        </w:trPr>
        <w:tc>
          <w:tcPr>
            <w:tcW w:w="2593" w:type="dxa"/>
          </w:tcPr>
          <w:p w14:paraId="03526D64" w14:textId="6B58EFFE" w:rsidR="00666656" w:rsidRPr="0049147B" w:rsidRDefault="00666656" w:rsidP="00666656">
            <w:pPr>
              <w:rPr>
                <w:rFonts w:ascii="Times New Roman" w:hAnsi="Times New Roman"/>
                <w:b/>
                <w:bCs/>
                <w:sz w:val="24"/>
                <w:szCs w:val="32"/>
                <w:lang w:val="en-GB"/>
              </w:rPr>
            </w:pPr>
            <w:r w:rsidRPr="0049147B">
              <w:rPr>
                <w:rFonts w:ascii="Times New Roman" w:hAnsi="Times New Roman"/>
                <w:b/>
                <w:bCs/>
                <w:sz w:val="24"/>
                <w:szCs w:val="32"/>
                <w:lang w:val="en-GB"/>
              </w:rPr>
              <w:t xml:space="preserve">             Fields </w:t>
            </w:r>
          </w:p>
        </w:tc>
        <w:tc>
          <w:tcPr>
            <w:tcW w:w="2593" w:type="dxa"/>
          </w:tcPr>
          <w:p w14:paraId="0C3B3D7E" w14:textId="6AAB1FBA" w:rsidR="00666656" w:rsidRPr="0049147B" w:rsidRDefault="00666656" w:rsidP="00666656">
            <w:pPr>
              <w:rPr>
                <w:rFonts w:ascii="Times New Roman" w:hAnsi="Times New Roman"/>
                <w:b/>
                <w:bCs/>
                <w:sz w:val="24"/>
                <w:szCs w:val="32"/>
                <w:lang w:val="en-GB"/>
              </w:rPr>
            </w:pPr>
            <w:r w:rsidRPr="0049147B">
              <w:rPr>
                <w:rFonts w:ascii="Times New Roman" w:hAnsi="Times New Roman"/>
                <w:b/>
                <w:bCs/>
                <w:sz w:val="24"/>
                <w:szCs w:val="32"/>
                <w:lang w:val="en-GB"/>
              </w:rPr>
              <w:t xml:space="preserve">      Data-Types</w:t>
            </w:r>
          </w:p>
        </w:tc>
      </w:tr>
      <w:tr w:rsidR="00666656" w14:paraId="0F8DB369" w14:textId="77777777" w:rsidTr="00D871E6">
        <w:trPr>
          <w:trHeight w:val="560"/>
        </w:trPr>
        <w:tc>
          <w:tcPr>
            <w:tcW w:w="2593" w:type="dxa"/>
          </w:tcPr>
          <w:p w14:paraId="014A6E20" w14:textId="35FF44BA" w:rsidR="00666656" w:rsidRPr="0049147B" w:rsidRDefault="00666656" w:rsidP="00666656">
            <w:pPr>
              <w:jc w:val="center"/>
              <w:rPr>
                <w:rFonts w:ascii="Times New Roman" w:hAnsi="Times New Roman"/>
                <w:lang w:val="en-GB"/>
              </w:rPr>
            </w:pPr>
            <w:proofErr w:type="gramStart"/>
            <w:r w:rsidRPr="0049147B">
              <w:rPr>
                <w:rFonts w:ascii="Times New Roman" w:hAnsi="Times New Roman"/>
                <w:lang w:val="en-GB"/>
              </w:rPr>
              <w:t>Id(</w:t>
            </w:r>
            <w:proofErr w:type="gramEnd"/>
            <w:r w:rsidRPr="0049147B">
              <w:rPr>
                <w:rFonts w:ascii="Times New Roman" w:hAnsi="Times New Roman"/>
                <w:lang w:val="en-GB"/>
              </w:rPr>
              <w:t>PK)</w:t>
            </w:r>
          </w:p>
        </w:tc>
        <w:tc>
          <w:tcPr>
            <w:tcW w:w="2593" w:type="dxa"/>
          </w:tcPr>
          <w:p w14:paraId="1F6F654B" w14:textId="44F1F87D" w:rsidR="00666656" w:rsidRPr="0049147B" w:rsidRDefault="00666656" w:rsidP="00666656">
            <w:pPr>
              <w:jc w:val="center"/>
              <w:rPr>
                <w:rFonts w:ascii="Times New Roman" w:hAnsi="Times New Roman"/>
                <w:lang w:val="en-GB"/>
              </w:rPr>
            </w:pPr>
            <w:r w:rsidRPr="0049147B">
              <w:rPr>
                <w:rFonts w:ascii="Times New Roman" w:hAnsi="Times New Roman"/>
                <w:lang w:val="en-GB"/>
              </w:rPr>
              <w:t>String</w:t>
            </w:r>
          </w:p>
        </w:tc>
      </w:tr>
      <w:tr w:rsidR="00666656" w14:paraId="6B575A51" w14:textId="77777777" w:rsidTr="00D871E6">
        <w:trPr>
          <w:trHeight w:val="554"/>
        </w:trPr>
        <w:tc>
          <w:tcPr>
            <w:tcW w:w="2593" w:type="dxa"/>
          </w:tcPr>
          <w:p w14:paraId="4A2874DC" w14:textId="0FB52067" w:rsidR="00666656" w:rsidRPr="0049147B" w:rsidRDefault="00666656" w:rsidP="00666656">
            <w:pPr>
              <w:jc w:val="center"/>
              <w:rPr>
                <w:rFonts w:ascii="Times New Roman" w:hAnsi="Times New Roman"/>
                <w:lang w:val="en-GB"/>
              </w:rPr>
            </w:pPr>
            <w:r w:rsidRPr="0049147B">
              <w:rPr>
                <w:rFonts w:ascii="Times New Roman" w:hAnsi="Times New Roman"/>
                <w:lang w:val="en-GB"/>
              </w:rPr>
              <w:t>date</w:t>
            </w:r>
          </w:p>
        </w:tc>
        <w:tc>
          <w:tcPr>
            <w:tcW w:w="2593" w:type="dxa"/>
          </w:tcPr>
          <w:p w14:paraId="0D17F67A" w14:textId="63E4802B" w:rsidR="00666656" w:rsidRPr="0049147B" w:rsidRDefault="00666656" w:rsidP="00666656">
            <w:pPr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 w:rsidRPr="0049147B">
              <w:rPr>
                <w:rFonts w:ascii="Times New Roman" w:hAnsi="Times New Roman"/>
                <w:lang w:val="en-GB"/>
              </w:rPr>
              <w:t>Date_Time</w:t>
            </w:r>
            <w:proofErr w:type="spellEnd"/>
          </w:p>
        </w:tc>
      </w:tr>
      <w:tr w:rsidR="00666656" w14:paraId="57466DE0" w14:textId="77777777" w:rsidTr="00D871E6">
        <w:trPr>
          <w:trHeight w:val="562"/>
        </w:trPr>
        <w:tc>
          <w:tcPr>
            <w:tcW w:w="2593" w:type="dxa"/>
          </w:tcPr>
          <w:p w14:paraId="1130D7E1" w14:textId="25762755" w:rsidR="00666656" w:rsidRPr="0049147B" w:rsidRDefault="00666656" w:rsidP="00666656">
            <w:pPr>
              <w:jc w:val="center"/>
              <w:rPr>
                <w:rFonts w:ascii="Times New Roman" w:hAnsi="Times New Roman"/>
                <w:lang w:val="en-GB"/>
              </w:rPr>
            </w:pPr>
            <w:r w:rsidRPr="0049147B">
              <w:rPr>
                <w:rFonts w:ascii="Times New Roman" w:hAnsi="Times New Roman"/>
                <w:lang w:val="en-GB"/>
              </w:rPr>
              <w:t>task</w:t>
            </w:r>
          </w:p>
        </w:tc>
        <w:tc>
          <w:tcPr>
            <w:tcW w:w="2593" w:type="dxa"/>
          </w:tcPr>
          <w:p w14:paraId="19D68F5C" w14:textId="04372733" w:rsidR="00666656" w:rsidRPr="0049147B" w:rsidRDefault="00666656" w:rsidP="00666656">
            <w:pPr>
              <w:jc w:val="center"/>
              <w:rPr>
                <w:rFonts w:ascii="Times New Roman" w:hAnsi="Times New Roman"/>
                <w:lang w:val="en-GB"/>
              </w:rPr>
            </w:pPr>
            <w:r w:rsidRPr="0049147B">
              <w:rPr>
                <w:rFonts w:ascii="Times New Roman" w:hAnsi="Times New Roman"/>
                <w:lang w:val="en-GB"/>
              </w:rPr>
              <w:t>String</w:t>
            </w:r>
          </w:p>
        </w:tc>
      </w:tr>
      <w:tr w:rsidR="00666656" w14:paraId="3B7EA59E" w14:textId="77777777" w:rsidTr="00D871E6">
        <w:trPr>
          <w:trHeight w:val="556"/>
        </w:trPr>
        <w:tc>
          <w:tcPr>
            <w:tcW w:w="2593" w:type="dxa"/>
          </w:tcPr>
          <w:p w14:paraId="43F1FFB8" w14:textId="12A535E2" w:rsidR="00666656" w:rsidRPr="0049147B" w:rsidRDefault="00666656" w:rsidP="00666656">
            <w:pPr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 w:rsidRPr="0049147B">
              <w:rPr>
                <w:rFonts w:ascii="Times New Roman" w:hAnsi="Times New Roman"/>
                <w:lang w:val="en-GB"/>
              </w:rPr>
              <w:t>hourWorked</w:t>
            </w:r>
            <w:proofErr w:type="spellEnd"/>
          </w:p>
        </w:tc>
        <w:tc>
          <w:tcPr>
            <w:tcW w:w="2593" w:type="dxa"/>
          </w:tcPr>
          <w:p w14:paraId="35EC0B6A" w14:textId="7B226C5E" w:rsidR="00666656" w:rsidRPr="0049147B" w:rsidRDefault="00666656" w:rsidP="00666656">
            <w:pPr>
              <w:jc w:val="center"/>
              <w:rPr>
                <w:rFonts w:ascii="Times New Roman" w:hAnsi="Times New Roman"/>
                <w:lang w:val="en-GB"/>
              </w:rPr>
            </w:pPr>
            <w:r w:rsidRPr="0049147B">
              <w:rPr>
                <w:rFonts w:ascii="Times New Roman" w:hAnsi="Times New Roman"/>
                <w:lang w:val="en-GB"/>
              </w:rPr>
              <w:t>Float</w:t>
            </w:r>
          </w:p>
        </w:tc>
      </w:tr>
      <w:tr w:rsidR="00666656" w14:paraId="3B21AEAE" w14:textId="77777777" w:rsidTr="00D871E6">
        <w:trPr>
          <w:trHeight w:val="539"/>
        </w:trPr>
        <w:tc>
          <w:tcPr>
            <w:tcW w:w="2593" w:type="dxa"/>
          </w:tcPr>
          <w:p w14:paraId="31607E6A" w14:textId="4B08295C" w:rsidR="00666656" w:rsidRPr="0049147B" w:rsidRDefault="00AA474F" w:rsidP="00666656">
            <w:pPr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proofErr w:type="gramStart"/>
            <w:r w:rsidRPr="0049147B">
              <w:rPr>
                <w:rFonts w:ascii="Times New Roman" w:hAnsi="Times New Roman"/>
                <w:lang w:val="en-GB"/>
              </w:rPr>
              <w:t>u</w:t>
            </w:r>
            <w:r w:rsidR="00666656" w:rsidRPr="0049147B">
              <w:rPr>
                <w:rFonts w:ascii="Times New Roman" w:hAnsi="Times New Roman"/>
                <w:lang w:val="en-GB"/>
              </w:rPr>
              <w:t>se</w:t>
            </w:r>
            <w:r w:rsidRPr="0049147B">
              <w:rPr>
                <w:rFonts w:ascii="Times New Roman" w:hAnsi="Times New Roman"/>
                <w:lang w:val="en-GB"/>
              </w:rPr>
              <w:t>rid</w:t>
            </w:r>
            <w:proofErr w:type="spellEnd"/>
            <w:r w:rsidR="00666656" w:rsidRPr="0049147B">
              <w:rPr>
                <w:rFonts w:ascii="Times New Roman" w:hAnsi="Times New Roman"/>
                <w:lang w:val="en-GB"/>
              </w:rPr>
              <w:t>(</w:t>
            </w:r>
            <w:proofErr w:type="gramEnd"/>
            <w:r w:rsidR="00666656" w:rsidRPr="0049147B">
              <w:rPr>
                <w:rFonts w:ascii="Times New Roman" w:hAnsi="Times New Roman"/>
                <w:lang w:val="en-GB"/>
              </w:rPr>
              <w:t>FK)</w:t>
            </w:r>
          </w:p>
        </w:tc>
        <w:tc>
          <w:tcPr>
            <w:tcW w:w="2593" w:type="dxa"/>
          </w:tcPr>
          <w:p w14:paraId="5DDE7B01" w14:textId="47464089" w:rsidR="00666656" w:rsidRPr="0049147B" w:rsidRDefault="00666656" w:rsidP="00666656">
            <w:pPr>
              <w:jc w:val="center"/>
              <w:rPr>
                <w:rFonts w:ascii="Times New Roman" w:hAnsi="Times New Roman"/>
                <w:lang w:val="en-GB"/>
              </w:rPr>
            </w:pPr>
            <w:r w:rsidRPr="0049147B">
              <w:rPr>
                <w:rFonts w:ascii="Times New Roman" w:hAnsi="Times New Roman"/>
                <w:lang w:val="en-GB"/>
              </w:rPr>
              <w:t>String</w:t>
            </w:r>
          </w:p>
        </w:tc>
      </w:tr>
    </w:tbl>
    <w:p w14:paraId="113197C2" w14:textId="77777777" w:rsidR="00666656" w:rsidRDefault="00666656" w:rsidP="00666656">
      <w:pPr>
        <w:rPr>
          <w:lang w:val="en-GB"/>
        </w:rPr>
      </w:pPr>
    </w:p>
    <w:p w14:paraId="5AA7E0EA" w14:textId="77777777" w:rsidR="0074533C" w:rsidRDefault="0074533C" w:rsidP="00666656">
      <w:pPr>
        <w:rPr>
          <w:lang w:val="en-GB"/>
        </w:rPr>
      </w:pPr>
    </w:p>
    <w:p w14:paraId="4FBB2ADC" w14:textId="77777777" w:rsidR="0074533C" w:rsidRDefault="0074533C" w:rsidP="00666656">
      <w:pPr>
        <w:rPr>
          <w:lang w:val="en-GB"/>
        </w:rPr>
      </w:pPr>
    </w:p>
    <w:p w14:paraId="483D3A89" w14:textId="77777777" w:rsidR="0074533C" w:rsidRDefault="0074533C" w:rsidP="00666656">
      <w:pPr>
        <w:rPr>
          <w:lang w:val="en-GB"/>
        </w:rPr>
      </w:pPr>
    </w:p>
    <w:p w14:paraId="5F00B81B" w14:textId="77777777" w:rsidR="0074533C" w:rsidRDefault="0074533C" w:rsidP="00666656">
      <w:pPr>
        <w:rPr>
          <w:lang w:val="en-GB"/>
        </w:rPr>
      </w:pPr>
    </w:p>
    <w:p w14:paraId="49123480" w14:textId="77777777" w:rsidR="0074533C" w:rsidRDefault="0074533C" w:rsidP="00666656">
      <w:pPr>
        <w:rPr>
          <w:lang w:val="en-GB"/>
        </w:rPr>
      </w:pPr>
    </w:p>
    <w:p w14:paraId="0CEE01CE" w14:textId="77777777" w:rsidR="0074533C" w:rsidRDefault="0074533C" w:rsidP="00666656">
      <w:pPr>
        <w:rPr>
          <w:lang w:val="en-GB"/>
        </w:rPr>
      </w:pPr>
    </w:p>
    <w:p w14:paraId="73976ADF" w14:textId="77777777" w:rsidR="0074533C" w:rsidRDefault="0074533C" w:rsidP="00666656">
      <w:pPr>
        <w:rPr>
          <w:lang w:val="en-GB"/>
        </w:rPr>
      </w:pPr>
    </w:p>
    <w:p w14:paraId="0004FD8D" w14:textId="77777777" w:rsidR="0074533C" w:rsidRDefault="0074533C" w:rsidP="00666656">
      <w:pPr>
        <w:rPr>
          <w:lang w:val="en-GB"/>
        </w:rPr>
      </w:pPr>
    </w:p>
    <w:p w14:paraId="4551879E" w14:textId="77777777" w:rsidR="0074533C" w:rsidRDefault="0074533C" w:rsidP="00666656">
      <w:pPr>
        <w:rPr>
          <w:lang w:val="en-GB"/>
        </w:rPr>
      </w:pPr>
    </w:p>
    <w:p w14:paraId="77FADAA3" w14:textId="77777777" w:rsidR="0074533C" w:rsidRDefault="0074533C" w:rsidP="00666656">
      <w:pPr>
        <w:rPr>
          <w:lang w:val="en-GB"/>
        </w:rPr>
      </w:pPr>
    </w:p>
    <w:p w14:paraId="3E3CB1DC" w14:textId="77777777" w:rsidR="0074533C" w:rsidRDefault="0074533C" w:rsidP="00666656">
      <w:pPr>
        <w:rPr>
          <w:lang w:val="en-GB"/>
        </w:rPr>
      </w:pPr>
    </w:p>
    <w:p w14:paraId="27214E2F" w14:textId="77777777" w:rsidR="0074533C" w:rsidRDefault="0074533C" w:rsidP="00666656">
      <w:pPr>
        <w:rPr>
          <w:lang w:val="en-GB"/>
        </w:rPr>
      </w:pPr>
    </w:p>
    <w:p w14:paraId="3DC61B98" w14:textId="77777777" w:rsidR="0074533C" w:rsidRDefault="0074533C" w:rsidP="00666656">
      <w:pPr>
        <w:rPr>
          <w:lang w:val="en-GB"/>
        </w:rPr>
      </w:pPr>
    </w:p>
    <w:p w14:paraId="73951D56" w14:textId="77777777" w:rsidR="0074533C" w:rsidRDefault="0074533C" w:rsidP="00666656">
      <w:pPr>
        <w:rPr>
          <w:lang w:val="en-GB"/>
        </w:rPr>
      </w:pPr>
    </w:p>
    <w:p w14:paraId="4E16CBED" w14:textId="77777777" w:rsidR="0074533C" w:rsidRDefault="0074533C" w:rsidP="00666656">
      <w:pPr>
        <w:rPr>
          <w:lang w:val="en-GB"/>
        </w:rPr>
      </w:pPr>
    </w:p>
    <w:p w14:paraId="0418FBAE" w14:textId="77777777" w:rsidR="0074533C" w:rsidRDefault="0074533C" w:rsidP="00666656">
      <w:pPr>
        <w:rPr>
          <w:lang w:val="en-GB"/>
        </w:rPr>
      </w:pPr>
    </w:p>
    <w:p w14:paraId="60FD5B60" w14:textId="77777777" w:rsidR="0074533C" w:rsidRPr="00666656" w:rsidRDefault="0074533C" w:rsidP="00666656">
      <w:pPr>
        <w:rPr>
          <w:lang w:val="en-GB"/>
        </w:rPr>
      </w:pPr>
    </w:p>
    <w:p w14:paraId="016CF3B0" w14:textId="476AD112" w:rsidR="009C024C" w:rsidRPr="00B43E65" w:rsidRDefault="009C024C" w:rsidP="009C024C">
      <w:pPr>
        <w:pStyle w:val="Heading1"/>
        <w:keepNext w:val="0"/>
        <w:keepLines w:val="0"/>
        <w:numPr>
          <w:ilvl w:val="0"/>
          <w:numId w:val="25"/>
        </w:numPr>
        <w:suppressAutoHyphens w:val="0"/>
        <w:spacing w:before="480" w:after="0" w:line="276" w:lineRule="auto"/>
        <w:contextualSpacing/>
        <w:rPr>
          <w:rFonts w:ascii="Times New Roman" w:hAnsi="Times New Roman"/>
          <w:sz w:val="32"/>
          <w:szCs w:val="22"/>
          <w:u w:val="single"/>
        </w:rPr>
      </w:pPr>
      <w:r w:rsidRPr="00B43E65">
        <w:rPr>
          <w:rFonts w:ascii="Times New Roman" w:hAnsi="Times New Roman"/>
          <w:sz w:val="32"/>
          <w:szCs w:val="22"/>
          <w:u w:val="single"/>
        </w:rPr>
        <w:t>Flow Diagram</w:t>
      </w:r>
      <w:r w:rsidR="00B43E65" w:rsidRPr="00B43E65">
        <w:rPr>
          <w:rFonts w:ascii="Times New Roman" w:hAnsi="Times New Roman"/>
          <w:sz w:val="32"/>
          <w:szCs w:val="22"/>
          <w:u w:val="single"/>
        </w:rPr>
        <w:t>:</w:t>
      </w:r>
    </w:p>
    <w:p w14:paraId="6B87016B" w14:textId="77777777" w:rsidR="00B43E65" w:rsidRDefault="00B43E65" w:rsidP="00B43E65">
      <w:pPr>
        <w:rPr>
          <w:lang w:val="en-GB"/>
        </w:rPr>
      </w:pPr>
    </w:p>
    <w:p w14:paraId="438445CC" w14:textId="4081C8F9" w:rsidR="00B43E65" w:rsidRPr="00B43E65" w:rsidRDefault="00B43E65" w:rsidP="00B43E65">
      <w:pPr>
        <w:rPr>
          <w:lang w:val="en-GB"/>
        </w:rPr>
      </w:pPr>
      <w:r>
        <w:rPr>
          <w:lang w:val="en-GB"/>
        </w:rPr>
        <w:tab/>
      </w:r>
      <w:r w:rsidR="00D246AA">
        <w:rPr>
          <w:noProof/>
          <w:lang w:val="en-GB"/>
        </w:rPr>
        <w:drawing>
          <wp:inline distT="0" distB="0" distL="0" distR="0" wp14:anchorId="4E07CE8D" wp14:editId="22049F5E">
            <wp:extent cx="5421147" cy="6127750"/>
            <wp:effectExtent l="0" t="0" r="8255" b="6350"/>
            <wp:docPr id="43000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0697" name="Picture 4300069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699" cy="612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5968" w14:textId="77777777" w:rsidR="009C024C" w:rsidRPr="009C024C" w:rsidRDefault="009C024C" w:rsidP="009C024C">
      <w:pPr>
        <w:rPr>
          <w:lang w:val="en-GB"/>
        </w:rPr>
      </w:pPr>
    </w:p>
    <w:p w14:paraId="3A687DC3" w14:textId="77777777" w:rsidR="009C024C" w:rsidRPr="009C024C" w:rsidRDefault="009C024C" w:rsidP="009C024C">
      <w:pPr>
        <w:rPr>
          <w:lang w:val="en-GB"/>
        </w:rPr>
      </w:pPr>
    </w:p>
    <w:p w14:paraId="403B8B3A" w14:textId="77777777" w:rsidR="009C024C" w:rsidRPr="009C024C" w:rsidRDefault="009C024C" w:rsidP="009C024C">
      <w:pPr>
        <w:rPr>
          <w:lang w:val="en-GB"/>
        </w:rPr>
      </w:pPr>
    </w:p>
    <w:p w14:paraId="3A4DBC73" w14:textId="77777777" w:rsidR="009C024C" w:rsidRPr="00905331" w:rsidRDefault="009C024C" w:rsidP="00095566">
      <w:pPr>
        <w:pStyle w:val="NoSpacing"/>
        <w:rPr>
          <w:rFonts w:ascii="Segoe UI Semibold" w:hAnsi="Segoe UI Semibold"/>
          <w:b/>
          <w:bCs/>
          <w:sz w:val="24"/>
          <w:szCs w:val="24"/>
        </w:rPr>
      </w:pPr>
    </w:p>
    <w:sectPr w:rsidR="009C024C" w:rsidRPr="00905331" w:rsidSect="00D57C74">
      <w:footerReference w:type="default" r:id="rId2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3B007" w14:textId="77777777" w:rsidR="00385896" w:rsidRDefault="00385896">
      <w:r>
        <w:separator/>
      </w:r>
    </w:p>
    <w:p w14:paraId="65C4DF72" w14:textId="77777777" w:rsidR="00385896" w:rsidRDefault="00385896"/>
    <w:p w14:paraId="4CBD0FA0" w14:textId="77777777" w:rsidR="00385896" w:rsidRDefault="00385896"/>
  </w:endnote>
  <w:endnote w:type="continuationSeparator" w:id="0">
    <w:p w14:paraId="7459E40C" w14:textId="77777777" w:rsidR="00385896" w:rsidRDefault="00385896">
      <w:r>
        <w:continuationSeparator/>
      </w:r>
    </w:p>
    <w:p w14:paraId="378E8E5B" w14:textId="77777777" w:rsidR="00385896" w:rsidRDefault="00385896"/>
    <w:p w14:paraId="72F80568" w14:textId="77777777" w:rsidR="00385896" w:rsidRDefault="003858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daNew">
    <w:charset w:val="00"/>
    <w:family w:val="auto"/>
    <w:pitch w:val="variable"/>
    <w:sig w:usb0="800000A7" w:usb1="00000040" w:usb2="00000000" w:usb3="00000000" w:csb0="000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DendaNewLight">
    <w:charset w:val="00"/>
    <w:family w:val="auto"/>
    <w:pitch w:val="variable"/>
    <w:sig w:usb0="800000A7" w:usb1="00000040" w:usb2="00000000" w:usb3="00000000" w:csb0="00000009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E7BEBD" w14:textId="77777777" w:rsidR="00135ECB" w:rsidRDefault="00135ECB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A0B76" w14:textId="77777777" w:rsidR="00135ECB" w:rsidRPr="002C59CA" w:rsidRDefault="00135ECB">
    <w:pPr>
      <w:pStyle w:val="Footer"/>
      <w:framePr w:wrap="around" w:vAnchor="text" w:hAnchor="margin" w:xAlign="outside" w:y="1"/>
      <w:rPr>
        <w:rStyle w:val="PageNumber"/>
        <w:rFonts w:ascii="DendaNewLight" w:hAnsi="DendaNewLight"/>
      </w:rPr>
    </w:pPr>
    <w:r w:rsidRPr="002C59CA">
      <w:rPr>
        <w:rStyle w:val="PageNumber"/>
        <w:rFonts w:ascii="DendaNewLight" w:hAnsi="DendaNewLight"/>
      </w:rPr>
      <w:fldChar w:fldCharType="begin"/>
    </w:r>
    <w:r w:rsidRPr="002C59CA">
      <w:rPr>
        <w:rStyle w:val="PageNumber"/>
        <w:rFonts w:ascii="DendaNewLight" w:hAnsi="DendaNewLight"/>
      </w:rPr>
      <w:instrText xml:space="preserve">PAGE  </w:instrText>
    </w:r>
    <w:r w:rsidRPr="002C59CA">
      <w:rPr>
        <w:rStyle w:val="PageNumber"/>
        <w:rFonts w:ascii="DendaNewLight" w:hAnsi="DendaNewLight"/>
      </w:rPr>
      <w:fldChar w:fldCharType="separate"/>
    </w:r>
    <w:r>
      <w:rPr>
        <w:rStyle w:val="PageNumber"/>
        <w:rFonts w:ascii="DendaNewLight" w:hAnsi="DendaNewLight"/>
      </w:rPr>
      <w:t>10</w:t>
    </w:r>
    <w:r w:rsidRPr="002C59CA">
      <w:rPr>
        <w:rStyle w:val="PageNumber"/>
        <w:rFonts w:ascii="DendaNewLight" w:hAnsi="DendaNewLight"/>
      </w:rPr>
      <w:fldChar w:fldCharType="end"/>
    </w:r>
  </w:p>
  <w:p w14:paraId="2C368217" w14:textId="77777777" w:rsidR="00135ECB" w:rsidRPr="002C59CA" w:rsidRDefault="00135ECB">
    <w:pPr>
      <w:pStyle w:val="Footer"/>
      <w:ind w:firstLine="360"/>
    </w:pPr>
    <w:r w:rsidRPr="002C59CA">
      <w:rPr>
        <w:rFonts w:ascii="DendaNewLight" w:hAnsi="DendaNewLight"/>
        <w:smallCaps/>
      </w:rPr>
      <w:tab/>
    </w:r>
    <w:r w:rsidRPr="002C59CA">
      <w:rPr>
        <w:rFonts w:ascii="DendaNewLight" w:hAnsi="DendaNewLight"/>
        <w:smallCaps/>
      </w:rPr>
      <w:tab/>
    </w:r>
    <w:r>
      <w:rPr>
        <w:smallCaps/>
        <w:lang w:val="en-IN" w:eastAsia="en-IN"/>
      </w:rPr>
      <w:drawing>
        <wp:inline distT="0" distB="0" distL="0" distR="0" wp14:anchorId="5D089D20" wp14:editId="2E80C219">
          <wp:extent cx="478155" cy="106045"/>
          <wp:effectExtent l="0" t="0" r="0" b="8255"/>
          <wp:docPr id="1937789868" name="Picture 1937789868" descr="can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n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8155" cy="106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296620" w14:textId="77777777" w:rsidR="00135ECB" w:rsidRPr="002C59CA" w:rsidRDefault="00135ECB">
    <w:pPr>
      <w:pStyle w:val="Footer"/>
      <w:ind w:firstLine="360"/>
      <w:rPr>
        <w:rFonts w:ascii="DendaNewLight" w:hAnsi="DendaNewLight"/>
      </w:rPr>
    </w:pPr>
    <w:r w:rsidRPr="002C59CA">
      <w:rPr>
        <w:rFonts w:ascii="DendaNewLight" w:hAnsi="DendaNewLight"/>
      </w:rPr>
      <w:tab/>
      <w:t>Company Confidential – Internal Use Only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6CAEE" w14:textId="77777777" w:rsidR="00135ECB" w:rsidRDefault="00135ECB" w:rsidP="00ED14A6">
    <w:pPr>
      <w:pStyle w:val="Footer"/>
      <w:tabs>
        <w:tab w:val="clear" w:pos="9639"/>
        <w:tab w:val="left" w:pos="4395"/>
        <w:tab w:val="right" w:pos="9214"/>
      </w:tabs>
    </w:pPr>
    <w:r>
      <w:t>V1.0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D44F5">
      <w:t>ii</w:t>
    </w:r>
    <w:r>
      <w:fldChar w:fldCharType="end"/>
    </w:r>
    <w:r>
      <w:tab/>
      <w:t>Unity Program</w:t>
    </w:r>
    <w:r w:rsidRPr="004712D4">
      <w:tab/>
    </w:r>
    <w:r>
      <w:tab/>
    </w:r>
  </w:p>
  <w:p w14:paraId="44C920A6" w14:textId="58A31BD0" w:rsidR="00135ECB" w:rsidRPr="004712D4" w:rsidRDefault="00135ECB" w:rsidP="001B243D">
    <w:pPr>
      <w:pStyle w:val="Footer"/>
      <w:tabs>
        <w:tab w:val="left" w:pos="3045"/>
      </w:tabs>
      <w:jc w:val="center"/>
    </w:pPr>
    <w:r w:rsidRPr="004712D4">
      <w:t>Company Confidential – Internal Use Only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48658665"/>
      <w:docPartObj>
        <w:docPartGallery w:val="Page Numbers (Bottom of Page)"/>
        <w:docPartUnique/>
      </w:docPartObj>
    </w:sdtPr>
    <w:sdtContent>
      <w:p w14:paraId="6ADB7300" w14:textId="77777777" w:rsidR="00835FF8" w:rsidRDefault="007853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2AC04620" w14:textId="77777777" w:rsidR="00835FF8" w:rsidRDefault="00835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56F6A" w14:textId="77777777" w:rsidR="00385896" w:rsidRDefault="00385896">
      <w:r>
        <w:separator/>
      </w:r>
    </w:p>
    <w:p w14:paraId="5F7014AA" w14:textId="77777777" w:rsidR="00385896" w:rsidRDefault="00385896"/>
    <w:p w14:paraId="69D5B1D2" w14:textId="77777777" w:rsidR="00385896" w:rsidRDefault="00385896"/>
  </w:footnote>
  <w:footnote w:type="continuationSeparator" w:id="0">
    <w:p w14:paraId="7BE04EBB" w14:textId="77777777" w:rsidR="00385896" w:rsidRDefault="00385896">
      <w:r>
        <w:continuationSeparator/>
      </w:r>
    </w:p>
    <w:p w14:paraId="6739608E" w14:textId="77777777" w:rsidR="00385896" w:rsidRDefault="00385896"/>
    <w:p w14:paraId="1F3A14E9" w14:textId="77777777" w:rsidR="00385896" w:rsidRDefault="003858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73A47" w14:textId="77777777" w:rsidR="00135ECB" w:rsidRDefault="00135ECB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F8977" w14:textId="0010CD86" w:rsidR="00135ECB" w:rsidRDefault="007D44F5">
    <w:pPr>
      <w:pStyle w:val="Header"/>
    </w:pPr>
    <w:r>
      <w:fldChar w:fldCharType="begin"/>
    </w:r>
    <w:r>
      <w:instrText xml:space="preserve"> STYLEREF Title \* MERGEFORMAT </w:instrText>
    </w:r>
    <w:r>
      <w:fldChar w:fldCharType="separate"/>
    </w:r>
    <w:r w:rsidR="00CE6C92">
      <w:rPr>
        <w:b/>
        <w:bCs/>
        <w:lang w:val="en-US"/>
      </w:rPr>
      <w:t>Error! No text of specified style in document.</w:t>
    </w:r>
    <w:r>
      <w:fldChar w:fldCharType="end"/>
    </w:r>
    <w:r w:rsidR="00135ECB">
      <w:tab/>
    </w:r>
    <w:r w:rsidR="00135ECB">
      <w:tab/>
    </w:r>
    <w:r w:rsidR="00135ECB" w:rsidRPr="009641C4">
      <w:fldChar w:fldCharType="begin"/>
    </w:r>
    <w:r w:rsidR="00135ECB" w:rsidRPr="009641C4">
      <w:instrText xml:space="preserve"> STYLEREF "Sub Title" \* MERGEFORMAT </w:instrText>
    </w:r>
    <w:r w:rsidR="00135ECB" w:rsidRPr="009641C4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F671B" w14:textId="171CFC1C" w:rsidR="00135ECB" w:rsidRDefault="003A571A" w:rsidP="00216DF6">
    <w:pPr>
      <w:pStyle w:val="Header"/>
      <w:tabs>
        <w:tab w:val="left" w:pos="703"/>
      </w:tabs>
    </w:pPr>
    <w:r>
      <w:tab/>
    </w:r>
    <w:r>
      <w:tab/>
      <w:t xml:space="preserve">                                                                                                                                                                                </w:t>
    </w:r>
    <w:r w:rsidR="004927C0">
      <w:t xml:space="preserve">                </w:t>
    </w:r>
    <w:r w:rsidR="004927C0">
      <w:tab/>
    </w:r>
    <w:r w:rsidR="004927C0">
      <w:tab/>
      <w:t xml:space="preserve">                                                                                                                                     </w:t>
    </w:r>
    <w:r>
      <w:rPr>
        <w:sz w:val="20"/>
      </w:rPr>
      <w:drawing>
        <wp:inline distT="0" distB="0" distL="0" distR="0" wp14:anchorId="19167F53" wp14:editId="2A914D99">
          <wp:extent cx="1466850" cy="520700"/>
          <wp:effectExtent l="0" t="0" r="0" b="0"/>
          <wp:docPr id="5684096" name="Image 1" descr="Logo-NWS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Logo-NWS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7008" cy="5207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5254F">
      <w:t xml:space="preserve">  </w:t>
    </w:r>
    <w:r w:rsidR="00135ECB" w:rsidRPr="009641C4">
      <w:fldChar w:fldCharType="begin"/>
    </w:r>
    <w:r w:rsidR="00135ECB" w:rsidRPr="009641C4">
      <w:instrText xml:space="preserve"> STYLEREF \t "Sub Title" \* MERGEFORMAT </w:instrText>
    </w:r>
    <w:r w:rsidR="00135ECB" w:rsidRPr="009641C4">
      <w:fldChar w:fldCharType="end"/>
    </w:r>
    <w:r w:rsidR="00135ECB" w:rsidRPr="006C7A67">
      <w:tab/>
    </w:r>
  </w:p>
  <w:p w14:paraId="41E351D9" w14:textId="77777777" w:rsidR="00D5254F" w:rsidRDefault="00D5254F" w:rsidP="00216DF6">
    <w:pPr>
      <w:pStyle w:val="Header"/>
      <w:tabs>
        <w:tab w:val="left" w:pos="703"/>
      </w:tabs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F15AE"/>
    <w:multiLevelType w:val="multilevel"/>
    <w:tmpl w:val="3DD8E368"/>
    <w:styleLink w:val="GuidelinesTitle"/>
    <w:lvl w:ilvl="0">
      <w:start w:val="1"/>
      <w:numFmt w:val="decimalZero"/>
      <w:lvlText w:val="GL-%1"/>
      <w:lvlJc w:val="left"/>
      <w:pPr>
        <w:tabs>
          <w:tab w:val="num" w:pos="851"/>
        </w:tabs>
        <w:ind w:left="851" w:hanging="851"/>
      </w:pPr>
      <w:rPr>
        <w:rFonts w:ascii="Arial" w:hAnsi="Arial"/>
        <w:i/>
        <w:i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017A3"/>
    <w:multiLevelType w:val="hybridMultilevel"/>
    <w:tmpl w:val="DC38D8B8"/>
    <w:lvl w:ilvl="0" w:tplc="3C7A9E70">
      <w:start w:val="1"/>
      <w:numFmt w:val="decimal"/>
      <w:pStyle w:val="Nummertjes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340" w:hanging="360"/>
      </w:pPr>
    </w:lvl>
    <w:lvl w:ilvl="2" w:tplc="0413001B" w:tentative="1">
      <w:start w:val="1"/>
      <w:numFmt w:val="lowerRoman"/>
      <w:lvlText w:val="%3."/>
      <w:lvlJc w:val="right"/>
      <w:pPr>
        <w:ind w:left="3060" w:hanging="180"/>
      </w:pPr>
    </w:lvl>
    <w:lvl w:ilvl="3" w:tplc="0413000F" w:tentative="1">
      <w:start w:val="1"/>
      <w:numFmt w:val="decimal"/>
      <w:lvlText w:val="%4."/>
      <w:lvlJc w:val="left"/>
      <w:pPr>
        <w:ind w:left="3780" w:hanging="360"/>
      </w:pPr>
    </w:lvl>
    <w:lvl w:ilvl="4" w:tplc="04130019" w:tentative="1">
      <w:start w:val="1"/>
      <w:numFmt w:val="lowerLetter"/>
      <w:lvlText w:val="%5."/>
      <w:lvlJc w:val="left"/>
      <w:pPr>
        <w:ind w:left="4500" w:hanging="360"/>
      </w:pPr>
    </w:lvl>
    <w:lvl w:ilvl="5" w:tplc="0413001B" w:tentative="1">
      <w:start w:val="1"/>
      <w:numFmt w:val="lowerRoman"/>
      <w:lvlText w:val="%6."/>
      <w:lvlJc w:val="right"/>
      <w:pPr>
        <w:ind w:left="5220" w:hanging="180"/>
      </w:pPr>
    </w:lvl>
    <w:lvl w:ilvl="6" w:tplc="0413000F" w:tentative="1">
      <w:start w:val="1"/>
      <w:numFmt w:val="decimal"/>
      <w:lvlText w:val="%7."/>
      <w:lvlJc w:val="left"/>
      <w:pPr>
        <w:ind w:left="5940" w:hanging="360"/>
      </w:pPr>
    </w:lvl>
    <w:lvl w:ilvl="7" w:tplc="04130019" w:tentative="1">
      <w:start w:val="1"/>
      <w:numFmt w:val="lowerLetter"/>
      <w:lvlText w:val="%8."/>
      <w:lvlJc w:val="left"/>
      <w:pPr>
        <w:ind w:left="6660" w:hanging="360"/>
      </w:pPr>
    </w:lvl>
    <w:lvl w:ilvl="8" w:tplc="0413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3FA379D"/>
    <w:multiLevelType w:val="hybridMultilevel"/>
    <w:tmpl w:val="9A8C5C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691D7F"/>
    <w:multiLevelType w:val="hybridMultilevel"/>
    <w:tmpl w:val="036C9870"/>
    <w:lvl w:ilvl="0" w:tplc="8BA6F908">
      <w:start w:val="1"/>
      <w:numFmt w:val="bullet"/>
      <w:pStyle w:val="Bullets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A7D7CF5"/>
    <w:multiLevelType w:val="hybridMultilevel"/>
    <w:tmpl w:val="14C2B2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A40771"/>
    <w:multiLevelType w:val="multilevel"/>
    <w:tmpl w:val="6AE8E582"/>
    <w:numStyleLink w:val="table"/>
  </w:abstractNum>
  <w:abstractNum w:abstractNumId="6" w15:restartNumberingAfterBreak="0">
    <w:nsid w:val="14565888"/>
    <w:multiLevelType w:val="hybridMultilevel"/>
    <w:tmpl w:val="3788A5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D37D69"/>
    <w:multiLevelType w:val="multilevel"/>
    <w:tmpl w:val="D4B836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6974EF3"/>
    <w:multiLevelType w:val="multilevel"/>
    <w:tmpl w:val="269CB3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16F328B3"/>
    <w:multiLevelType w:val="hybridMultilevel"/>
    <w:tmpl w:val="7D9C5556"/>
    <w:lvl w:ilvl="0" w:tplc="7B6A32A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B774E0B"/>
    <w:multiLevelType w:val="multilevel"/>
    <w:tmpl w:val="0A501F0C"/>
    <w:numStyleLink w:val="Tableofcontents"/>
  </w:abstractNum>
  <w:abstractNum w:abstractNumId="11" w15:restartNumberingAfterBreak="0">
    <w:nsid w:val="1C1A51A7"/>
    <w:multiLevelType w:val="multilevel"/>
    <w:tmpl w:val="66564ACE"/>
    <w:styleLink w:val="TableCell-Bulle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C6604"/>
    <w:multiLevelType w:val="multilevel"/>
    <w:tmpl w:val="01A4693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1EEB5286"/>
    <w:multiLevelType w:val="hybridMultilevel"/>
    <w:tmpl w:val="2794E2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1D357C"/>
    <w:multiLevelType w:val="multilevel"/>
    <w:tmpl w:val="3F18EEC4"/>
    <w:styleLink w:val="Bulletsecondlevel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15E5528"/>
    <w:multiLevelType w:val="multilevel"/>
    <w:tmpl w:val="4E4C3CE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lang w:val="en-GB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b/>
        <w:i w:val="0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b/>
        <w:i w:val="0"/>
        <w:sz w:val="22"/>
      </w:rPr>
    </w:lvl>
  </w:abstractNum>
  <w:abstractNum w:abstractNumId="16" w15:restartNumberingAfterBreak="0">
    <w:nsid w:val="28865418"/>
    <w:multiLevelType w:val="multilevel"/>
    <w:tmpl w:val="0A501F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C6B3F52"/>
    <w:multiLevelType w:val="multilevel"/>
    <w:tmpl w:val="0A8C01A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lang w:val="en-GB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b/>
        <w:i w:val="0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b/>
        <w:i w:val="0"/>
        <w:sz w:val="22"/>
      </w:rPr>
    </w:lvl>
  </w:abstractNum>
  <w:abstractNum w:abstractNumId="18" w15:restartNumberingAfterBreak="0">
    <w:nsid w:val="2C701193"/>
    <w:multiLevelType w:val="multilevel"/>
    <w:tmpl w:val="3F18EEC4"/>
    <w:styleLink w:val="Bulletsecondlevel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FB44C2A"/>
    <w:multiLevelType w:val="multilevel"/>
    <w:tmpl w:val="6AE8E582"/>
    <w:styleLink w:val="table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360"/>
      </w:pPr>
      <w:rPr>
        <w:rFonts w:hint="default"/>
      </w:rPr>
    </w:lvl>
    <w:lvl w:ilvl="3">
      <w:start w:val="1"/>
      <w:numFmt w:val="upperLetter"/>
      <w:lvlText w:val="(%4)"/>
      <w:lvlJc w:val="left"/>
      <w:pPr>
        <w:ind w:left="2880" w:hanging="360"/>
      </w:pPr>
      <w:rPr>
        <w:rFonts w:hint="default"/>
        <w:color w:val="auto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20" w15:restartNumberingAfterBreak="0">
    <w:nsid w:val="32E126DC"/>
    <w:multiLevelType w:val="multilevel"/>
    <w:tmpl w:val="F2EE5D9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1" w15:restartNumberingAfterBreak="0">
    <w:nsid w:val="33C956C3"/>
    <w:multiLevelType w:val="hybridMultilevel"/>
    <w:tmpl w:val="5EB83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12405C"/>
    <w:multiLevelType w:val="multilevel"/>
    <w:tmpl w:val="A0267D72"/>
    <w:styleLink w:val="TitleList"/>
    <w:lvl w:ilvl="0">
      <w:start w:val="1"/>
      <w:numFmt w:val="none"/>
      <w:lvlText w:val="%1"/>
      <w:lvlJc w:val="left"/>
      <w:pPr>
        <w:ind w:left="1571" w:hanging="358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2291" w:hanging="35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11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31" w:hanging="35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5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35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5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5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358"/>
      </w:pPr>
      <w:rPr>
        <w:rFonts w:hint="default"/>
      </w:rPr>
    </w:lvl>
  </w:abstractNum>
  <w:abstractNum w:abstractNumId="23" w15:restartNumberingAfterBreak="0">
    <w:nsid w:val="35292835"/>
    <w:multiLevelType w:val="multilevel"/>
    <w:tmpl w:val="784A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B418FE"/>
    <w:multiLevelType w:val="multilevel"/>
    <w:tmpl w:val="0A8C01A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lang w:val="en-GB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b/>
        <w:i w:val="0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 w:val="0"/>
        <w:sz w:val="2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b/>
        <w:i w:val="0"/>
        <w:sz w:val="22"/>
      </w:rPr>
    </w:lvl>
  </w:abstractNum>
  <w:abstractNum w:abstractNumId="25" w15:restartNumberingAfterBreak="0">
    <w:nsid w:val="415B0293"/>
    <w:multiLevelType w:val="hybridMultilevel"/>
    <w:tmpl w:val="50D6A2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7D46422"/>
    <w:multiLevelType w:val="multilevel"/>
    <w:tmpl w:val="6C265E8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lang w:val="en-GB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b/>
        <w:i w:val="0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 w:val="0"/>
        <w:sz w:val="24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b/>
        <w:i w:val="0"/>
        <w:sz w:val="22"/>
      </w:rPr>
    </w:lvl>
  </w:abstractNum>
  <w:abstractNum w:abstractNumId="27" w15:restartNumberingAfterBreak="0">
    <w:nsid w:val="48441FC6"/>
    <w:multiLevelType w:val="hybridMultilevel"/>
    <w:tmpl w:val="312E1E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6A5AA2"/>
    <w:multiLevelType w:val="multilevel"/>
    <w:tmpl w:val="6AE8E582"/>
    <w:numStyleLink w:val="table"/>
  </w:abstractNum>
  <w:abstractNum w:abstractNumId="29" w15:restartNumberingAfterBreak="0">
    <w:nsid w:val="4DB564CC"/>
    <w:multiLevelType w:val="multilevel"/>
    <w:tmpl w:val="3810455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upperLetter"/>
      <w:lvlText w:val="(%4)"/>
      <w:lvlJc w:val="left"/>
      <w:pPr>
        <w:ind w:left="2160" w:hanging="360"/>
      </w:pPr>
      <w:rPr>
        <w:rFonts w:hint="default"/>
        <w:color w:val="auto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0" w15:restartNumberingAfterBreak="0">
    <w:nsid w:val="4F2C120C"/>
    <w:multiLevelType w:val="hybridMultilevel"/>
    <w:tmpl w:val="2C947F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D24A58"/>
    <w:multiLevelType w:val="hybridMultilevel"/>
    <w:tmpl w:val="44EEC254"/>
    <w:name w:val="NumberingTemplate"/>
    <w:lvl w:ilvl="0" w:tplc="FFFFFFFF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A65CB36E">
      <w:numFmt w:val="bullet"/>
      <w:lvlText w:val="-"/>
      <w:lvlJc w:val="left"/>
      <w:pPr>
        <w:ind w:left="4091" w:hanging="360"/>
      </w:pPr>
      <w:rPr>
        <w:rFonts w:ascii="Arial" w:eastAsia="MS Mincho" w:hAnsi="Arial" w:cs="Arial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2" w15:restartNumberingAfterBreak="0">
    <w:nsid w:val="604B6E14"/>
    <w:multiLevelType w:val="hybridMultilevel"/>
    <w:tmpl w:val="A5867E92"/>
    <w:lvl w:ilvl="0" w:tplc="3626BFE8">
      <w:start w:val="1"/>
      <w:numFmt w:val="decimal"/>
      <w:pStyle w:val="Heading8"/>
      <w:lvlText w:val="A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07522F"/>
    <w:multiLevelType w:val="multilevel"/>
    <w:tmpl w:val="3810455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upperLetter"/>
      <w:lvlText w:val="(%4)"/>
      <w:lvlJc w:val="left"/>
      <w:pPr>
        <w:ind w:left="2160" w:hanging="360"/>
      </w:pPr>
      <w:rPr>
        <w:rFonts w:hint="default"/>
        <w:color w:val="auto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4" w15:restartNumberingAfterBreak="0">
    <w:nsid w:val="63F0492E"/>
    <w:multiLevelType w:val="hybridMultilevel"/>
    <w:tmpl w:val="5ED221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764AA0"/>
    <w:multiLevelType w:val="hybridMultilevel"/>
    <w:tmpl w:val="815E6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00F80"/>
    <w:multiLevelType w:val="hybridMultilevel"/>
    <w:tmpl w:val="E35E2C40"/>
    <w:lvl w:ilvl="0" w:tplc="F03A8B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654360"/>
    <w:multiLevelType w:val="hybridMultilevel"/>
    <w:tmpl w:val="F07A19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8EE3BAF"/>
    <w:multiLevelType w:val="hybridMultilevel"/>
    <w:tmpl w:val="5EB83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9F2FEB"/>
    <w:multiLevelType w:val="multilevel"/>
    <w:tmpl w:val="0B7279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6C23C11"/>
    <w:multiLevelType w:val="multilevel"/>
    <w:tmpl w:val="4594C6C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1" w15:restartNumberingAfterBreak="0">
    <w:nsid w:val="794057E4"/>
    <w:multiLevelType w:val="hybridMultilevel"/>
    <w:tmpl w:val="5EB838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A52234"/>
    <w:multiLevelType w:val="multilevel"/>
    <w:tmpl w:val="0A501F0C"/>
    <w:styleLink w:val="Tableofcontent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7FB52151"/>
    <w:multiLevelType w:val="multilevel"/>
    <w:tmpl w:val="01A4693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347171128">
    <w:abstractNumId w:val="26"/>
  </w:num>
  <w:num w:numId="2" w16cid:durableId="1504317215">
    <w:abstractNumId w:val="14"/>
  </w:num>
  <w:num w:numId="3" w16cid:durableId="373891386">
    <w:abstractNumId w:val="18"/>
  </w:num>
  <w:num w:numId="4" w16cid:durableId="1157305761">
    <w:abstractNumId w:val="22"/>
  </w:num>
  <w:num w:numId="5" w16cid:durableId="1751852887">
    <w:abstractNumId w:val="3"/>
  </w:num>
  <w:num w:numId="6" w16cid:durableId="2029138976">
    <w:abstractNumId w:val="1"/>
  </w:num>
  <w:num w:numId="7" w16cid:durableId="900674821">
    <w:abstractNumId w:val="11"/>
  </w:num>
  <w:num w:numId="8" w16cid:durableId="604922818">
    <w:abstractNumId w:val="0"/>
  </w:num>
  <w:num w:numId="9" w16cid:durableId="875318217">
    <w:abstractNumId w:val="32"/>
  </w:num>
  <w:num w:numId="10" w16cid:durableId="986208061">
    <w:abstractNumId w:val="15"/>
  </w:num>
  <w:num w:numId="11" w16cid:durableId="1074814095">
    <w:abstractNumId w:val="24"/>
  </w:num>
  <w:num w:numId="12" w16cid:durableId="1428651200">
    <w:abstractNumId w:val="17"/>
  </w:num>
  <w:num w:numId="13" w16cid:durableId="135949160">
    <w:abstractNumId w:val="26"/>
  </w:num>
  <w:num w:numId="14" w16cid:durableId="826898866">
    <w:abstractNumId w:val="26"/>
  </w:num>
  <w:num w:numId="15" w16cid:durableId="1569726508">
    <w:abstractNumId w:val="16"/>
  </w:num>
  <w:num w:numId="16" w16cid:durableId="1790735766">
    <w:abstractNumId w:val="33"/>
  </w:num>
  <w:num w:numId="17" w16cid:durableId="60910904">
    <w:abstractNumId w:val="35"/>
  </w:num>
  <w:num w:numId="18" w16cid:durableId="1534883346">
    <w:abstractNumId w:val="42"/>
  </w:num>
  <w:num w:numId="19" w16cid:durableId="830172340">
    <w:abstractNumId w:val="10"/>
  </w:num>
  <w:num w:numId="20" w16cid:durableId="120659224">
    <w:abstractNumId w:val="19"/>
  </w:num>
  <w:num w:numId="21" w16cid:durableId="538474454">
    <w:abstractNumId w:val="5"/>
  </w:num>
  <w:num w:numId="22" w16cid:durableId="402528353">
    <w:abstractNumId w:val="25"/>
  </w:num>
  <w:num w:numId="23" w16cid:durableId="791361369">
    <w:abstractNumId w:val="28"/>
    <w:lvlOverride w:ilvl="0">
      <w:lvl w:ilvl="0">
        <w:start w:val="1"/>
        <w:numFmt w:val="decimal"/>
        <w:lvlText w:val="%1)"/>
        <w:lvlJc w:val="left"/>
        <w:pPr>
          <w:ind w:left="180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2160" w:hanging="360"/>
        </w:pPr>
        <w:rPr>
          <w:rFonts w:hint="default"/>
        </w:rPr>
      </w:lvl>
    </w:lvlOverride>
  </w:num>
  <w:num w:numId="24" w16cid:durableId="2086222135">
    <w:abstractNumId w:val="29"/>
  </w:num>
  <w:num w:numId="25" w16cid:durableId="1574926247">
    <w:abstractNumId w:val="21"/>
  </w:num>
  <w:num w:numId="26" w16cid:durableId="311449382">
    <w:abstractNumId w:val="30"/>
  </w:num>
  <w:num w:numId="27" w16cid:durableId="1211770576">
    <w:abstractNumId w:val="27"/>
  </w:num>
  <w:num w:numId="28" w16cid:durableId="2060471560">
    <w:abstractNumId w:val="34"/>
  </w:num>
  <w:num w:numId="29" w16cid:durableId="526019536">
    <w:abstractNumId w:val="4"/>
  </w:num>
  <w:num w:numId="30" w16cid:durableId="1918319102">
    <w:abstractNumId w:val="37"/>
  </w:num>
  <w:num w:numId="31" w16cid:durableId="550847397">
    <w:abstractNumId w:val="40"/>
  </w:num>
  <w:num w:numId="32" w16cid:durableId="1945840778">
    <w:abstractNumId w:val="20"/>
  </w:num>
  <w:num w:numId="33" w16cid:durableId="2116049521">
    <w:abstractNumId w:val="7"/>
  </w:num>
  <w:num w:numId="34" w16cid:durableId="346180568">
    <w:abstractNumId w:val="8"/>
  </w:num>
  <w:num w:numId="35" w16cid:durableId="949511290">
    <w:abstractNumId w:val="39"/>
  </w:num>
  <w:num w:numId="36" w16cid:durableId="1204830031">
    <w:abstractNumId w:val="12"/>
  </w:num>
  <w:num w:numId="37" w16cid:durableId="1941376077">
    <w:abstractNumId w:val="43"/>
  </w:num>
  <w:num w:numId="38" w16cid:durableId="1286890039">
    <w:abstractNumId w:val="38"/>
  </w:num>
  <w:num w:numId="39" w16cid:durableId="1689677724">
    <w:abstractNumId w:val="6"/>
  </w:num>
  <w:num w:numId="40" w16cid:durableId="1491678004">
    <w:abstractNumId w:val="13"/>
  </w:num>
  <w:num w:numId="41" w16cid:durableId="2086492575">
    <w:abstractNumId w:val="2"/>
  </w:num>
  <w:num w:numId="42" w16cid:durableId="626160734">
    <w:abstractNumId w:val="36"/>
  </w:num>
  <w:num w:numId="43" w16cid:durableId="1953005117">
    <w:abstractNumId w:val="9"/>
  </w:num>
  <w:num w:numId="44" w16cid:durableId="30157518">
    <w:abstractNumId w:val="41"/>
  </w:num>
  <w:num w:numId="45" w16cid:durableId="1982923768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53"/>
    <w:rsid w:val="0000036B"/>
    <w:rsid w:val="00000652"/>
    <w:rsid w:val="0000072E"/>
    <w:rsid w:val="00001091"/>
    <w:rsid w:val="00001F2C"/>
    <w:rsid w:val="000037B9"/>
    <w:rsid w:val="00004893"/>
    <w:rsid w:val="00004BE4"/>
    <w:rsid w:val="0000635D"/>
    <w:rsid w:val="00007641"/>
    <w:rsid w:val="00011A0A"/>
    <w:rsid w:val="0001268B"/>
    <w:rsid w:val="000133EA"/>
    <w:rsid w:val="00013C1F"/>
    <w:rsid w:val="00013ED0"/>
    <w:rsid w:val="000142F9"/>
    <w:rsid w:val="000149CF"/>
    <w:rsid w:val="00014FE6"/>
    <w:rsid w:val="00023132"/>
    <w:rsid w:val="00024042"/>
    <w:rsid w:val="0002483B"/>
    <w:rsid w:val="00024AF2"/>
    <w:rsid w:val="00024EDF"/>
    <w:rsid w:val="00025649"/>
    <w:rsid w:val="00025C5F"/>
    <w:rsid w:val="0002613D"/>
    <w:rsid w:val="0002629D"/>
    <w:rsid w:val="00026B52"/>
    <w:rsid w:val="00026EB7"/>
    <w:rsid w:val="00027AF4"/>
    <w:rsid w:val="000301EC"/>
    <w:rsid w:val="000302AF"/>
    <w:rsid w:val="00030F18"/>
    <w:rsid w:val="00031629"/>
    <w:rsid w:val="00032256"/>
    <w:rsid w:val="00032921"/>
    <w:rsid w:val="00032B18"/>
    <w:rsid w:val="00033331"/>
    <w:rsid w:val="00036D84"/>
    <w:rsid w:val="00037E83"/>
    <w:rsid w:val="0004014C"/>
    <w:rsid w:val="000414F1"/>
    <w:rsid w:val="000436AA"/>
    <w:rsid w:val="00043E75"/>
    <w:rsid w:val="00044379"/>
    <w:rsid w:val="00044523"/>
    <w:rsid w:val="00044D94"/>
    <w:rsid w:val="00045985"/>
    <w:rsid w:val="00045E80"/>
    <w:rsid w:val="00045FB1"/>
    <w:rsid w:val="00046128"/>
    <w:rsid w:val="00050364"/>
    <w:rsid w:val="000505D0"/>
    <w:rsid w:val="00050B63"/>
    <w:rsid w:val="00050CC0"/>
    <w:rsid w:val="00051012"/>
    <w:rsid w:val="00051643"/>
    <w:rsid w:val="00053044"/>
    <w:rsid w:val="000548D9"/>
    <w:rsid w:val="00056054"/>
    <w:rsid w:val="0006036C"/>
    <w:rsid w:val="000604CD"/>
    <w:rsid w:val="0006059F"/>
    <w:rsid w:val="00060CA6"/>
    <w:rsid w:val="00061298"/>
    <w:rsid w:val="000617DF"/>
    <w:rsid w:val="00062D41"/>
    <w:rsid w:val="00062F51"/>
    <w:rsid w:val="0006348E"/>
    <w:rsid w:val="00063C1B"/>
    <w:rsid w:val="00064484"/>
    <w:rsid w:val="000644A8"/>
    <w:rsid w:val="0006476E"/>
    <w:rsid w:val="00065A36"/>
    <w:rsid w:val="00066644"/>
    <w:rsid w:val="0006724B"/>
    <w:rsid w:val="00067C37"/>
    <w:rsid w:val="00067D3E"/>
    <w:rsid w:val="00070794"/>
    <w:rsid w:val="00071CDF"/>
    <w:rsid w:val="000720CF"/>
    <w:rsid w:val="000732D5"/>
    <w:rsid w:val="00073A92"/>
    <w:rsid w:val="000756E8"/>
    <w:rsid w:val="000757C5"/>
    <w:rsid w:val="00075F50"/>
    <w:rsid w:val="0007719D"/>
    <w:rsid w:val="00080061"/>
    <w:rsid w:val="0008026C"/>
    <w:rsid w:val="00080349"/>
    <w:rsid w:val="000803DD"/>
    <w:rsid w:val="000827A4"/>
    <w:rsid w:val="000907CF"/>
    <w:rsid w:val="00090991"/>
    <w:rsid w:val="00091DDF"/>
    <w:rsid w:val="000928B4"/>
    <w:rsid w:val="00095014"/>
    <w:rsid w:val="00095091"/>
    <w:rsid w:val="00095208"/>
    <w:rsid w:val="00095566"/>
    <w:rsid w:val="00095B83"/>
    <w:rsid w:val="00095C69"/>
    <w:rsid w:val="0009678F"/>
    <w:rsid w:val="00096999"/>
    <w:rsid w:val="000A062C"/>
    <w:rsid w:val="000A078C"/>
    <w:rsid w:val="000A21A6"/>
    <w:rsid w:val="000A2AD1"/>
    <w:rsid w:val="000A3221"/>
    <w:rsid w:val="000A35D6"/>
    <w:rsid w:val="000A3FF9"/>
    <w:rsid w:val="000A4B3A"/>
    <w:rsid w:val="000A4DCD"/>
    <w:rsid w:val="000A51A0"/>
    <w:rsid w:val="000A57D6"/>
    <w:rsid w:val="000A5B8E"/>
    <w:rsid w:val="000A6591"/>
    <w:rsid w:val="000A68D9"/>
    <w:rsid w:val="000A6AEF"/>
    <w:rsid w:val="000A7998"/>
    <w:rsid w:val="000A7A89"/>
    <w:rsid w:val="000A7C24"/>
    <w:rsid w:val="000B0CDB"/>
    <w:rsid w:val="000B11D3"/>
    <w:rsid w:val="000B1CAA"/>
    <w:rsid w:val="000B4C00"/>
    <w:rsid w:val="000B63C7"/>
    <w:rsid w:val="000B671D"/>
    <w:rsid w:val="000B6D26"/>
    <w:rsid w:val="000B7188"/>
    <w:rsid w:val="000B75EA"/>
    <w:rsid w:val="000C04AD"/>
    <w:rsid w:val="000C1319"/>
    <w:rsid w:val="000C1453"/>
    <w:rsid w:val="000C1FC1"/>
    <w:rsid w:val="000C4E16"/>
    <w:rsid w:val="000C6EDD"/>
    <w:rsid w:val="000D0714"/>
    <w:rsid w:val="000D087D"/>
    <w:rsid w:val="000D1260"/>
    <w:rsid w:val="000D1299"/>
    <w:rsid w:val="000D22C7"/>
    <w:rsid w:val="000D23F3"/>
    <w:rsid w:val="000D261E"/>
    <w:rsid w:val="000D3307"/>
    <w:rsid w:val="000D3320"/>
    <w:rsid w:val="000D38F6"/>
    <w:rsid w:val="000D4A10"/>
    <w:rsid w:val="000D50D7"/>
    <w:rsid w:val="000D6537"/>
    <w:rsid w:val="000D7A21"/>
    <w:rsid w:val="000D7AA0"/>
    <w:rsid w:val="000D7D3C"/>
    <w:rsid w:val="000D7F89"/>
    <w:rsid w:val="000E0855"/>
    <w:rsid w:val="000E206D"/>
    <w:rsid w:val="000E3CD9"/>
    <w:rsid w:val="000E4260"/>
    <w:rsid w:val="000E47B6"/>
    <w:rsid w:val="000E4911"/>
    <w:rsid w:val="000E5647"/>
    <w:rsid w:val="000F09E8"/>
    <w:rsid w:val="000F13AE"/>
    <w:rsid w:val="000F1488"/>
    <w:rsid w:val="000F2764"/>
    <w:rsid w:val="000F31B9"/>
    <w:rsid w:val="000F4A0D"/>
    <w:rsid w:val="000F4BFF"/>
    <w:rsid w:val="000F4D9E"/>
    <w:rsid w:val="000F59E5"/>
    <w:rsid w:val="000F70B7"/>
    <w:rsid w:val="00100C7C"/>
    <w:rsid w:val="00100D12"/>
    <w:rsid w:val="00101162"/>
    <w:rsid w:val="00102F37"/>
    <w:rsid w:val="00102F77"/>
    <w:rsid w:val="00103713"/>
    <w:rsid w:val="00104150"/>
    <w:rsid w:val="001061BA"/>
    <w:rsid w:val="00107A49"/>
    <w:rsid w:val="00110ADC"/>
    <w:rsid w:val="00110F5B"/>
    <w:rsid w:val="00111A23"/>
    <w:rsid w:val="001121BA"/>
    <w:rsid w:val="00113015"/>
    <w:rsid w:val="0011338C"/>
    <w:rsid w:val="00114317"/>
    <w:rsid w:val="0011437C"/>
    <w:rsid w:val="00115D20"/>
    <w:rsid w:val="00116556"/>
    <w:rsid w:val="00117B38"/>
    <w:rsid w:val="001205F4"/>
    <w:rsid w:val="00120B0A"/>
    <w:rsid w:val="00120B29"/>
    <w:rsid w:val="00121B56"/>
    <w:rsid w:val="00122562"/>
    <w:rsid w:val="00123691"/>
    <w:rsid w:val="001244C3"/>
    <w:rsid w:val="0012521E"/>
    <w:rsid w:val="0012557C"/>
    <w:rsid w:val="00125883"/>
    <w:rsid w:val="00125E2E"/>
    <w:rsid w:val="0012701A"/>
    <w:rsid w:val="001271D2"/>
    <w:rsid w:val="0012766F"/>
    <w:rsid w:val="00127AC3"/>
    <w:rsid w:val="00131681"/>
    <w:rsid w:val="0013242A"/>
    <w:rsid w:val="00133ACB"/>
    <w:rsid w:val="0013403C"/>
    <w:rsid w:val="00134A87"/>
    <w:rsid w:val="001350EE"/>
    <w:rsid w:val="00135ECB"/>
    <w:rsid w:val="001363EE"/>
    <w:rsid w:val="001366A6"/>
    <w:rsid w:val="00136E61"/>
    <w:rsid w:val="00137CCA"/>
    <w:rsid w:val="0014110E"/>
    <w:rsid w:val="001411BC"/>
    <w:rsid w:val="00141294"/>
    <w:rsid w:val="0014203D"/>
    <w:rsid w:val="00142AFF"/>
    <w:rsid w:val="00142B0C"/>
    <w:rsid w:val="00143F0F"/>
    <w:rsid w:val="00144532"/>
    <w:rsid w:val="0014476A"/>
    <w:rsid w:val="0014507E"/>
    <w:rsid w:val="00146FBD"/>
    <w:rsid w:val="00147BC8"/>
    <w:rsid w:val="00153383"/>
    <w:rsid w:val="00154F75"/>
    <w:rsid w:val="00155C4B"/>
    <w:rsid w:val="00156C55"/>
    <w:rsid w:val="00160BF8"/>
    <w:rsid w:val="00161B40"/>
    <w:rsid w:val="00161BD0"/>
    <w:rsid w:val="00162767"/>
    <w:rsid w:val="00162982"/>
    <w:rsid w:val="001632DD"/>
    <w:rsid w:val="001634F1"/>
    <w:rsid w:val="00163930"/>
    <w:rsid w:val="001641EB"/>
    <w:rsid w:val="0016426C"/>
    <w:rsid w:val="00164ADE"/>
    <w:rsid w:val="001656DD"/>
    <w:rsid w:val="00166A61"/>
    <w:rsid w:val="00166AFC"/>
    <w:rsid w:val="00166BE2"/>
    <w:rsid w:val="00166E5F"/>
    <w:rsid w:val="0016779C"/>
    <w:rsid w:val="00167E44"/>
    <w:rsid w:val="00167F7A"/>
    <w:rsid w:val="001713C2"/>
    <w:rsid w:val="00173E4E"/>
    <w:rsid w:val="001740D3"/>
    <w:rsid w:val="00174329"/>
    <w:rsid w:val="00176998"/>
    <w:rsid w:val="0017792D"/>
    <w:rsid w:val="0018142D"/>
    <w:rsid w:val="00181C26"/>
    <w:rsid w:val="001827E0"/>
    <w:rsid w:val="001837B4"/>
    <w:rsid w:val="0018382F"/>
    <w:rsid w:val="00183BA0"/>
    <w:rsid w:val="00184621"/>
    <w:rsid w:val="00185128"/>
    <w:rsid w:val="001851C3"/>
    <w:rsid w:val="00185934"/>
    <w:rsid w:val="00185AB7"/>
    <w:rsid w:val="00185DDE"/>
    <w:rsid w:val="00186384"/>
    <w:rsid w:val="00192676"/>
    <w:rsid w:val="001937FF"/>
    <w:rsid w:val="001946DE"/>
    <w:rsid w:val="00194EEC"/>
    <w:rsid w:val="001956A3"/>
    <w:rsid w:val="00197655"/>
    <w:rsid w:val="00197C0A"/>
    <w:rsid w:val="00197E8C"/>
    <w:rsid w:val="00197F60"/>
    <w:rsid w:val="00197F7F"/>
    <w:rsid w:val="001A135A"/>
    <w:rsid w:val="001A2009"/>
    <w:rsid w:val="001A2046"/>
    <w:rsid w:val="001A2610"/>
    <w:rsid w:val="001A2C11"/>
    <w:rsid w:val="001A2D6A"/>
    <w:rsid w:val="001A4681"/>
    <w:rsid w:val="001A554B"/>
    <w:rsid w:val="001A5653"/>
    <w:rsid w:val="001A5FE6"/>
    <w:rsid w:val="001A6E1C"/>
    <w:rsid w:val="001A76AB"/>
    <w:rsid w:val="001B0E1F"/>
    <w:rsid w:val="001B243D"/>
    <w:rsid w:val="001B32D0"/>
    <w:rsid w:val="001B3F0E"/>
    <w:rsid w:val="001B43A8"/>
    <w:rsid w:val="001B43FF"/>
    <w:rsid w:val="001B4A59"/>
    <w:rsid w:val="001B4C2A"/>
    <w:rsid w:val="001B4CE3"/>
    <w:rsid w:val="001C000B"/>
    <w:rsid w:val="001C02E0"/>
    <w:rsid w:val="001C03A6"/>
    <w:rsid w:val="001C04C0"/>
    <w:rsid w:val="001C31D2"/>
    <w:rsid w:val="001C40A7"/>
    <w:rsid w:val="001C4D06"/>
    <w:rsid w:val="001C55CD"/>
    <w:rsid w:val="001C5B96"/>
    <w:rsid w:val="001C66D9"/>
    <w:rsid w:val="001C72DE"/>
    <w:rsid w:val="001C786B"/>
    <w:rsid w:val="001C7AB9"/>
    <w:rsid w:val="001D061C"/>
    <w:rsid w:val="001D29F1"/>
    <w:rsid w:val="001D5763"/>
    <w:rsid w:val="001D5F7D"/>
    <w:rsid w:val="001D6091"/>
    <w:rsid w:val="001D620B"/>
    <w:rsid w:val="001D6858"/>
    <w:rsid w:val="001D7612"/>
    <w:rsid w:val="001D7B98"/>
    <w:rsid w:val="001E0354"/>
    <w:rsid w:val="001E0355"/>
    <w:rsid w:val="001E0A66"/>
    <w:rsid w:val="001E1AC2"/>
    <w:rsid w:val="001E2124"/>
    <w:rsid w:val="001E4ECE"/>
    <w:rsid w:val="001E5544"/>
    <w:rsid w:val="001E580E"/>
    <w:rsid w:val="001F0513"/>
    <w:rsid w:val="001F071E"/>
    <w:rsid w:val="001F2664"/>
    <w:rsid w:val="001F2AF7"/>
    <w:rsid w:val="001F33A2"/>
    <w:rsid w:val="001F37B8"/>
    <w:rsid w:val="001F557C"/>
    <w:rsid w:val="001F5634"/>
    <w:rsid w:val="001F5E92"/>
    <w:rsid w:val="002004AE"/>
    <w:rsid w:val="002005D2"/>
    <w:rsid w:val="002012D0"/>
    <w:rsid w:val="0020137A"/>
    <w:rsid w:val="00201701"/>
    <w:rsid w:val="0020260D"/>
    <w:rsid w:val="00202A00"/>
    <w:rsid w:val="0020334D"/>
    <w:rsid w:val="002033E2"/>
    <w:rsid w:val="002036A1"/>
    <w:rsid w:val="0020466B"/>
    <w:rsid w:val="002046CB"/>
    <w:rsid w:val="002051C3"/>
    <w:rsid w:val="002064E9"/>
    <w:rsid w:val="00206B67"/>
    <w:rsid w:val="00206C5B"/>
    <w:rsid w:val="00206EED"/>
    <w:rsid w:val="00207703"/>
    <w:rsid w:val="002079F6"/>
    <w:rsid w:val="00207D92"/>
    <w:rsid w:val="00210756"/>
    <w:rsid w:val="002107C5"/>
    <w:rsid w:val="00210D98"/>
    <w:rsid w:val="00211691"/>
    <w:rsid w:val="002119BC"/>
    <w:rsid w:val="00212113"/>
    <w:rsid w:val="00212785"/>
    <w:rsid w:val="00212931"/>
    <w:rsid w:val="00212BD7"/>
    <w:rsid w:val="00213577"/>
    <w:rsid w:val="002138C2"/>
    <w:rsid w:val="00215405"/>
    <w:rsid w:val="002155F3"/>
    <w:rsid w:val="002156DC"/>
    <w:rsid w:val="00215C2E"/>
    <w:rsid w:val="00215D0E"/>
    <w:rsid w:val="00216DF6"/>
    <w:rsid w:val="002172BB"/>
    <w:rsid w:val="0021739D"/>
    <w:rsid w:val="00217766"/>
    <w:rsid w:val="00220BFF"/>
    <w:rsid w:val="00220C60"/>
    <w:rsid w:val="00221AA3"/>
    <w:rsid w:val="00221F93"/>
    <w:rsid w:val="002225C0"/>
    <w:rsid w:val="00223AC0"/>
    <w:rsid w:val="00223F03"/>
    <w:rsid w:val="002240AC"/>
    <w:rsid w:val="00224819"/>
    <w:rsid w:val="00224B39"/>
    <w:rsid w:val="0022590D"/>
    <w:rsid w:val="00225A9B"/>
    <w:rsid w:val="0022625C"/>
    <w:rsid w:val="002265A3"/>
    <w:rsid w:val="00226620"/>
    <w:rsid w:val="00230273"/>
    <w:rsid w:val="002331BC"/>
    <w:rsid w:val="00233A35"/>
    <w:rsid w:val="00233EEC"/>
    <w:rsid w:val="00233F1C"/>
    <w:rsid w:val="00234CD1"/>
    <w:rsid w:val="00235527"/>
    <w:rsid w:val="00235AE8"/>
    <w:rsid w:val="00236CA1"/>
    <w:rsid w:val="002377C1"/>
    <w:rsid w:val="002377D0"/>
    <w:rsid w:val="002409B5"/>
    <w:rsid w:val="00240D80"/>
    <w:rsid w:val="0024195B"/>
    <w:rsid w:val="00242E65"/>
    <w:rsid w:val="002437DD"/>
    <w:rsid w:val="00243CBE"/>
    <w:rsid w:val="00244797"/>
    <w:rsid w:val="00244CB0"/>
    <w:rsid w:val="00246EB8"/>
    <w:rsid w:val="0025051C"/>
    <w:rsid w:val="002505FE"/>
    <w:rsid w:val="002506F7"/>
    <w:rsid w:val="00250BFD"/>
    <w:rsid w:val="00251635"/>
    <w:rsid w:val="00252350"/>
    <w:rsid w:val="0025281A"/>
    <w:rsid w:val="002536EA"/>
    <w:rsid w:val="00253A30"/>
    <w:rsid w:val="00254214"/>
    <w:rsid w:val="00255EF3"/>
    <w:rsid w:val="00256027"/>
    <w:rsid w:val="00256314"/>
    <w:rsid w:val="002564B8"/>
    <w:rsid w:val="0025654F"/>
    <w:rsid w:val="00256F65"/>
    <w:rsid w:val="0025789A"/>
    <w:rsid w:val="00257F7D"/>
    <w:rsid w:val="002607EF"/>
    <w:rsid w:val="00260813"/>
    <w:rsid w:val="002616B8"/>
    <w:rsid w:val="002616E7"/>
    <w:rsid w:val="00261904"/>
    <w:rsid w:val="00261F8E"/>
    <w:rsid w:val="002625DD"/>
    <w:rsid w:val="002632A3"/>
    <w:rsid w:val="002638AA"/>
    <w:rsid w:val="00263CB5"/>
    <w:rsid w:val="002647D1"/>
    <w:rsid w:val="00264B3C"/>
    <w:rsid w:val="002657EB"/>
    <w:rsid w:val="00266603"/>
    <w:rsid w:val="002671FE"/>
    <w:rsid w:val="00267221"/>
    <w:rsid w:val="002679CE"/>
    <w:rsid w:val="00270A82"/>
    <w:rsid w:val="00271808"/>
    <w:rsid w:val="00271DDF"/>
    <w:rsid w:val="00273137"/>
    <w:rsid w:val="00273464"/>
    <w:rsid w:val="002776F0"/>
    <w:rsid w:val="00277E17"/>
    <w:rsid w:val="002806CD"/>
    <w:rsid w:val="00280A37"/>
    <w:rsid w:val="00281230"/>
    <w:rsid w:val="00281A9E"/>
    <w:rsid w:val="00282179"/>
    <w:rsid w:val="00282B66"/>
    <w:rsid w:val="0028342C"/>
    <w:rsid w:val="00283866"/>
    <w:rsid w:val="002838C8"/>
    <w:rsid w:val="0028425F"/>
    <w:rsid w:val="00284512"/>
    <w:rsid w:val="00285168"/>
    <w:rsid w:val="00285A15"/>
    <w:rsid w:val="00286146"/>
    <w:rsid w:val="002868E7"/>
    <w:rsid w:val="00287739"/>
    <w:rsid w:val="00287D8F"/>
    <w:rsid w:val="00290134"/>
    <w:rsid w:val="00290DD2"/>
    <w:rsid w:val="00291993"/>
    <w:rsid w:val="00292169"/>
    <w:rsid w:val="00292E7A"/>
    <w:rsid w:val="002933A3"/>
    <w:rsid w:val="002933FD"/>
    <w:rsid w:val="00293C19"/>
    <w:rsid w:val="00293CB8"/>
    <w:rsid w:val="0029665A"/>
    <w:rsid w:val="00296736"/>
    <w:rsid w:val="00296D31"/>
    <w:rsid w:val="002972F0"/>
    <w:rsid w:val="00297C20"/>
    <w:rsid w:val="002A08E6"/>
    <w:rsid w:val="002A2750"/>
    <w:rsid w:val="002A3650"/>
    <w:rsid w:val="002A4410"/>
    <w:rsid w:val="002A4F99"/>
    <w:rsid w:val="002A5129"/>
    <w:rsid w:val="002A53A2"/>
    <w:rsid w:val="002A7215"/>
    <w:rsid w:val="002A757C"/>
    <w:rsid w:val="002A78D9"/>
    <w:rsid w:val="002A7A6A"/>
    <w:rsid w:val="002A7AA7"/>
    <w:rsid w:val="002B0FE2"/>
    <w:rsid w:val="002B116B"/>
    <w:rsid w:val="002B2DD6"/>
    <w:rsid w:val="002B2E0B"/>
    <w:rsid w:val="002B440C"/>
    <w:rsid w:val="002B4A03"/>
    <w:rsid w:val="002B5C45"/>
    <w:rsid w:val="002B7D33"/>
    <w:rsid w:val="002C0731"/>
    <w:rsid w:val="002C08C9"/>
    <w:rsid w:val="002C0CBC"/>
    <w:rsid w:val="002C0D9A"/>
    <w:rsid w:val="002C0F85"/>
    <w:rsid w:val="002C2132"/>
    <w:rsid w:val="002C2E14"/>
    <w:rsid w:val="002C39EB"/>
    <w:rsid w:val="002C45B8"/>
    <w:rsid w:val="002C6B4D"/>
    <w:rsid w:val="002C6ED1"/>
    <w:rsid w:val="002C7CFB"/>
    <w:rsid w:val="002D0076"/>
    <w:rsid w:val="002D0520"/>
    <w:rsid w:val="002D0A75"/>
    <w:rsid w:val="002D14AD"/>
    <w:rsid w:val="002D1E27"/>
    <w:rsid w:val="002D22AD"/>
    <w:rsid w:val="002D25C1"/>
    <w:rsid w:val="002D2855"/>
    <w:rsid w:val="002D2A2E"/>
    <w:rsid w:val="002D3E8C"/>
    <w:rsid w:val="002D4628"/>
    <w:rsid w:val="002D4737"/>
    <w:rsid w:val="002D4995"/>
    <w:rsid w:val="002D5126"/>
    <w:rsid w:val="002D527A"/>
    <w:rsid w:val="002D5370"/>
    <w:rsid w:val="002E020F"/>
    <w:rsid w:val="002E2006"/>
    <w:rsid w:val="002E20BE"/>
    <w:rsid w:val="002E237D"/>
    <w:rsid w:val="002E362F"/>
    <w:rsid w:val="002E432C"/>
    <w:rsid w:val="002E45D0"/>
    <w:rsid w:val="002E46BD"/>
    <w:rsid w:val="002E4BE4"/>
    <w:rsid w:val="002E6269"/>
    <w:rsid w:val="002E68CD"/>
    <w:rsid w:val="002E73BA"/>
    <w:rsid w:val="002E74BF"/>
    <w:rsid w:val="002E7C69"/>
    <w:rsid w:val="002F0699"/>
    <w:rsid w:val="002F0947"/>
    <w:rsid w:val="002F1782"/>
    <w:rsid w:val="002F1BD2"/>
    <w:rsid w:val="002F1D38"/>
    <w:rsid w:val="002F2751"/>
    <w:rsid w:val="002F3570"/>
    <w:rsid w:val="002F4C2A"/>
    <w:rsid w:val="002F5097"/>
    <w:rsid w:val="002F5E67"/>
    <w:rsid w:val="002F6D4A"/>
    <w:rsid w:val="003007AC"/>
    <w:rsid w:val="00301DE3"/>
    <w:rsid w:val="00304AE6"/>
    <w:rsid w:val="00304EFC"/>
    <w:rsid w:val="00305624"/>
    <w:rsid w:val="00305640"/>
    <w:rsid w:val="00305693"/>
    <w:rsid w:val="0030687C"/>
    <w:rsid w:val="00307954"/>
    <w:rsid w:val="00307D76"/>
    <w:rsid w:val="003112BF"/>
    <w:rsid w:val="003113D3"/>
    <w:rsid w:val="00311D95"/>
    <w:rsid w:val="0031405A"/>
    <w:rsid w:val="0031483C"/>
    <w:rsid w:val="00315265"/>
    <w:rsid w:val="003152A8"/>
    <w:rsid w:val="003154AF"/>
    <w:rsid w:val="00315892"/>
    <w:rsid w:val="0031627A"/>
    <w:rsid w:val="003203E6"/>
    <w:rsid w:val="003215D1"/>
    <w:rsid w:val="003233A6"/>
    <w:rsid w:val="0032492B"/>
    <w:rsid w:val="00324EC0"/>
    <w:rsid w:val="0032656C"/>
    <w:rsid w:val="00326A69"/>
    <w:rsid w:val="003272B0"/>
    <w:rsid w:val="003272C4"/>
    <w:rsid w:val="003307FC"/>
    <w:rsid w:val="003322BF"/>
    <w:rsid w:val="00332D79"/>
    <w:rsid w:val="00333051"/>
    <w:rsid w:val="003338A9"/>
    <w:rsid w:val="00333CE2"/>
    <w:rsid w:val="003341B0"/>
    <w:rsid w:val="00335835"/>
    <w:rsid w:val="00335D51"/>
    <w:rsid w:val="00336450"/>
    <w:rsid w:val="00337168"/>
    <w:rsid w:val="003376F7"/>
    <w:rsid w:val="00337924"/>
    <w:rsid w:val="00337965"/>
    <w:rsid w:val="003379E7"/>
    <w:rsid w:val="00337BF7"/>
    <w:rsid w:val="00340BDB"/>
    <w:rsid w:val="00340EFE"/>
    <w:rsid w:val="003414C1"/>
    <w:rsid w:val="003431D2"/>
    <w:rsid w:val="00343BBD"/>
    <w:rsid w:val="003444EB"/>
    <w:rsid w:val="003453A8"/>
    <w:rsid w:val="00347576"/>
    <w:rsid w:val="0034783B"/>
    <w:rsid w:val="00350255"/>
    <w:rsid w:val="00351ADD"/>
    <w:rsid w:val="00352892"/>
    <w:rsid w:val="00352FF8"/>
    <w:rsid w:val="0035358E"/>
    <w:rsid w:val="00353BB6"/>
    <w:rsid w:val="00354899"/>
    <w:rsid w:val="00360243"/>
    <w:rsid w:val="00362213"/>
    <w:rsid w:val="00362259"/>
    <w:rsid w:val="003622DF"/>
    <w:rsid w:val="00362FCE"/>
    <w:rsid w:val="00363C27"/>
    <w:rsid w:val="00364EF3"/>
    <w:rsid w:val="003657FA"/>
    <w:rsid w:val="0036646F"/>
    <w:rsid w:val="0036745F"/>
    <w:rsid w:val="003679E0"/>
    <w:rsid w:val="00367B11"/>
    <w:rsid w:val="00367F35"/>
    <w:rsid w:val="00370B11"/>
    <w:rsid w:val="00370F63"/>
    <w:rsid w:val="00371C3F"/>
    <w:rsid w:val="00371DEF"/>
    <w:rsid w:val="00373E83"/>
    <w:rsid w:val="00374BD4"/>
    <w:rsid w:val="00374BEE"/>
    <w:rsid w:val="0037518E"/>
    <w:rsid w:val="0037574F"/>
    <w:rsid w:val="00376773"/>
    <w:rsid w:val="00380144"/>
    <w:rsid w:val="0038079E"/>
    <w:rsid w:val="00381106"/>
    <w:rsid w:val="00382C2F"/>
    <w:rsid w:val="003834A4"/>
    <w:rsid w:val="00383570"/>
    <w:rsid w:val="00383BF1"/>
    <w:rsid w:val="00384B61"/>
    <w:rsid w:val="00385896"/>
    <w:rsid w:val="00386792"/>
    <w:rsid w:val="00387DAF"/>
    <w:rsid w:val="00390153"/>
    <w:rsid w:val="00390155"/>
    <w:rsid w:val="0039022A"/>
    <w:rsid w:val="003915A5"/>
    <w:rsid w:val="00391ABF"/>
    <w:rsid w:val="0039202F"/>
    <w:rsid w:val="00392D33"/>
    <w:rsid w:val="00392F51"/>
    <w:rsid w:val="003931D2"/>
    <w:rsid w:val="003935E8"/>
    <w:rsid w:val="00393740"/>
    <w:rsid w:val="00394ECF"/>
    <w:rsid w:val="003957CA"/>
    <w:rsid w:val="003958C0"/>
    <w:rsid w:val="003958E1"/>
    <w:rsid w:val="003960A9"/>
    <w:rsid w:val="00396FF4"/>
    <w:rsid w:val="00397799"/>
    <w:rsid w:val="003A0566"/>
    <w:rsid w:val="003A19D2"/>
    <w:rsid w:val="003A2096"/>
    <w:rsid w:val="003A257F"/>
    <w:rsid w:val="003A2CEB"/>
    <w:rsid w:val="003A3EEC"/>
    <w:rsid w:val="003A44FF"/>
    <w:rsid w:val="003A4557"/>
    <w:rsid w:val="003A4D71"/>
    <w:rsid w:val="003A53A3"/>
    <w:rsid w:val="003A571A"/>
    <w:rsid w:val="003A5AD6"/>
    <w:rsid w:val="003A67D0"/>
    <w:rsid w:val="003A6A22"/>
    <w:rsid w:val="003A7331"/>
    <w:rsid w:val="003B09BD"/>
    <w:rsid w:val="003B0B6C"/>
    <w:rsid w:val="003B2BDE"/>
    <w:rsid w:val="003B35BE"/>
    <w:rsid w:val="003B394D"/>
    <w:rsid w:val="003B3F41"/>
    <w:rsid w:val="003B4D26"/>
    <w:rsid w:val="003B6C5F"/>
    <w:rsid w:val="003B6C75"/>
    <w:rsid w:val="003B70DC"/>
    <w:rsid w:val="003C01C9"/>
    <w:rsid w:val="003C0864"/>
    <w:rsid w:val="003C12FA"/>
    <w:rsid w:val="003C1806"/>
    <w:rsid w:val="003C1E3D"/>
    <w:rsid w:val="003C27DB"/>
    <w:rsid w:val="003C4777"/>
    <w:rsid w:val="003C4AEC"/>
    <w:rsid w:val="003C4C88"/>
    <w:rsid w:val="003C5584"/>
    <w:rsid w:val="003C6E21"/>
    <w:rsid w:val="003C787C"/>
    <w:rsid w:val="003C7B58"/>
    <w:rsid w:val="003D17EC"/>
    <w:rsid w:val="003D1A95"/>
    <w:rsid w:val="003D1DAC"/>
    <w:rsid w:val="003D270F"/>
    <w:rsid w:val="003D2AC1"/>
    <w:rsid w:val="003D3129"/>
    <w:rsid w:val="003D3350"/>
    <w:rsid w:val="003D3537"/>
    <w:rsid w:val="003D3608"/>
    <w:rsid w:val="003D4019"/>
    <w:rsid w:val="003D40C9"/>
    <w:rsid w:val="003D42C7"/>
    <w:rsid w:val="003D44FD"/>
    <w:rsid w:val="003D553E"/>
    <w:rsid w:val="003D6B64"/>
    <w:rsid w:val="003D73B8"/>
    <w:rsid w:val="003E157F"/>
    <w:rsid w:val="003E1E44"/>
    <w:rsid w:val="003E27E8"/>
    <w:rsid w:val="003E5329"/>
    <w:rsid w:val="003E5A7D"/>
    <w:rsid w:val="003E639B"/>
    <w:rsid w:val="003E6F0A"/>
    <w:rsid w:val="003F06F1"/>
    <w:rsid w:val="003F15B7"/>
    <w:rsid w:val="003F1AE2"/>
    <w:rsid w:val="003F1ECB"/>
    <w:rsid w:val="003F20FF"/>
    <w:rsid w:val="003F24A1"/>
    <w:rsid w:val="003F2D37"/>
    <w:rsid w:val="003F3648"/>
    <w:rsid w:val="003F3C0C"/>
    <w:rsid w:val="003F43C6"/>
    <w:rsid w:val="003F473B"/>
    <w:rsid w:val="003F4816"/>
    <w:rsid w:val="003F53EC"/>
    <w:rsid w:val="003F5AC0"/>
    <w:rsid w:val="003F7BA5"/>
    <w:rsid w:val="003F7BCF"/>
    <w:rsid w:val="004002BE"/>
    <w:rsid w:val="004021F3"/>
    <w:rsid w:val="004027E0"/>
    <w:rsid w:val="00402EA0"/>
    <w:rsid w:val="00403708"/>
    <w:rsid w:val="00404A38"/>
    <w:rsid w:val="00404D0E"/>
    <w:rsid w:val="00404DD5"/>
    <w:rsid w:val="0040552E"/>
    <w:rsid w:val="00406C06"/>
    <w:rsid w:val="00407466"/>
    <w:rsid w:val="00410CB0"/>
    <w:rsid w:val="00411AD6"/>
    <w:rsid w:val="0041292B"/>
    <w:rsid w:val="00412FE3"/>
    <w:rsid w:val="00413F59"/>
    <w:rsid w:val="00414072"/>
    <w:rsid w:val="004143AE"/>
    <w:rsid w:val="0041476C"/>
    <w:rsid w:val="00414FE8"/>
    <w:rsid w:val="004153DB"/>
    <w:rsid w:val="0041547A"/>
    <w:rsid w:val="00416C13"/>
    <w:rsid w:val="00417080"/>
    <w:rsid w:val="004178CC"/>
    <w:rsid w:val="004179CC"/>
    <w:rsid w:val="00417FB8"/>
    <w:rsid w:val="00420AA3"/>
    <w:rsid w:val="00420C5D"/>
    <w:rsid w:val="00421FCD"/>
    <w:rsid w:val="0042203F"/>
    <w:rsid w:val="00422A27"/>
    <w:rsid w:val="00423692"/>
    <w:rsid w:val="00423929"/>
    <w:rsid w:val="00425860"/>
    <w:rsid w:val="00426AD8"/>
    <w:rsid w:val="00430195"/>
    <w:rsid w:val="0043059E"/>
    <w:rsid w:val="004314A7"/>
    <w:rsid w:val="0043155C"/>
    <w:rsid w:val="00431FBF"/>
    <w:rsid w:val="00432DA3"/>
    <w:rsid w:val="00432FAE"/>
    <w:rsid w:val="00435A31"/>
    <w:rsid w:val="0043718C"/>
    <w:rsid w:val="00437A03"/>
    <w:rsid w:val="00437ED1"/>
    <w:rsid w:val="00441DA5"/>
    <w:rsid w:val="00442DD7"/>
    <w:rsid w:val="00443618"/>
    <w:rsid w:val="00443F5B"/>
    <w:rsid w:val="00443FAF"/>
    <w:rsid w:val="004455A9"/>
    <w:rsid w:val="004459ED"/>
    <w:rsid w:val="00445EA6"/>
    <w:rsid w:val="004463C4"/>
    <w:rsid w:val="0044688E"/>
    <w:rsid w:val="004504FC"/>
    <w:rsid w:val="00450C21"/>
    <w:rsid w:val="0045122B"/>
    <w:rsid w:val="00452274"/>
    <w:rsid w:val="0045267C"/>
    <w:rsid w:val="0045270E"/>
    <w:rsid w:val="00452789"/>
    <w:rsid w:val="004530F4"/>
    <w:rsid w:val="004533D3"/>
    <w:rsid w:val="00455BF7"/>
    <w:rsid w:val="004566EE"/>
    <w:rsid w:val="00456ED1"/>
    <w:rsid w:val="00460485"/>
    <w:rsid w:val="00461F2C"/>
    <w:rsid w:val="0046223E"/>
    <w:rsid w:val="00465950"/>
    <w:rsid w:val="0046769A"/>
    <w:rsid w:val="00467867"/>
    <w:rsid w:val="00467C1F"/>
    <w:rsid w:val="00467DE5"/>
    <w:rsid w:val="0047021A"/>
    <w:rsid w:val="00472C36"/>
    <w:rsid w:val="0047451A"/>
    <w:rsid w:val="0047494B"/>
    <w:rsid w:val="00475DD2"/>
    <w:rsid w:val="004760AA"/>
    <w:rsid w:val="00477FDB"/>
    <w:rsid w:val="00480DAD"/>
    <w:rsid w:val="00483FA6"/>
    <w:rsid w:val="004846FA"/>
    <w:rsid w:val="0048762C"/>
    <w:rsid w:val="00491374"/>
    <w:rsid w:val="0049147B"/>
    <w:rsid w:val="00491572"/>
    <w:rsid w:val="004927C0"/>
    <w:rsid w:val="0049289F"/>
    <w:rsid w:val="00493467"/>
    <w:rsid w:val="004936C8"/>
    <w:rsid w:val="00493AA3"/>
    <w:rsid w:val="00493EC8"/>
    <w:rsid w:val="004945EF"/>
    <w:rsid w:val="00494617"/>
    <w:rsid w:val="004951A2"/>
    <w:rsid w:val="00495993"/>
    <w:rsid w:val="004963DC"/>
    <w:rsid w:val="004974E8"/>
    <w:rsid w:val="004A00C7"/>
    <w:rsid w:val="004A0376"/>
    <w:rsid w:val="004A049C"/>
    <w:rsid w:val="004A19AB"/>
    <w:rsid w:val="004A2262"/>
    <w:rsid w:val="004A4B98"/>
    <w:rsid w:val="004A615B"/>
    <w:rsid w:val="004A7A49"/>
    <w:rsid w:val="004B02FF"/>
    <w:rsid w:val="004B07A1"/>
    <w:rsid w:val="004B0C76"/>
    <w:rsid w:val="004B14CE"/>
    <w:rsid w:val="004B1C74"/>
    <w:rsid w:val="004B1D07"/>
    <w:rsid w:val="004B3205"/>
    <w:rsid w:val="004B3D73"/>
    <w:rsid w:val="004B6CC0"/>
    <w:rsid w:val="004B758D"/>
    <w:rsid w:val="004C0C81"/>
    <w:rsid w:val="004C139D"/>
    <w:rsid w:val="004C275A"/>
    <w:rsid w:val="004C314D"/>
    <w:rsid w:val="004C32E2"/>
    <w:rsid w:val="004C49FE"/>
    <w:rsid w:val="004C5726"/>
    <w:rsid w:val="004C6D56"/>
    <w:rsid w:val="004C745E"/>
    <w:rsid w:val="004C755F"/>
    <w:rsid w:val="004C798B"/>
    <w:rsid w:val="004C7BE7"/>
    <w:rsid w:val="004D04FF"/>
    <w:rsid w:val="004D074A"/>
    <w:rsid w:val="004D0813"/>
    <w:rsid w:val="004D12B0"/>
    <w:rsid w:val="004D30E7"/>
    <w:rsid w:val="004D35A6"/>
    <w:rsid w:val="004D47F2"/>
    <w:rsid w:val="004D55F0"/>
    <w:rsid w:val="004D582C"/>
    <w:rsid w:val="004D5F76"/>
    <w:rsid w:val="004D617F"/>
    <w:rsid w:val="004D714E"/>
    <w:rsid w:val="004E0CFD"/>
    <w:rsid w:val="004E18DA"/>
    <w:rsid w:val="004E1FDE"/>
    <w:rsid w:val="004E3AB3"/>
    <w:rsid w:val="004E3DF6"/>
    <w:rsid w:val="004E40AA"/>
    <w:rsid w:val="004E4222"/>
    <w:rsid w:val="004E4612"/>
    <w:rsid w:val="004E52D0"/>
    <w:rsid w:val="004E5F75"/>
    <w:rsid w:val="004E6325"/>
    <w:rsid w:val="004E73B8"/>
    <w:rsid w:val="004F01F9"/>
    <w:rsid w:val="004F0B05"/>
    <w:rsid w:val="004F1217"/>
    <w:rsid w:val="004F1C18"/>
    <w:rsid w:val="004F1C91"/>
    <w:rsid w:val="004F25FD"/>
    <w:rsid w:val="004F2779"/>
    <w:rsid w:val="004F2B35"/>
    <w:rsid w:val="004F30EC"/>
    <w:rsid w:val="004F4F1D"/>
    <w:rsid w:val="004F60F3"/>
    <w:rsid w:val="004F6952"/>
    <w:rsid w:val="005000AA"/>
    <w:rsid w:val="0050025A"/>
    <w:rsid w:val="00500C30"/>
    <w:rsid w:val="00501CD4"/>
    <w:rsid w:val="00501FE2"/>
    <w:rsid w:val="00502235"/>
    <w:rsid w:val="00504036"/>
    <w:rsid w:val="00504446"/>
    <w:rsid w:val="00507C73"/>
    <w:rsid w:val="00510504"/>
    <w:rsid w:val="00511CD4"/>
    <w:rsid w:val="005124FB"/>
    <w:rsid w:val="00512E95"/>
    <w:rsid w:val="0051443A"/>
    <w:rsid w:val="00515089"/>
    <w:rsid w:val="0051586B"/>
    <w:rsid w:val="0051607A"/>
    <w:rsid w:val="00516577"/>
    <w:rsid w:val="00516920"/>
    <w:rsid w:val="005170B7"/>
    <w:rsid w:val="0051739E"/>
    <w:rsid w:val="005205FE"/>
    <w:rsid w:val="005207AB"/>
    <w:rsid w:val="0052218F"/>
    <w:rsid w:val="005229F6"/>
    <w:rsid w:val="00523288"/>
    <w:rsid w:val="00524646"/>
    <w:rsid w:val="00525034"/>
    <w:rsid w:val="0052531E"/>
    <w:rsid w:val="005254BF"/>
    <w:rsid w:val="00525A65"/>
    <w:rsid w:val="00526397"/>
    <w:rsid w:val="005264F1"/>
    <w:rsid w:val="00526799"/>
    <w:rsid w:val="00526C39"/>
    <w:rsid w:val="005272FC"/>
    <w:rsid w:val="005302CC"/>
    <w:rsid w:val="0053090A"/>
    <w:rsid w:val="005313B3"/>
    <w:rsid w:val="00532E0D"/>
    <w:rsid w:val="00533D0D"/>
    <w:rsid w:val="00534B8A"/>
    <w:rsid w:val="00534EC9"/>
    <w:rsid w:val="00534EE0"/>
    <w:rsid w:val="005353E6"/>
    <w:rsid w:val="00535612"/>
    <w:rsid w:val="0053584F"/>
    <w:rsid w:val="0054001E"/>
    <w:rsid w:val="005400A9"/>
    <w:rsid w:val="00540265"/>
    <w:rsid w:val="00540709"/>
    <w:rsid w:val="00540C7C"/>
    <w:rsid w:val="00540F91"/>
    <w:rsid w:val="00541A75"/>
    <w:rsid w:val="00541B30"/>
    <w:rsid w:val="00541E31"/>
    <w:rsid w:val="00543B6B"/>
    <w:rsid w:val="0054435F"/>
    <w:rsid w:val="00544A09"/>
    <w:rsid w:val="00545F92"/>
    <w:rsid w:val="005469F7"/>
    <w:rsid w:val="00546DDC"/>
    <w:rsid w:val="005474B8"/>
    <w:rsid w:val="005500FB"/>
    <w:rsid w:val="0055049A"/>
    <w:rsid w:val="00550B94"/>
    <w:rsid w:val="00551E35"/>
    <w:rsid w:val="00552096"/>
    <w:rsid w:val="00553200"/>
    <w:rsid w:val="00554995"/>
    <w:rsid w:val="00556493"/>
    <w:rsid w:val="0055697C"/>
    <w:rsid w:val="00556DF4"/>
    <w:rsid w:val="00556EBE"/>
    <w:rsid w:val="00557B76"/>
    <w:rsid w:val="00557F16"/>
    <w:rsid w:val="00560D31"/>
    <w:rsid w:val="00561702"/>
    <w:rsid w:val="00561C07"/>
    <w:rsid w:val="00561C7C"/>
    <w:rsid w:val="00562270"/>
    <w:rsid w:val="00564514"/>
    <w:rsid w:val="005647C1"/>
    <w:rsid w:val="0056521B"/>
    <w:rsid w:val="00565B1D"/>
    <w:rsid w:val="00565F7D"/>
    <w:rsid w:val="00566706"/>
    <w:rsid w:val="0056778F"/>
    <w:rsid w:val="00570063"/>
    <w:rsid w:val="005700F9"/>
    <w:rsid w:val="005710DF"/>
    <w:rsid w:val="00572926"/>
    <w:rsid w:val="00574324"/>
    <w:rsid w:val="00574B68"/>
    <w:rsid w:val="00575903"/>
    <w:rsid w:val="0057596D"/>
    <w:rsid w:val="00575B92"/>
    <w:rsid w:val="00577214"/>
    <w:rsid w:val="005773A2"/>
    <w:rsid w:val="0058056F"/>
    <w:rsid w:val="00581496"/>
    <w:rsid w:val="005829ED"/>
    <w:rsid w:val="00585D48"/>
    <w:rsid w:val="00586424"/>
    <w:rsid w:val="00586B1F"/>
    <w:rsid w:val="005902DB"/>
    <w:rsid w:val="00590AA4"/>
    <w:rsid w:val="00590E34"/>
    <w:rsid w:val="005917F0"/>
    <w:rsid w:val="00592AD3"/>
    <w:rsid w:val="00592DFA"/>
    <w:rsid w:val="005944A1"/>
    <w:rsid w:val="00594555"/>
    <w:rsid w:val="005956A6"/>
    <w:rsid w:val="005957B1"/>
    <w:rsid w:val="00595EF8"/>
    <w:rsid w:val="005975A7"/>
    <w:rsid w:val="00597656"/>
    <w:rsid w:val="00597768"/>
    <w:rsid w:val="005A0CD0"/>
    <w:rsid w:val="005A12C4"/>
    <w:rsid w:val="005A1A31"/>
    <w:rsid w:val="005A1A4A"/>
    <w:rsid w:val="005A37A4"/>
    <w:rsid w:val="005A3A8B"/>
    <w:rsid w:val="005A3C78"/>
    <w:rsid w:val="005A56E4"/>
    <w:rsid w:val="005A65FC"/>
    <w:rsid w:val="005A66DF"/>
    <w:rsid w:val="005B0714"/>
    <w:rsid w:val="005B0D9E"/>
    <w:rsid w:val="005B185A"/>
    <w:rsid w:val="005B2C24"/>
    <w:rsid w:val="005B3FF2"/>
    <w:rsid w:val="005B599C"/>
    <w:rsid w:val="005B5CF2"/>
    <w:rsid w:val="005B7E89"/>
    <w:rsid w:val="005C0BAB"/>
    <w:rsid w:val="005C1D7D"/>
    <w:rsid w:val="005C2790"/>
    <w:rsid w:val="005C3132"/>
    <w:rsid w:val="005C3881"/>
    <w:rsid w:val="005C3AC3"/>
    <w:rsid w:val="005C5663"/>
    <w:rsid w:val="005C5956"/>
    <w:rsid w:val="005C5DB0"/>
    <w:rsid w:val="005C6506"/>
    <w:rsid w:val="005C6EFF"/>
    <w:rsid w:val="005C71B2"/>
    <w:rsid w:val="005C7413"/>
    <w:rsid w:val="005C75B9"/>
    <w:rsid w:val="005C7A84"/>
    <w:rsid w:val="005C7EFD"/>
    <w:rsid w:val="005D2103"/>
    <w:rsid w:val="005D24A8"/>
    <w:rsid w:val="005D42C6"/>
    <w:rsid w:val="005D57C6"/>
    <w:rsid w:val="005D61DF"/>
    <w:rsid w:val="005D6324"/>
    <w:rsid w:val="005D6C39"/>
    <w:rsid w:val="005E0471"/>
    <w:rsid w:val="005E0BF6"/>
    <w:rsid w:val="005E11BE"/>
    <w:rsid w:val="005E2C3D"/>
    <w:rsid w:val="005E3C7B"/>
    <w:rsid w:val="005E3E06"/>
    <w:rsid w:val="005E439F"/>
    <w:rsid w:val="005E4BFB"/>
    <w:rsid w:val="005E509D"/>
    <w:rsid w:val="005E6415"/>
    <w:rsid w:val="005E783E"/>
    <w:rsid w:val="005F03AE"/>
    <w:rsid w:val="005F0EC6"/>
    <w:rsid w:val="005F1B11"/>
    <w:rsid w:val="005F2E4B"/>
    <w:rsid w:val="005F362A"/>
    <w:rsid w:val="005F45E6"/>
    <w:rsid w:val="005F5E79"/>
    <w:rsid w:val="005F63F3"/>
    <w:rsid w:val="005F6783"/>
    <w:rsid w:val="005F6A00"/>
    <w:rsid w:val="0060075A"/>
    <w:rsid w:val="006021C4"/>
    <w:rsid w:val="006024EA"/>
    <w:rsid w:val="00603588"/>
    <w:rsid w:val="00604076"/>
    <w:rsid w:val="00605ED2"/>
    <w:rsid w:val="006062D1"/>
    <w:rsid w:val="00607E74"/>
    <w:rsid w:val="00607EAD"/>
    <w:rsid w:val="00610E80"/>
    <w:rsid w:val="00611818"/>
    <w:rsid w:val="00611A84"/>
    <w:rsid w:val="00611F78"/>
    <w:rsid w:val="00612027"/>
    <w:rsid w:val="00612C18"/>
    <w:rsid w:val="006146CF"/>
    <w:rsid w:val="00614C4E"/>
    <w:rsid w:val="0061506F"/>
    <w:rsid w:val="006159B9"/>
    <w:rsid w:val="00616C64"/>
    <w:rsid w:val="006172B2"/>
    <w:rsid w:val="00617CD6"/>
    <w:rsid w:val="006203E7"/>
    <w:rsid w:val="00620C56"/>
    <w:rsid w:val="00622747"/>
    <w:rsid w:val="006229B8"/>
    <w:rsid w:val="00624BE8"/>
    <w:rsid w:val="00625423"/>
    <w:rsid w:val="00625767"/>
    <w:rsid w:val="00625AE4"/>
    <w:rsid w:val="00625EBB"/>
    <w:rsid w:val="0062639D"/>
    <w:rsid w:val="0062705B"/>
    <w:rsid w:val="006272F2"/>
    <w:rsid w:val="00627C26"/>
    <w:rsid w:val="00630430"/>
    <w:rsid w:val="006309F9"/>
    <w:rsid w:val="00631157"/>
    <w:rsid w:val="006316E7"/>
    <w:rsid w:val="006317B9"/>
    <w:rsid w:val="006322E2"/>
    <w:rsid w:val="00632439"/>
    <w:rsid w:val="00633FD7"/>
    <w:rsid w:val="0063440A"/>
    <w:rsid w:val="00634F3F"/>
    <w:rsid w:val="0063504F"/>
    <w:rsid w:val="00635F47"/>
    <w:rsid w:val="00637C7A"/>
    <w:rsid w:val="00637DF6"/>
    <w:rsid w:val="0064125C"/>
    <w:rsid w:val="006413BE"/>
    <w:rsid w:val="00641C44"/>
    <w:rsid w:val="006421BA"/>
    <w:rsid w:val="00642A47"/>
    <w:rsid w:val="00642E86"/>
    <w:rsid w:val="006447B2"/>
    <w:rsid w:val="006447EF"/>
    <w:rsid w:val="00644F41"/>
    <w:rsid w:val="00645966"/>
    <w:rsid w:val="00646095"/>
    <w:rsid w:val="00646843"/>
    <w:rsid w:val="0064798B"/>
    <w:rsid w:val="006500AA"/>
    <w:rsid w:val="00650B5D"/>
    <w:rsid w:val="00652165"/>
    <w:rsid w:val="00652967"/>
    <w:rsid w:val="00652C26"/>
    <w:rsid w:val="00652C8B"/>
    <w:rsid w:val="0065317C"/>
    <w:rsid w:val="00653385"/>
    <w:rsid w:val="00654DE9"/>
    <w:rsid w:val="00655454"/>
    <w:rsid w:val="00656BD4"/>
    <w:rsid w:val="00657506"/>
    <w:rsid w:val="006576D9"/>
    <w:rsid w:val="00660234"/>
    <w:rsid w:val="006608FC"/>
    <w:rsid w:val="00660F9E"/>
    <w:rsid w:val="006613C1"/>
    <w:rsid w:val="00661689"/>
    <w:rsid w:val="00661E83"/>
    <w:rsid w:val="0066211F"/>
    <w:rsid w:val="00662D94"/>
    <w:rsid w:val="00664162"/>
    <w:rsid w:val="006644F9"/>
    <w:rsid w:val="0066581E"/>
    <w:rsid w:val="00665B06"/>
    <w:rsid w:val="00666656"/>
    <w:rsid w:val="00667609"/>
    <w:rsid w:val="00667AE7"/>
    <w:rsid w:val="00667C63"/>
    <w:rsid w:val="00667CAE"/>
    <w:rsid w:val="0067021B"/>
    <w:rsid w:val="00670862"/>
    <w:rsid w:val="00671397"/>
    <w:rsid w:val="006713FE"/>
    <w:rsid w:val="00671449"/>
    <w:rsid w:val="006716DB"/>
    <w:rsid w:val="00671A6E"/>
    <w:rsid w:val="006725D3"/>
    <w:rsid w:val="00673445"/>
    <w:rsid w:val="006745C0"/>
    <w:rsid w:val="00674D7C"/>
    <w:rsid w:val="00675134"/>
    <w:rsid w:val="00675D91"/>
    <w:rsid w:val="00675E1F"/>
    <w:rsid w:val="0067601F"/>
    <w:rsid w:val="006768CF"/>
    <w:rsid w:val="00676C29"/>
    <w:rsid w:val="00677054"/>
    <w:rsid w:val="006770FE"/>
    <w:rsid w:val="006772E0"/>
    <w:rsid w:val="00680804"/>
    <w:rsid w:val="006812E4"/>
    <w:rsid w:val="00681EE2"/>
    <w:rsid w:val="00682C1D"/>
    <w:rsid w:val="00683378"/>
    <w:rsid w:val="00684200"/>
    <w:rsid w:val="00684FF1"/>
    <w:rsid w:val="00685199"/>
    <w:rsid w:val="00685588"/>
    <w:rsid w:val="00685771"/>
    <w:rsid w:val="006857E2"/>
    <w:rsid w:val="006866D2"/>
    <w:rsid w:val="006869B5"/>
    <w:rsid w:val="00686EC6"/>
    <w:rsid w:val="00687E45"/>
    <w:rsid w:val="00691ABD"/>
    <w:rsid w:val="0069216F"/>
    <w:rsid w:val="0069258C"/>
    <w:rsid w:val="00692F89"/>
    <w:rsid w:val="006933F9"/>
    <w:rsid w:val="00693964"/>
    <w:rsid w:val="00693D1B"/>
    <w:rsid w:val="00694340"/>
    <w:rsid w:val="00695436"/>
    <w:rsid w:val="00695A41"/>
    <w:rsid w:val="006A080A"/>
    <w:rsid w:val="006A124A"/>
    <w:rsid w:val="006A1A55"/>
    <w:rsid w:val="006A1BBD"/>
    <w:rsid w:val="006A2493"/>
    <w:rsid w:val="006A3734"/>
    <w:rsid w:val="006A4AAE"/>
    <w:rsid w:val="006A4EA4"/>
    <w:rsid w:val="006A520C"/>
    <w:rsid w:val="006A552A"/>
    <w:rsid w:val="006A748C"/>
    <w:rsid w:val="006A79D0"/>
    <w:rsid w:val="006A7EDF"/>
    <w:rsid w:val="006B03AC"/>
    <w:rsid w:val="006B0658"/>
    <w:rsid w:val="006B0D88"/>
    <w:rsid w:val="006B0E11"/>
    <w:rsid w:val="006B184C"/>
    <w:rsid w:val="006B2351"/>
    <w:rsid w:val="006B4727"/>
    <w:rsid w:val="006B566A"/>
    <w:rsid w:val="006B5F41"/>
    <w:rsid w:val="006B6372"/>
    <w:rsid w:val="006C011E"/>
    <w:rsid w:val="006C0F4F"/>
    <w:rsid w:val="006C0FEA"/>
    <w:rsid w:val="006C1471"/>
    <w:rsid w:val="006C1CC9"/>
    <w:rsid w:val="006C280E"/>
    <w:rsid w:val="006C371B"/>
    <w:rsid w:val="006C4A40"/>
    <w:rsid w:val="006C4B54"/>
    <w:rsid w:val="006C6E3B"/>
    <w:rsid w:val="006D0358"/>
    <w:rsid w:val="006D039B"/>
    <w:rsid w:val="006D0543"/>
    <w:rsid w:val="006D16BE"/>
    <w:rsid w:val="006D1761"/>
    <w:rsid w:val="006D1CC2"/>
    <w:rsid w:val="006D241C"/>
    <w:rsid w:val="006D3432"/>
    <w:rsid w:val="006D4389"/>
    <w:rsid w:val="006D46DF"/>
    <w:rsid w:val="006D4AFF"/>
    <w:rsid w:val="006D4CA3"/>
    <w:rsid w:val="006D7813"/>
    <w:rsid w:val="006E2043"/>
    <w:rsid w:val="006E22BC"/>
    <w:rsid w:val="006E22EE"/>
    <w:rsid w:val="006E25A5"/>
    <w:rsid w:val="006E28E5"/>
    <w:rsid w:val="006E29A2"/>
    <w:rsid w:val="006E4616"/>
    <w:rsid w:val="006E5550"/>
    <w:rsid w:val="006E583D"/>
    <w:rsid w:val="006E58E3"/>
    <w:rsid w:val="006E592E"/>
    <w:rsid w:val="006E6FDB"/>
    <w:rsid w:val="006E7EEA"/>
    <w:rsid w:val="006F2122"/>
    <w:rsid w:val="006F2C65"/>
    <w:rsid w:val="006F35C6"/>
    <w:rsid w:val="006F3844"/>
    <w:rsid w:val="006F39CC"/>
    <w:rsid w:val="006F4248"/>
    <w:rsid w:val="006F4CD0"/>
    <w:rsid w:val="006F4E07"/>
    <w:rsid w:val="006F5866"/>
    <w:rsid w:val="006F5F01"/>
    <w:rsid w:val="006F60BE"/>
    <w:rsid w:val="006F674D"/>
    <w:rsid w:val="006F7FD9"/>
    <w:rsid w:val="0070128B"/>
    <w:rsid w:val="0070257E"/>
    <w:rsid w:val="00702B56"/>
    <w:rsid w:val="0070300B"/>
    <w:rsid w:val="00703F88"/>
    <w:rsid w:val="00704003"/>
    <w:rsid w:val="00704C18"/>
    <w:rsid w:val="00706FA4"/>
    <w:rsid w:val="007072C7"/>
    <w:rsid w:val="0071109A"/>
    <w:rsid w:val="00711647"/>
    <w:rsid w:val="007122A0"/>
    <w:rsid w:val="007124B0"/>
    <w:rsid w:val="00712524"/>
    <w:rsid w:val="0071297F"/>
    <w:rsid w:val="0071389C"/>
    <w:rsid w:val="00714B20"/>
    <w:rsid w:val="00715633"/>
    <w:rsid w:val="00716631"/>
    <w:rsid w:val="00720460"/>
    <w:rsid w:val="0072057E"/>
    <w:rsid w:val="00720CC1"/>
    <w:rsid w:val="007216FD"/>
    <w:rsid w:val="0072198D"/>
    <w:rsid w:val="0072250B"/>
    <w:rsid w:val="007226BC"/>
    <w:rsid w:val="00723572"/>
    <w:rsid w:val="00724FEE"/>
    <w:rsid w:val="0072529F"/>
    <w:rsid w:val="00725529"/>
    <w:rsid w:val="00726166"/>
    <w:rsid w:val="00731434"/>
    <w:rsid w:val="0073259E"/>
    <w:rsid w:val="00732B23"/>
    <w:rsid w:val="00732F99"/>
    <w:rsid w:val="00733601"/>
    <w:rsid w:val="007344AB"/>
    <w:rsid w:val="007346C7"/>
    <w:rsid w:val="00734985"/>
    <w:rsid w:val="00736A01"/>
    <w:rsid w:val="00736B71"/>
    <w:rsid w:val="00737150"/>
    <w:rsid w:val="00737951"/>
    <w:rsid w:val="007405AB"/>
    <w:rsid w:val="00741963"/>
    <w:rsid w:val="00741B0E"/>
    <w:rsid w:val="0074311A"/>
    <w:rsid w:val="00743821"/>
    <w:rsid w:val="00743E5A"/>
    <w:rsid w:val="00744556"/>
    <w:rsid w:val="0074533C"/>
    <w:rsid w:val="0074586B"/>
    <w:rsid w:val="0074696F"/>
    <w:rsid w:val="00747ADF"/>
    <w:rsid w:val="00750639"/>
    <w:rsid w:val="00750785"/>
    <w:rsid w:val="007515B5"/>
    <w:rsid w:val="00753E62"/>
    <w:rsid w:val="00754AEA"/>
    <w:rsid w:val="00757230"/>
    <w:rsid w:val="00761221"/>
    <w:rsid w:val="00762487"/>
    <w:rsid w:val="0076317E"/>
    <w:rsid w:val="0076380D"/>
    <w:rsid w:val="0076399D"/>
    <w:rsid w:val="00764F21"/>
    <w:rsid w:val="00765258"/>
    <w:rsid w:val="007658DE"/>
    <w:rsid w:val="00770364"/>
    <w:rsid w:val="007717C9"/>
    <w:rsid w:val="0077354A"/>
    <w:rsid w:val="00773A53"/>
    <w:rsid w:val="00773D27"/>
    <w:rsid w:val="007756D7"/>
    <w:rsid w:val="00775916"/>
    <w:rsid w:val="007807E5"/>
    <w:rsid w:val="007812B2"/>
    <w:rsid w:val="00781B2C"/>
    <w:rsid w:val="00781DD6"/>
    <w:rsid w:val="00781F97"/>
    <w:rsid w:val="00782CD5"/>
    <w:rsid w:val="00782F10"/>
    <w:rsid w:val="00783341"/>
    <w:rsid w:val="00783BF0"/>
    <w:rsid w:val="007851E0"/>
    <w:rsid w:val="00785300"/>
    <w:rsid w:val="00785704"/>
    <w:rsid w:val="0078583F"/>
    <w:rsid w:val="007863CA"/>
    <w:rsid w:val="00787574"/>
    <w:rsid w:val="00790AEC"/>
    <w:rsid w:val="007917B8"/>
    <w:rsid w:val="00791F3A"/>
    <w:rsid w:val="00792D26"/>
    <w:rsid w:val="00793328"/>
    <w:rsid w:val="00793383"/>
    <w:rsid w:val="0079430D"/>
    <w:rsid w:val="007944E7"/>
    <w:rsid w:val="00794777"/>
    <w:rsid w:val="00794A80"/>
    <w:rsid w:val="00794AE5"/>
    <w:rsid w:val="00795C59"/>
    <w:rsid w:val="007962E6"/>
    <w:rsid w:val="00796A9E"/>
    <w:rsid w:val="00797503"/>
    <w:rsid w:val="00797CE2"/>
    <w:rsid w:val="007A0D01"/>
    <w:rsid w:val="007A1FEC"/>
    <w:rsid w:val="007A2236"/>
    <w:rsid w:val="007A261A"/>
    <w:rsid w:val="007A2D07"/>
    <w:rsid w:val="007A3EB3"/>
    <w:rsid w:val="007A4506"/>
    <w:rsid w:val="007A5AF7"/>
    <w:rsid w:val="007A6AEC"/>
    <w:rsid w:val="007A726F"/>
    <w:rsid w:val="007A74A2"/>
    <w:rsid w:val="007A76F2"/>
    <w:rsid w:val="007A7A70"/>
    <w:rsid w:val="007B1153"/>
    <w:rsid w:val="007B1705"/>
    <w:rsid w:val="007B2577"/>
    <w:rsid w:val="007B277C"/>
    <w:rsid w:val="007B2933"/>
    <w:rsid w:val="007B3C3C"/>
    <w:rsid w:val="007B4593"/>
    <w:rsid w:val="007B45F9"/>
    <w:rsid w:val="007B4834"/>
    <w:rsid w:val="007B4B68"/>
    <w:rsid w:val="007B5762"/>
    <w:rsid w:val="007B59D0"/>
    <w:rsid w:val="007B5A1D"/>
    <w:rsid w:val="007B665B"/>
    <w:rsid w:val="007B6737"/>
    <w:rsid w:val="007B6794"/>
    <w:rsid w:val="007B6D2E"/>
    <w:rsid w:val="007B700F"/>
    <w:rsid w:val="007B7CF8"/>
    <w:rsid w:val="007C05E5"/>
    <w:rsid w:val="007C06DA"/>
    <w:rsid w:val="007C1371"/>
    <w:rsid w:val="007C1961"/>
    <w:rsid w:val="007C1D41"/>
    <w:rsid w:val="007C1F19"/>
    <w:rsid w:val="007C1FEB"/>
    <w:rsid w:val="007C32C3"/>
    <w:rsid w:val="007C3C58"/>
    <w:rsid w:val="007C5488"/>
    <w:rsid w:val="007C5B48"/>
    <w:rsid w:val="007C6542"/>
    <w:rsid w:val="007C6B73"/>
    <w:rsid w:val="007D29BE"/>
    <w:rsid w:val="007D2F4E"/>
    <w:rsid w:val="007D3E26"/>
    <w:rsid w:val="007D44F5"/>
    <w:rsid w:val="007D450F"/>
    <w:rsid w:val="007D4D07"/>
    <w:rsid w:val="007D542F"/>
    <w:rsid w:val="007D548A"/>
    <w:rsid w:val="007D6A52"/>
    <w:rsid w:val="007D7241"/>
    <w:rsid w:val="007D7548"/>
    <w:rsid w:val="007D7F48"/>
    <w:rsid w:val="007E150F"/>
    <w:rsid w:val="007E19F8"/>
    <w:rsid w:val="007E28F6"/>
    <w:rsid w:val="007E3098"/>
    <w:rsid w:val="007E5854"/>
    <w:rsid w:val="007E74E0"/>
    <w:rsid w:val="007E7531"/>
    <w:rsid w:val="007F1363"/>
    <w:rsid w:val="007F18DB"/>
    <w:rsid w:val="007F19F2"/>
    <w:rsid w:val="007F2078"/>
    <w:rsid w:val="007F2E0A"/>
    <w:rsid w:val="007F2E4F"/>
    <w:rsid w:val="007F3BC7"/>
    <w:rsid w:val="007F44B2"/>
    <w:rsid w:val="007F528E"/>
    <w:rsid w:val="007F57A6"/>
    <w:rsid w:val="007F63BC"/>
    <w:rsid w:val="007F6D4B"/>
    <w:rsid w:val="007F6E37"/>
    <w:rsid w:val="007F71C6"/>
    <w:rsid w:val="007F7408"/>
    <w:rsid w:val="007F7E0D"/>
    <w:rsid w:val="008005CE"/>
    <w:rsid w:val="00800732"/>
    <w:rsid w:val="008011D0"/>
    <w:rsid w:val="0080178F"/>
    <w:rsid w:val="00801CDD"/>
    <w:rsid w:val="00801D21"/>
    <w:rsid w:val="00802BA5"/>
    <w:rsid w:val="0080513E"/>
    <w:rsid w:val="008052DE"/>
    <w:rsid w:val="00805840"/>
    <w:rsid w:val="00805BB8"/>
    <w:rsid w:val="00806F5D"/>
    <w:rsid w:val="008075AC"/>
    <w:rsid w:val="00807F5E"/>
    <w:rsid w:val="00810500"/>
    <w:rsid w:val="0081072D"/>
    <w:rsid w:val="00810C2B"/>
    <w:rsid w:val="00810CCB"/>
    <w:rsid w:val="00811467"/>
    <w:rsid w:val="0081397F"/>
    <w:rsid w:val="0081414A"/>
    <w:rsid w:val="00814961"/>
    <w:rsid w:val="008149E9"/>
    <w:rsid w:val="00815E1A"/>
    <w:rsid w:val="0081709A"/>
    <w:rsid w:val="00817460"/>
    <w:rsid w:val="00817975"/>
    <w:rsid w:val="00820690"/>
    <w:rsid w:val="008209AA"/>
    <w:rsid w:val="00820C5D"/>
    <w:rsid w:val="008216BD"/>
    <w:rsid w:val="0082180C"/>
    <w:rsid w:val="00821C44"/>
    <w:rsid w:val="00822CAB"/>
    <w:rsid w:val="008235A7"/>
    <w:rsid w:val="008242E5"/>
    <w:rsid w:val="0082454A"/>
    <w:rsid w:val="008249D2"/>
    <w:rsid w:val="00824A00"/>
    <w:rsid w:val="00826310"/>
    <w:rsid w:val="00826C9F"/>
    <w:rsid w:val="0083026E"/>
    <w:rsid w:val="00830448"/>
    <w:rsid w:val="008306BB"/>
    <w:rsid w:val="00831D73"/>
    <w:rsid w:val="0083485F"/>
    <w:rsid w:val="008348A3"/>
    <w:rsid w:val="00835FF8"/>
    <w:rsid w:val="00836CEE"/>
    <w:rsid w:val="0083780D"/>
    <w:rsid w:val="00840122"/>
    <w:rsid w:val="00840AD7"/>
    <w:rsid w:val="008423C7"/>
    <w:rsid w:val="008426B7"/>
    <w:rsid w:val="0084274A"/>
    <w:rsid w:val="0084396F"/>
    <w:rsid w:val="00843F12"/>
    <w:rsid w:val="00844E26"/>
    <w:rsid w:val="008452E1"/>
    <w:rsid w:val="00845557"/>
    <w:rsid w:val="008472FF"/>
    <w:rsid w:val="00847971"/>
    <w:rsid w:val="00852C76"/>
    <w:rsid w:val="00853089"/>
    <w:rsid w:val="00853154"/>
    <w:rsid w:val="00854A62"/>
    <w:rsid w:val="00854BFE"/>
    <w:rsid w:val="00855509"/>
    <w:rsid w:val="008556AD"/>
    <w:rsid w:val="00857027"/>
    <w:rsid w:val="00857CF1"/>
    <w:rsid w:val="00857E71"/>
    <w:rsid w:val="00860F93"/>
    <w:rsid w:val="008615A6"/>
    <w:rsid w:val="00862A68"/>
    <w:rsid w:val="0086343E"/>
    <w:rsid w:val="00864089"/>
    <w:rsid w:val="00865003"/>
    <w:rsid w:val="008653DE"/>
    <w:rsid w:val="00866DB4"/>
    <w:rsid w:val="0086716F"/>
    <w:rsid w:val="00870130"/>
    <w:rsid w:val="008705EF"/>
    <w:rsid w:val="00870A89"/>
    <w:rsid w:val="00873138"/>
    <w:rsid w:val="00873377"/>
    <w:rsid w:val="0087391F"/>
    <w:rsid w:val="0087466C"/>
    <w:rsid w:val="008754E5"/>
    <w:rsid w:val="008756A1"/>
    <w:rsid w:val="00876BA9"/>
    <w:rsid w:val="00876CA1"/>
    <w:rsid w:val="00876EA9"/>
    <w:rsid w:val="00880AE1"/>
    <w:rsid w:val="008832B8"/>
    <w:rsid w:val="00883484"/>
    <w:rsid w:val="00883A0E"/>
    <w:rsid w:val="008857A1"/>
    <w:rsid w:val="00886861"/>
    <w:rsid w:val="00886901"/>
    <w:rsid w:val="00887D3C"/>
    <w:rsid w:val="008904B7"/>
    <w:rsid w:val="0089079F"/>
    <w:rsid w:val="00890846"/>
    <w:rsid w:val="008914F0"/>
    <w:rsid w:val="00891F18"/>
    <w:rsid w:val="00894D39"/>
    <w:rsid w:val="008950E9"/>
    <w:rsid w:val="00895B95"/>
    <w:rsid w:val="008966E4"/>
    <w:rsid w:val="00897909"/>
    <w:rsid w:val="008A0CDC"/>
    <w:rsid w:val="008A0E7C"/>
    <w:rsid w:val="008A15AC"/>
    <w:rsid w:val="008A1BE8"/>
    <w:rsid w:val="008A21EE"/>
    <w:rsid w:val="008A2868"/>
    <w:rsid w:val="008A2A35"/>
    <w:rsid w:val="008A33AD"/>
    <w:rsid w:val="008A40E6"/>
    <w:rsid w:val="008A42A4"/>
    <w:rsid w:val="008A4BA9"/>
    <w:rsid w:val="008A5933"/>
    <w:rsid w:val="008A6077"/>
    <w:rsid w:val="008A6320"/>
    <w:rsid w:val="008A6ADA"/>
    <w:rsid w:val="008A6EE7"/>
    <w:rsid w:val="008A7E8E"/>
    <w:rsid w:val="008B053C"/>
    <w:rsid w:val="008B0B4F"/>
    <w:rsid w:val="008B0DC5"/>
    <w:rsid w:val="008B1A8E"/>
    <w:rsid w:val="008B30E0"/>
    <w:rsid w:val="008B36B1"/>
    <w:rsid w:val="008B3AD6"/>
    <w:rsid w:val="008B4205"/>
    <w:rsid w:val="008B4BF0"/>
    <w:rsid w:val="008B52D5"/>
    <w:rsid w:val="008B594D"/>
    <w:rsid w:val="008B626E"/>
    <w:rsid w:val="008B6BA2"/>
    <w:rsid w:val="008B7BAA"/>
    <w:rsid w:val="008C0638"/>
    <w:rsid w:val="008C147D"/>
    <w:rsid w:val="008C2173"/>
    <w:rsid w:val="008C28DC"/>
    <w:rsid w:val="008C2BF4"/>
    <w:rsid w:val="008C3070"/>
    <w:rsid w:val="008C340E"/>
    <w:rsid w:val="008C5208"/>
    <w:rsid w:val="008C57E7"/>
    <w:rsid w:val="008C6DC7"/>
    <w:rsid w:val="008D0526"/>
    <w:rsid w:val="008D060B"/>
    <w:rsid w:val="008D1823"/>
    <w:rsid w:val="008D2672"/>
    <w:rsid w:val="008D2769"/>
    <w:rsid w:val="008D28CB"/>
    <w:rsid w:val="008D2C57"/>
    <w:rsid w:val="008D514D"/>
    <w:rsid w:val="008D6CB2"/>
    <w:rsid w:val="008D72DA"/>
    <w:rsid w:val="008D7C21"/>
    <w:rsid w:val="008E0CB0"/>
    <w:rsid w:val="008E1177"/>
    <w:rsid w:val="008E334F"/>
    <w:rsid w:val="008E34C1"/>
    <w:rsid w:val="008E37A0"/>
    <w:rsid w:val="008E383A"/>
    <w:rsid w:val="008E4E22"/>
    <w:rsid w:val="008E5006"/>
    <w:rsid w:val="008E5201"/>
    <w:rsid w:val="008E5C43"/>
    <w:rsid w:val="008E5CFE"/>
    <w:rsid w:val="008E5E7D"/>
    <w:rsid w:val="008E6685"/>
    <w:rsid w:val="008E6779"/>
    <w:rsid w:val="008E79AA"/>
    <w:rsid w:val="008E7EFF"/>
    <w:rsid w:val="008F03E2"/>
    <w:rsid w:val="008F10CA"/>
    <w:rsid w:val="008F1F57"/>
    <w:rsid w:val="008F287F"/>
    <w:rsid w:val="008F28D9"/>
    <w:rsid w:val="008F2BBC"/>
    <w:rsid w:val="008F3B95"/>
    <w:rsid w:val="008F3BCD"/>
    <w:rsid w:val="008F4466"/>
    <w:rsid w:val="008F4ADF"/>
    <w:rsid w:val="008F5CB2"/>
    <w:rsid w:val="008F6194"/>
    <w:rsid w:val="008F61E1"/>
    <w:rsid w:val="008F64CF"/>
    <w:rsid w:val="008F6950"/>
    <w:rsid w:val="008F7795"/>
    <w:rsid w:val="008F792E"/>
    <w:rsid w:val="009001A0"/>
    <w:rsid w:val="0090045B"/>
    <w:rsid w:val="00900D66"/>
    <w:rsid w:val="00902580"/>
    <w:rsid w:val="00902823"/>
    <w:rsid w:val="00902D3E"/>
    <w:rsid w:val="00903423"/>
    <w:rsid w:val="00903A19"/>
    <w:rsid w:val="00904B43"/>
    <w:rsid w:val="00905CED"/>
    <w:rsid w:val="00905E25"/>
    <w:rsid w:val="0090698F"/>
    <w:rsid w:val="00906A88"/>
    <w:rsid w:val="00906C8E"/>
    <w:rsid w:val="00907158"/>
    <w:rsid w:val="009071B8"/>
    <w:rsid w:val="00907EB5"/>
    <w:rsid w:val="00910646"/>
    <w:rsid w:val="009141DD"/>
    <w:rsid w:val="009148B8"/>
    <w:rsid w:val="00916BBE"/>
    <w:rsid w:val="00917EA1"/>
    <w:rsid w:val="00920F77"/>
    <w:rsid w:val="009212D7"/>
    <w:rsid w:val="009218D3"/>
    <w:rsid w:val="00922055"/>
    <w:rsid w:val="009220A5"/>
    <w:rsid w:val="00922430"/>
    <w:rsid w:val="009226B1"/>
    <w:rsid w:val="00923AD8"/>
    <w:rsid w:val="00923BE5"/>
    <w:rsid w:val="00924031"/>
    <w:rsid w:val="00924C1A"/>
    <w:rsid w:val="00926B9A"/>
    <w:rsid w:val="009273D1"/>
    <w:rsid w:val="00927D56"/>
    <w:rsid w:val="00930048"/>
    <w:rsid w:val="00930E8A"/>
    <w:rsid w:val="0093152A"/>
    <w:rsid w:val="00933588"/>
    <w:rsid w:val="00933EDB"/>
    <w:rsid w:val="009347A9"/>
    <w:rsid w:val="009348E8"/>
    <w:rsid w:val="00934E60"/>
    <w:rsid w:val="00935ABB"/>
    <w:rsid w:val="00936478"/>
    <w:rsid w:val="0093699D"/>
    <w:rsid w:val="00936BEF"/>
    <w:rsid w:val="00937CCC"/>
    <w:rsid w:val="00940898"/>
    <w:rsid w:val="00942221"/>
    <w:rsid w:val="00942661"/>
    <w:rsid w:val="00942702"/>
    <w:rsid w:val="00943300"/>
    <w:rsid w:val="009435CD"/>
    <w:rsid w:val="00944464"/>
    <w:rsid w:val="00944BBF"/>
    <w:rsid w:val="00945459"/>
    <w:rsid w:val="009457E2"/>
    <w:rsid w:val="009461D3"/>
    <w:rsid w:val="009501DF"/>
    <w:rsid w:val="009502EB"/>
    <w:rsid w:val="0095030F"/>
    <w:rsid w:val="00951798"/>
    <w:rsid w:val="00952097"/>
    <w:rsid w:val="0095246C"/>
    <w:rsid w:val="00953B43"/>
    <w:rsid w:val="0095441F"/>
    <w:rsid w:val="009544B5"/>
    <w:rsid w:val="0095488D"/>
    <w:rsid w:val="00954E92"/>
    <w:rsid w:val="00955FC9"/>
    <w:rsid w:val="00957D20"/>
    <w:rsid w:val="009615A5"/>
    <w:rsid w:val="009618C5"/>
    <w:rsid w:val="00961BCB"/>
    <w:rsid w:val="00962AD7"/>
    <w:rsid w:val="00962F18"/>
    <w:rsid w:val="00963357"/>
    <w:rsid w:val="00964573"/>
    <w:rsid w:val="009649E5"/>
    <w:rsid w:val="009658C9"/>
    <w:rsid w:val="0096595C"/>
    <w:rsid w:val="009664BF"/>
    <w:rsid w:val="009672D7"/>
    <w:rsid w:val="0096756E"/>
    <w:rsid w:val="0096770A"/>
    <w:rsid w:val="00967821"/>
    <w:rsid w:val="00967891"/>
    <w:rsid w:val="009701A8"/>
    <w:rsid w:val="009702BC"/>
    <w:rsid w:val="0097069E"/>
    <w:rsid w:val="00970980"/>
    <w:rsid w:val="00970BA9"/>
    <w:rsid w:val="00971426"/>
    <w:rsid w:val="009717CF"/>
    <w:rsid w:val="00973900"/>
    <w:rsid w:val="00973FE1"/>
    <w:rsid w:val="00975A5D"/>
    <w:rsid w:val="009760F7"/>
    <w:rsid w:val="00976801"/>
    <w:rsid w:val="009778BE"/>
    <w:rsid w:val="0097796F"/>
    <w:rsid w:val="00980B76"/>
    <w:rsid w:val="00980EA5"/>
    <w:rsid w:val="009817F0"/>
    <w:rsid w:val="00981B99"/>
    <w:rsid w:val="00981D68"/>
    <w:rsid w:val="009821E2"/>
    <w:rsid w:val="009823B7"/>
    <w:rsid w:val="00982685"/>
    <w:rsid w:val="009829C1"/>
    <w:rsid w:val="00984652"/>
    <w:rsid w:val="00984D74"/>
    <w:rsid w:val="00990527"/>
    <w:rsid w:val="00990A20"/>
    <w:rsid w:val="00991439"/>
    <w:rsid w:val="009916D1"/>
    <w:rsid w:val="00991B4A"/>
    <w:rsid w:val="00992A91"/>
    <w:rsid w:val="00992C6B"/>
    <w:rsid w:val="0099318D"/>
    <w:rsid w:val="00993B39"/>
    <w:rsid w:val="00993BC5"/>
    <w:rsid w:val="00993EAF"/>
    <w:rsid w:val="00994047"/>
    <w:rsid w:val="00994379"/>
    <w:rsid w:val="00994A0F"/>
    <w:rsid w:val="0099596D"/>
    <w:rsid w:val="00996654"/>
    <w:rsid w:val="00996669"/>
    <w:rsid w:val="00996A4C"/>
    <w:rsid w:val="00996CD9"/>
    <w:rsid w:val="00996E3B"/>
    <w:rsid w:val="009970C7"/>
    <w:rsid w:val="009A256E"/>
    <w:rsid w:val="009A2748"/>
    <w:rsid w:val="009A3B24"/>
    <w:rsid w:val="009A3F6B"/>
    <w:rsid w:val="009A41B0"/>
    <w:rsid w:val="009A5688"/>
    <w:rsid w:val="009A578C"/>
    <w:rsid w:val="009A69CE"/>
    <w:rsid w:val="009A6E98"/>
    <w:rsid w:val="009A744D"/>
    <w:rsid w:val="009A7524"/>
    <w:rsid w:val="009A789C"/>
    <w:rsid w:val="009A7F52"/>
    <w:rsid w:val="009B013E"/>
    <w:rsid w:val="009B1154"/>
    <w:rsid w:val="009B1856"/>
    <w:rsid w:val="009B19B3"/>
    <w:rsid w:val="009B3AD2"/>
    <w:rsid w:val="009B6802"/>
    <w:rsid w:val="009C024C"/>
    <w:rsid w:val="009C06C0"/>
    <w:rsid w:val="009C0B72"/>
    <w:rsid w:val="009C16A5"/>
    <w:rsid w:val="009C24F9"/>
    <w:rsid w:val="009C366F"/>
    <w:rsid w:val="009C401C"/>
    <w:rsid w:val="009C4644"/>
    <w:rsid w:val="009C5920"/>
    <w:rsid w:val="009C6C09"/>
    <w:rsid w:val="009C7399"/>
    <w:rsid w:val="009C785A"/>
    <w:rsid w:val="009C7E16"/>
    <w:rsid w:val="009D15CA"/>
    <w:rsid w:val="009D1DCC"/>
    <w:rsid w:val="009D2832"/>
    <w:rsid w:val="009D29A8"/>
    <w:rsid w:val="009D2D65"/>
    <w:rsid w:val="009D3807"/>
    <w:rsid w:val="009D573E"/>
    <w:rsid w:val="009D5A7B"/>
    <w:rsid w:val="009D65E3"/>
    <w:rsid w:val="009D68C0"/>
    <w:rsid w:val="009D7F45"/>
    <w:rsid w:val="009E0597"/>
    <w:rsid w:val="009E07DA"/>
    <w:rsid w:val="009E39FB"/>
    <w:rsid w:val="009E484C"/>
    <w:rsid w:val="009E49D0"/>
    <w:rsid w:val="009E595C"/>
    <w:rsid w:val="009E5DE4"/>
    <w:rsid w:val="009E6D34"/>
    <w:rsid w:val="009E73F6"/>
    <w:rsid w:val="009F10FA"/>
    <w:rsid w:val="009F2969"/>
    <w:rsid w:val="009F37AA"/>
    <w:rsid w:val="009F4B3C"/>
    <w:rsid w:val="009F5378"/>
    <w:rsid w:val="009F5D52"/>
    <w:rsid w:val="009F6053"/>
    <w:rsid w:val="009F624F"/>
    <w:rsid w:val="009F6681"/>
    <w:rsid w:val="009F6D52"/>
    <w:rsid w:val="009F7E5E"/>
    <w:rsid w:val="00A00A93"/>
    <w:rsid w:val="00A0184C"/>
    <w:rsid w:val="00A01BA8"/>
    <w:rsid w:val="00A0269F"/>
    <w:rsid w:val="00A02962"/>
    <w:rsid w:val="00A0349A"/>
    <w:rsid w:val="00A03D9D"/>
    <w:rsid w:val="00A04018"/>
    <w:rsid w:val="00A05571"/>
    <w:rsid w:val="00A07781"/>
    <w:rsid w:val="00A07C43"/>
    <w:rsid w:val="00A11CF5"/>
    <w:rsid w:val="00A11F13"/>
    <w:rsid w:val="00A1254D"/>
    <w:rsid w:val="00A12BD0"/>
    <w:rsid w:val="00A14088"/>
    <w:rsid w:val="00A140A9"/>
    <w:rsid w:val="00A14151"/>
    <w:rsid w:val="00A1472A"/>
    <w:rsid w:val="00A152F1"/>
    <w:rsid w:val="00A155BB"/>
    <w:rsid w:val="00A15CB2"/>
    <w:rsid w:val="00A15D11"/>
    <w:rsid w:val="00A1601E"/>
    <w:rsid w:val="00A1783F"/>
    <w:rsid w:val="00A17E1A"/>
    <w:rsid w:val="00A17FF7"/>
    <w:rsid w:val="00A212FE"/>
    <w:rsid w:val="00A217A5"/>
    <w:rsid w:val="00A21BE9"/>
    <w:rsid w:val="00A21F27"/>
    <w:rsid w:val="00A2201F"/>
    <w:rsid w:val="00A23AA4"/>
    <w:rsid w:val="00A23F35"/>
    <w:rsid w:val="00A2430D"/>
    <w:rsid w:val="00A24640"/>
    <w:rsid w:val="00A24CF9"/>
    <w:rsid w:val="00A24DBB"/>
    <w:rsid w:val="00A24EF5"/>
    <w:rsid w:val="00A2583A"/>
    <w:rsid w:val="00A25D43"/>
    <w:rsid w:val="00A263B2"/>
    <w:rsid w:val="00A26D5B"/>
    <w:rsid w:val="00A272D7"/>
    <w:rsid w:val="00A276A3"/>
    <w:rsid w:val="00A3015E"/>
    <w:rsid w:val="00A31434"/>
    <w:rsid w:val="00A323B7"/>
    <w:rsid w:val="00A324A2"/>
    <w:rsid w:val="00A325EB"/>
    <w:rsid w:val="00A3318F"/>
    <w:rsid w:val="00A34183"/>
    <w:rsid w:val="00A345FC"/>
    <w:rsid w:val="00A34A28"/>
    <w:rsid w:val="00A36FCC"/>
    <w:rsid w:val="00A37519"/>
    <w:rsid w:val="00A377F4"/>
    <w:rsid w:val="00A40EE8"/>
    <w:rsid w:val="00A416FC"/>
    <w:rsid w:val="00A418FB"/>
    <w:rsid w:val="00A421CB"/>
    <w:rsid w:val="00A44087"/>
    <w:rsid w:val="00A44EBB"/>
    <w:rsid w:val="00A46087"/>
    <w:rsid w:val="00A474D6"/>
    <w:rsid w:val="00A4757A"/>
    <w:rsid w:val="00A504EE"/>
    <w:rsid w:val="00A51F13"/>
    <w:rsid w:val="00A51FD7"/>
    <w:rsid w:val="00A5271C"/>
    <w:rsid w:val="00A53506"/>
    <w:rsid w:val="00A53EFC"/>
    <w:rsid w:val="00A564BF"/>
    <w:rsid w:val="00A56F63"/>
    <w:rsid w:val="00A60128"/>
    <w:rsid w:val="00A61C9F"/>
    <w:rsid w:val="00A625C1"/>
    <w:rsid w:val="00A62C9A"/>
    <w:rsid w:val="00A634CA"/>
    <w:rsid w:val="00A6460E"/>
    <w:rsid w:val="00A6514E"/>
    <w:rsid w:val="00A652FC"/>
    <w:rsid w:val="00A654EB"/>
    <w:rsid w:val="00A65618"/>
    <w:rsid w:val="00A65ABA"/>
    <w:rsid w:val="00A704D6"/>
    <w:rsid w:val="00A7191D"/>
    <w:rsid w:val="00A720F8"/>
    <w:rsid w:val="00A72A37"/>
    <w:rsid w:val="00A72ECC"/>
    <w:rsid w:val="00A7382A"/>
    <w:rsid w:val="00A73C6A"/>
    <w:rsid w:val="00A74015"/>
    <w:rsid w:val="00A74641"/>
    <w:rsid w:val="00A74916"/>
    <w:rsid w:val="00A75478"/>
    <w:rsid w:val="00A7630E"/>
    <w:rsid w:val="00A76F10"/>
    <w:rsid w:val="00A7703B"/>
    <w:rsid w:val="00A77269"/>
    <w:rsid w:val="00A77517"/>
    <w:rsid w:val="00A8038B"/>
    <w:rsid w:val="00A80B15"/>
    <w:rsid w:val="00A80CE0"/>
    <w:rsid w:val="00A81420"/>
    <w:rsid w:val="00A82851"/>
    <w:rsid w:val="00A8373E"/>
    <w:rsid w:val="00A8469F"/>
    <w:rsid w:val="00A84857"/>
    <w:rsid w:val="00A853CC"/>
    <w:rsid w:val="00A91BCC"/>
    <w:rsid w:val="00A92C2B"/>
    <w:rsid w:val="00A92EAF"/>
    <w:rsid w:val="00A9394C"/>
    <w:rsid w:val="00A9519C"/>
    <w:rsid w:val="00A951C7"/>
    <w:rsid w:val="00A95A96"/>
    <w:rsid w:val="00A964D0"/>
    <w:rsid w:val="00AA0620"/>
    <w:rsid w:val="00AA0D87"/>
    <w:rsid w:val="00AA177D"/>
    <w:rsid w:val="00AA1CDE"/>
    <w:rsid w:val="00AA21AD"/>
    <w:rsid w:val="00AA257B"/>
    <w:rsid w:val="00AA30A0"/>
    <w:rsid w:val="00AA3394"/>
    <w:rsid w:val="00AA33BF"/>
    <w:rsid w:val="00AA44FB"/>
    <w:rsid w:val="00AA474F"/>
    <w:rsid w:val="00AA4D05"/>
    <w:rsid w:val="00AA4E59"/>
    <w:rsid w:val="00AA50EB"/>
    <w:rsid w:val="00AA5224"/>
    <w:rsid w:val="00AA5763"/>
    <w:rsid w:val="00AA57DD"/>
    <w:rsid w:val="00AA5913"/>
    <w:rsid w:val="00AA5ABF"/>
    <w:rsid w:val="00AA6028"/>
    <w:rsid w:val="00AA6050"/>
    <w:rsid w:val="00AA613E"/>
    <w:rsid w:val="00AA7D7D"/>
    <w:rsid w:val="00AB0D60"/>
    <w:rsid w:val="00AB10BF"/>
    <w:rsid w:val="00AB1E43"/>
    <w:rsid w:val="00AB4587"/>
    <w:rsid w:val="00AB45CA"/>
    <w:rsid w:val="00AB46ED"/>
    <w:rsid w:val="00AB51C4"/>
    <w:rsid w:val="00AB56E2"/>
    <w:rsid w:val="00AB5936"/>
    <w:rsid w:val="00AB5A2D"/>
    <w:rsid w:val="00AB75FC"/>
    <w:rsid w:val="00AB7A29"/>
    <w:rsid w:val="00AC0280"/>
    <w:rsid w:val="00AC165F"/>
    <w:rsid w:val="00AC27AF"/>
    <w:rsid w:val="00AC3414"/>
    <w:rsid w:val="00AC37A1"/>
    <w:rsid w:val="00AC45C9"/>
    <w:rsid w:val="00AC489B"/>
    <w:rsid w:val="00AC4A7D"/>
    <w:rsid w:val="00AC6101"/>
    <w:rsid w:val="00AC6199"/>
    <w:rsid w:val="00AC64ED"/>
    <w:rsid w:val="00AC6542"/>
    <w:rsid w:val="00AC7A83"/>
    <w:rsid w:val="00AC7B33"/>
    <w:rsid w:val="00AD094C"/>
    <w:rsid w:val="00AD1C28"/>
    <w:rsid w:val="00AD1DF1"/>
    <w:rsid w:val="00AD30F7"/>
    <w:rsid w:val="00AD3317"/>
    <w:rsid w:val="00AD3A40"/>
    <w:rsid w:val="00AD3DC7"/>
    <w:rsid w:val="00AD5042"/>
    <w:rsid w:val="00AD5B19"/>
    <w:rsid w:val="00AD6C9E"/>
    <w:rsid w:val="00AD6CD9"/>
    <w:rsid w:val="00AD7730"/>
    <w:rsid w:val="00AE0437"/>
    <w:rsid w:val="00AE0BE5"/>
    <w:rsid w:val="00AE3A6E"/>
    <w:rsid w:val="00AE43C5"/>
    <w:rsid w:val="00AE4848"/>
    <w:rsid w:val="00AE5478"/>
    <w:rsid w:val="00AE6505"/>
    <w:rsid w:val="00AE6AA3"/>
    <w:rsid w:val="00AF19CA"/>
    <w:rsid w:val="00AF24B2"/>
    <w:rsid w:val="00AF35D6"/>
    <w:rsid w:val="00AF4CAA"/>
    <w:rsid w:val="00AF5714"/>
    <w:rsid w:val="00AF5F92"/>
    <w:rsid w:val="00AF686A"/>
    <w:rsid w:val="00AF6D4A"/>
    <w:rsid w:val="00AF7902"/>
    <w:rsid w:val="00AF7AD9"/>
    <w:rsid w:val="00AF7EE5"/>
    <w:rsid w:val="00B00571"/>
    <w:rsid w:val="00B007A3"/>
    <w:rsid w:val="00B02585"/>
    <w:rsid w:val="00B03E87"/>
    <w:rsid w:val="00B06B82"/>
    <w:rsid w:val="00B06C45"/>
    <w:rsid w:val="00B07AFC"/>
    <w:rsid w:val="00B07CDF"/>
    <w:rsid w:val="00B11962"/>
    <w:rsid w:val="00B11BC5"/>
    <w:rsid w:val="00B13112"/>
    <w:rsid w:val="00B13277"/>
    <w:rsid w:val="00B13B15"/>
    <w:rsid w:val="00B1707F"/>
    <w:rsid w:val="00B207D0"/>
    <w:rsid w:val="00B20E79"/>
    <w:rsid w:val="00B2150C"/>
    <w:rsid w:val="00B2154B"/>
    <w:rsid w:val="00B21AC2"/>
    <w:rsid w:val="00B2328E"/>
    <w:rsid w:val="00B243A8"/>
    <w:rsid w:val="00B253AA"/>
    <w:rsid w:val="00B26ABE"/>
    <w:rsid w:val="00B26B45"/>
    <w:rsid w:val="00B26EA6"/>
    <w:rsid w:val="00B274D8"/>
    <w:rsid w:val="00B30FEB"/>
    <w:rsid w:val="00B319A6"/>
    <w:rsid w:val="00B32938"/>
    <w:rsid w:val="00B32B2E"/>
    <w:rsid w:val="00B3398A"/>
    <w:rsid w:val="00B33FA2"/>
    <w:rsid w:val="00B34663"/>
    <w:rsid w:val="00B347DF"/>
    <w:rsid w:val="00B34977"/>
    <w:rsid w:val="00B35BFA"/>
    <w:rsid w:val="00B35D2F"/>
    <w:rsid w:val="00B35F63"/>
    <w:rsid w:val="00B364BD"/>
    <w:rsid w:val="00B36912"/>
    <w:rsid w:val="00B36F1B"/>
    <w:rsid w:val="00B37CDF"/>
    <w:rsid w:val="00B4063B"/>
    <w:rsid w:val="00B4349A"/>
    <w:rsid w:val="00B43A41"/>
    <w:rsid w:val="00B43A84"/>
    <w:rsid w:val="00B43E65"/>
    <w:rsid w:val="00B4569F"/>
    <w:rsid w:val="00B46835"/>
    <w:rsid w:val="00B468A0"/>
    <w:rsid w:val="00B4737B"/>
    <w:rsid w:val="00B5181F"/>
    <w:rsid w:val="00B52C37"/>
    <w:rsid w:val="00B53B38"/>
    <w:rsid w:val="00B543FF"/>
    <w:rsid w:val="00B55693"/>
    <w:rsid w:val="00B55FD3"/>
    <w:rsid w:val="00B56186"/>
    <w:rsid w:val="00B569D6"/>
    <w:rsid w:val="00B6020E"/>
    <w:rsid w:val="00B602DB"/>
    <w:rsid w:val="00B60AA2"/>
    <w:rsid w:val="00B6115B"/>
    <w:rsid w:val="00B61197"/>
    <w:rsid w:val="00B62DD9"/>
    <w:rsid w:val="00B63939"/>
    <w:rsid w:val="00B64795"/>
    <w:rsid w:val="00B65EFE"/>
    <w:rsid w:val="00B6642C"/>
    <w:rsid w:val="00B677D8"/>
    <w:rsid w:val="00B67A3A"/>
    <w:rsid w:val="00B7023E"/>
    <w:rsid w:val="00B7175C"/>
    <w:rsid w:val="00B71CB0"/>
    <w:rsid w:val="00B74A91"/>
    <w:rsid w:val="00B779BD"/>
    <w:rsid w:val="00B808B7"/>
    <w:rsid w:val="00B81801"/>
    <w:rsid w:val="00B82106"/>
    <w:rsid w:val="00B823FB"/>
    <w:rsid w:val="00B82CD4"/>
    <w:rsid w:val="00B83609"/>
    <w:rsid w:val="00B848B9"/>
    <w:rsid w:val="00B8500A"/>
    <w:rsid w:val="00B8533C"/>
    <w:rsid w:val="00B85BD1"/>
    <w:rsid w:val="00B860B2"/>
    <w:rsid w:val="00B868EC"/>
    <w:rsid w:val="00B87AA5"/>
    <w:rsid w:val="00B902B7"/>
    <w:rsid w:val="00B91639"/>
    <w:rsid w:val="00B92696"/>
    <w:rsid w:val="00B94D82"/>
    <w:rsid w:val="00B94E55"/>
    <w:rsid w:val="00B96599"/>
    <w:rsid w:val="00B96835"/>
    <w:rsid w:val="00B96907"/>
    <w:rsid w:val="00B97C82"/>
    <w:rsid w:val="00BA1707"/>
    <w:rsid w:val="00BA170C"/>
    <w:rsid w:val="00BA2F2C"/>
    <w:rsid w:val="00BA3420"/>
    <w:rsid w:val="00BA404A"/>
    <w:rsid w:val="00BA4320"/>
    <w:rsid w:val="00BA4362"/>
    <w:rsid w:val="00BA444E"/>
    <w:rsid w:val="00BA4909"/>
    <w:rsid w:val="00BA50FA"/>
    <w:rsid w:val="00BA6A7F"/>
    <w:rsid w:val="00BA7E87"/>
    <w:rsid w:val="00BB01E1"/>
    <w:rsid w:val="00BB17B2"/>
    <w:rsid w:val="00BB209B"/>
    <w:rsid w:val="00BB2293"/>
    <w:rsid w:val="00BB26DD"/>
    <w:rsid w:val="00BB2929"/>
    <w:rsid w:val="00BB2FA6"/>
    <w:rsid w:val="00BB30DF"/>
    <w:rsid w:val="00BB492C"/>
    <w:rsid w:val="00BB53EB"/>
    <w:rsid w:val="00BB58A0"/>
    <w:rsid w:val="00BB5A40"/>
    <w:rsid w:val="00BB78A0"/>
    <w:rsid w:val="00BC0C06"/>
    <w:rsid w:val="00BC135D"/>
    <w:rsid w:val="00BC13BE"/>
    <w:rsid w:val="00BC2646"/>
    <w:rsid w:val="00BC2C8B"/>
    <w:rsid w:val="00BC3324"/>
    <w:rsid w:val="00BC4C87"/>
    <w:rsid w:val="00BC5BB1"/>
    <w:rsid w:val="00BC5C39"/>
    <w:rsid w:val="00BC7438"/>
    <w:rsid w:val="00BC75BE"/>
    <w:rsid w:val="00BC7C04"/>
    <w:rsid w:val="00BC7CD2"/>
    <w:rsid w:val="00BD241B"/>
    <w:rsid w:val="00BD31BD"/>
    <w:rsid w:val="00BD35AF"/>
    <w:rsid w:val="00BD40F2"/>
    <w:rsid w:val="00BD41D5"/>
    <w:rsid w:val="00BD50CB"/>
    <w:rsid w:val="00BD536C"/>
    <w:rsid w:val="00BD5F45"/>
    <w:rsid w:val="00BD61FB"/>
    <w:rsid w:val="00BD682E"/>
    <w:rsid w:val="00BD6ECC"/>
    <w:rsid w:val="00BD7F9D"/>
    <w:rsid w:val="00BE0618"/>
    <w:rsid w:val="00BE0BC3"/>
    <w:rsid w:val="00BE1D26"/>
    <w:rsid w:val="00BE21D3"/>
    <w:rsid w:val="00BE2286"/>
    <w:rsid w:val="00BE27B9"/>
    <w:rsid w:val="00BE3268"/>
    <w:rsid w:val="00BE3E3F"/>
    <w:rsid w:val="00BE6AD7"/>
    <w:rsid w:val="00BE7785"/>
    <w:rsid w:val="00BF084D"/>
    <w:rsid w:val="00BF0C04"/>
    <w:rsid w:val="00BF0ED5"/>
    <w:rsid w:val="00BF229E"/>
    <w:rsid w:val="00BF2D1F"/>
    <w:rsid w:val="00BF34BF"/>
    <w:rsid w:val="00BF375E"/>
    <w:rsid w:val="00BF3984"/>
    <w:rsid w:val="00BF3EE9"/>
    <w:rsid w:val="00BF4F48"/>
    <w:rsid w:val="00BF5F9E"/>
    <w:rsid w:val="00BF627F"/>
    <w:rsid w:val="00BF7190"/>
    <w:rsid w:val="00BF7656"/>
    <w:rsid w:val="00BF7B52"/>
    <w:rsid w:val="00C000AC"/>
    <w:rsid w:val="00C000FE"/>
    <w:rsid w:val="00C01B0B"/>
    <w:rsid w:val="00C01E09"/>
    <w:rsid w:val="00C038FD"/>
    <w:rsid w:val="00C03B9A"/>
    <w:rsid w:val="00C03CDB"/>
    <w:rsid w:val="00C048C9"/>
    <w:rsid w:val="00C04ED2"/>
    <w:rsid w:val="00C05341"/>
    <w:rsid w:val="00C0556C"/>
    <w:rsid w:val="00C05D06"/>
    <w:rsid w:val="00C068D0"/>
    <w:rsid w:val="00C06EFF"/>
    <w:rsid w:val="00C06FE5"/>
    <w:rsid w:val="00C07419"/>
    <w:rsid w:val="00C078B4"/>
    <w:rsid w:val="00C1089B"/>
    <w:rsid w:val="00C1168D"/>
    <w:rsid w:val="00C11856"/>
    <w:rsid w:val="00C12591"/>
    <w:rsid w:val="00C12768"/>
    <w:rsid w:val="00C1323A"/>
    <w:rsid w:val="00C1368B"/>
    <w:rsid w:val="00C14192"/>
    <w:rsid w:val="00C14BE6"/>
    <w:rsid w:val="00C15B20"/>
    <w:rsid w:val="00C1630E"/>
    <w:rsid w:val="00C16B38"/>
    <w:rsid w:val="00C16D37"/>
    <w:rsid w:val="00C174FE"/>
    <w:rsid w:val="00C20E15"/>
    <w:rsid w:val="00C20E49"/>
    <w:rsid w:val="00C21182"/>
    <w:rsid w:val="00C21DB5"/>
    <w:rsid w:val="00C23851"/>
    <w:rsid w:val="00C23F5A"/>
    <w:rsid w:val="00C24C86"/>
    <w:rsid w:val="00C26179"/>
    <w:rsid w:val="00C265AC"/>
    <w:rsid w:val="00C26C08"/>
    <w:rsid w:val="00C27410"/>
    <w:rsid w:val="00C307F6"/>
    <w:rsid w:val="00C30CB3"/>
    <w:rsid w:val="00C31521"/>
    <w:rsid w:val="00C31C76"/>
    <w:rsid w:val="00C3234C"/>
    <w:rsid w:val="00C324DB"/>
    <w:rsid w:val="00C32858"/>
    <w:rsid w:val="00C32A9F"/>
    <w:rsid w:val="00C32CCD"/>
    <w:rsid w:val="00C33F7C"/>
    <w:rsid w:val="00C3441A"/>
    <w:rsid w:val="00C34D50"/>
    <w:rsid w:val="00C36259"/>
    <w:rsid w:val="00C36679"/>
    <w:rsid w:val="00C37997"/>
    <w:rsid w:val="00C408D5"/>
    <w:rsid w:val="00C410DB"/>
    <w:rsid w:val="00C43C1C"/>
    <w:rsid w:val="00C45133"/>
    <w:rsid w:val="00C46D2A"/>
    <w:rsid w:val="00C472B3"/>
    <w:rsid w:val="00C50B4E"/>
    <w:rsid w:val="00C530C3"/>
    <w:rsid w:val="00C5413D"/>
    <w:rsid w:val="00C55086"/>
    <w:rsid w:val="00C55874"/>
    <w:rsid w:val="00C566CD"/>
    <w:rsid w:val="00C60E4D"/>
    <w:rsid w:val="00C60FCB"/>
    <w:rsid w:val="00C6150E"/>
    <w:rsid w:val="00C615E1"/>
    <w:rsid w:val="00C62CA8"/>
    <w:rsid w:val="00C6325B"/>
    <w:rsid w:val="00C632BF"/>
    <w:rsid w:val="00C6444E"/>
    <w:rsid w:val="00C66AC1"/>
    <w:rsid w:val="00C66DAA"/>
    <w:rsid w:val="00C6779C"/>
    <w:rsid w:val="00C6779D"/>
    <w:rsid w:val="00C67A15"/>
    <w:rsid w:val="00C70821"/>
    <w:rsid w:val="00C71A67"/>
    <w:rsid w:val="00C71FE0"/>
    <w:rsid w:val="00C72B20"/>
    <w:rsid w:val="00C742B3"/>
    <w:rsid w:val="00C7468E"/>
    <w:rsid w:val="00C75781"/>
    <w:rsid w:val="00C76580"/>
    <w:rsid w:val="00C801EA"/>
    <w:rsid w:val="00C81805"/>
    <w:rsid w:val="00C81C88"/>
    <w:rsid w:val="00C82D41"/>
    <w:rsid w:val="00C82E40"/>
    <w:rsid w:val="00C833EE"/>
    <w:rsid w:val="00C838D3"/>
    <w:rsid w:val="00C853FB"/>
    <w:rsid w:val="00C85A23"/>
    <w:rsid w:val="00C85B5D"/>
    <w:rsid w:val="00C865CC"/>
    <w:rsid w:val="00C86B97"/>
    <w:rsid w:val="00C900C8"/>
    <w:rsid w:val="00C91044"/>
    <w:rsid w:val="00C91443"/>
    <w:rsid w:val="00C91C4F"/>
    <w:rsid w:val="00C9231F"/>
    <w:rsid w:val="00C93156"/>
    <w:rsid w:val="00C9316E"/>
    <w:rsid w:val="00C931F2"/>
    <w:rsid w:val="00C939BD"/>
    <w:rsid w:val="00C941B4"/>
    <w:rsid w:val="00C94250"/>
    <w:rsid w:val="00C9450C"/>
    <w:rsid w:val="00C95F1D"/>
    <w:rsid w:val="00C966A5"/>
    <w:rsid w:val="00CA0E2E"/>
    <w:rsid w:val="00CA15F4"/>
    <w:rsid w:val="00CA1675"/>
    <w:rsid w:val="00CA2487"/>
    <w:rsid w:val="00CA288D"/>
    <w:rsid w:val="00CA3750"/>
    <w:rsid w:val="00CA3887"/>
    <w:rsid w:val="00CA38BA"/>
    <w:rsid w:val="00CA3918"/>
    <w:rsid w:val="00CA417E"/>
    <w:rsid w:val="00CA4A5E"/>
    <w:rsid w:val="00CA5E82"/>
    <w:rsid w:val="00CA605C"/>
    <w:rsid w:val="00CA6A0A"/>
    <w:rsid w:val="00CA6F1E"/>
    <w:rsid w:val="00CA7480"/>
    <w:rsid w:val="00CA7F92"/>
    <w:rsid w:val="00CB0D49"/>
    <w:rsid w:val="00CB144B"/>
    <w:rsid w:val="00CB14BE"/>
    <w:rsid w:val="00CB1BF7"/>
    <w:rsid w:val="00CB39CD"/>
    <w:rsid w:val="00CB3E26"/>
    <w:rsid w:val="00CB4402"/>
    <w:rsid w:val="00CB5F12"/>
    <w:rsid w:val="00CB5F45"/>
    <w:rsid w:val="00CB6367"/>
    <w:rsid w:val="00CB703D"/>
    <w:rsid w:val="00CB7E22"/>
    <w:rsid w:val="00CB7E59"/>
    <w:rsid w:val="00CC0227"/>
    <w:rsid w:val="00CC09C3"/>
    <w:rsid w:val="00CC12DF"/>
    <w:rsid w:val="00CC12E8"/>
    <w:rsid w:val="00CC1FDC"/>
    <w:rsid w:val="00CC2871"/>
    <w:rsid w:val="00CC2963"/>
    <w:rsid w:val="00CC29F9"/>
    <w:rsid w:val="00CC4017"/>
    <w:rsid w:val="00CC5649"/>
    <w:rsid w:val="00CC68DB"/>
    <w:rsid w:val="00CC6A8C"/>
    <w:rsid w:val="00CC6ABA"/>
    <w:rsid w:val="00CC703B"/>
    <w:rsid w:val="00CC7079"/>
    <w:rsid w:val="00CC791C"/>
    <w:rsid w:val="00CC7A57"/>
    <w:rsid w:val="00CD0465"/>
    <w:rsid w:val="00CD12FA"/>
    <w:rsid w:val="00CD1447"/>
    <w:rsid w:val="00CD1708"/>
    <w:rsid w:val="00CD1D49"/>
    <w:rsid w:val="00CD2473"/>
    <w:rsid w:val="00CD352C"/>
    <w:rsid w:val="00CD3C5B"/>
    <w:rsid w:val="00CD3E01"/>
    <w:rsid w:val="00CD48FE"/>
    <w:rsid w:val="00CD4C62"/>
    <w:rsid w:val="00CD5911"/>
    <w:rsid w:val="00CD5FFD"/>
    <w:rsid w:val="00CD6976"/>
    <w:rsid w:val="00CD6B98"/>
    <w:rsid w:val="00CD6F27"/>
    <w:rsid w:val="00CD71F9"/>
    <w:rsid w:val="00CD727A"/>
    <w:rsid w:val="00CD76DC"/>
    <w:rsid w:val="00CE08EC"/>
    <w:rsid w:val="00CE0983"/>
    <w:rsid w:val="00CE0BD3"/>
    <w:rsid w:val="00CE2322"/>
    <w:rsid w:val="00CE2B5A"/>
    <w:rsid w:val="00CE40B0"/>
    <w:rsid w:val="00CE475B"/>
    <w:rsid w:val="00CE5C30"/>
    <w:rsid w:val="00CE6243"/>
    <w:rsid w:val="00CE6526"/>
    <w:rsid w:val="00CE6C92"/>
    <w:rsid w:val="00CE775A"/>
    <w:rsid w:val="00CE7B10"/>
    <w:rsid w:val="00CF00F1"/>
    <w:rsid w:val="00CF178B"/>
    <w:rsid w:val="00CF388B"/>
    <w:rsid w:val="00CF3E3F"/>
    <w:rsid w:val="00CF40FC"/>
    <w:rsid w:val="00CF4748"/>
    <w:rsid w:val="00CF5068"/>
    <w:rsid w:val="00CF5559"/>
    <w:rsid w:val="00CF571C"/>
    <w:rsid w:val="00CF664C"/>
    <w:rsid w:val="00CF6DF6"/>
    <w:rsid w:val="00D00B40"/>
    <w:rsid w:val="00D01929"/>
    <w:rsid w:val="00D029B8"/>
    <w:rsid w:val="00D03313"/>
    <w:rsid w:val="00D036CA"/>
    <w:rsid w:val="00D041D5"/>
    <w:rsid w:val="00D06806"/>
    <w:rsid w:val="00D06F0D"/>
    <w:rsid w:val="00D07385"/>
    <w:rsid w:val="00D079DA"/>
    <w:rsid w:val="00D07B35"/>
    <w:rsid w:val="00D105FE"/>
    <w:rsid w:val="00D117F7"/>
    <w:rsid w:val="00D1220A"/>
    <w:rsid w:val="00D127DC"/>
    <w:rsid w:val="00D130A6"/>
    <w:rsid w:val="00D138FC"/>
    <w:rsid w:val="00D13F73"/>
    <w:rsid w:val="00D162C8"/>
    <w:rsid w:val="00D16397"/>
    <w:rsid w:val="00D17827"/>
    <w:rsid w:val="00D17BCB"/>
    <w:rsid w:val="00D223F5"/>
    <w:rsid w:val="00D235BF"/>
    <w:rsid w:val="00D24002"/>
    <w:rsid w:val="00D24173"/>
    <w:rsid w:val="00D245D7"/>
    <w:rsid w:val="00D246AA"/>
    <w:rsid w:val="00D25616"/>
    <w:rsid w:val="00D257F2"/>
    <w:rsid w:val="00D25C79"/>
    <w:rsid w:val="00D26043"/>
    <w:rsid w:val="00D2617E"/>
    <w:rsid w:val="00D26A1D"/>
    <w:rsid w:val="00D273F9"/>
    <w:rsid w:val="00D27BCE"/>
    <w:rsid w:val="00D27D19"/>
    <w:rsid w:val="00D27E9F"/>
    <w:rsid w:val="00D27F97"/>
    <w:rsid w:val="00D30CED"/>
    <w:rsid w:val="00D31CA5"/>
    <w:rsid w:val="00D329D4"/>
    <w:rsid w:val="00D32F43"/>
    <w:rsid w:val="00D3314A"/>
    <w:rsid w:val="00D343CE"/>
    <w:rsid w:val="00D35C48"/>
    <w:rsid w:val="00D3610C"/>
    <w:rsid w:val="00D36A63"/>
    <w:rsid w:val="00D36E79"/>
    <w:rsid w:val="00D372DE"/>
    <w:rsid w:val="00D374A7"/>
    <w:rsid w:val="00D37828"/>
    <w:rsid w:val="00D4149D"/>
    <w:rsid w:val="00D42B08"/>
    <w:rsid w:val="00D43A3E"/>
    <w:rsid w:val="00D44195"/>
    <w:rsid w:val="00D45134"/>
    <w:rsid w:val="00D451C6"/>
    <w:rsid w:val="00D45997"/>
    <w:rsid w:val="00D45DB3"/>
    <w:rsid w:val="00D47591"/>
    <w:rsid w:val="00D50696"/>
    <w:rsid w:val="00D50C53"/>
    <w:rsid w:val="00D5196B"/>
    <w:rsid w:val="00D5254F"/>
    <w:rsid w:val="00D52820"/>
    <w:rsid w:val="00D53E47"/>
    <w:rsid w:val="00D54A17"/>
    <w:rsid w:val="00D54DC4"/>
    <w:rsid w:val="00D561DC"/>
    <w:rsid w:val="00D56654"/>
    <w:rsid w:val="00D600DB"/>
    <w:rsid w:val="00D602FE"/>
    <w:rsid w:val="00D60FB1"/>
    <w:rsid w:val="00D6160B"/>
    <w:rsid w:val="00D6212C"/>
    <w:rsid w:val="00D636A7"/>
    <w:rsid w:val="00D64048"/>
    <w:rsid w:val="00D640AB"/>
    <w:rsid w:val="00D659A6"/>
    <w:rsid w:val="00D65A12"/>
    <w:rsid w:val="00D65B21"/>
    <w:rsid w:val="00D66B24"/>
    <w:rsid w:val="00D66F05"/>
    <w:rsid w:val="00D7009D"/>
    <w:rsid w:val="00D711DF"/>
    <w:rsid w:val="00D72B4B"/>
    <w:rsid w:val="00D72D78"/>
    <w:rsid w:val="00D732B4"/>
    <w:rsid w:val="00D74698"/>
    <w:rsid w:val="00D7480C"/>
    <w:rsid w:val="00D74F4C"/>
    <w:rsid w:val="00D75621"/>
    <w:rsid w:val="00D76A4E"/>
    <w:rsid w:val="00D779EB"/>
    <w:rsid w:val="00D77B91"/>
    <w:rsid w:val="00D77C50"/>
    <w:rsid w:val="00D80874"/>
    <w:rsid w:val="00D813C9"/>
    <w:rsid w:val="00D8145D"/>
    <w:rsid w:val="00D82947"/>
    <w:rsid w:val="00D83698"/>
    <w:rsid w:val="00D84E7C"/>
    <w:rsid w:val="00D85023"/>
    <w:rsid w:val="00D852E8"/>
    <w:rsid w:val="00D85CF9"/>
    <w:rsid w:val="00D85E7A"/>
    <w:rsid w:val="00D860E5"/>
    <w:rsid w:val="00D864BD"/>
    <w:rsid w:val="00D869F7"/>
    <w:rsid w:val="00D871E6"/>
    <w:rsid w:val="00D9136B"/>
    <w:rsid w:val="00D91B18"/>
    <w:rsid w:val="00D92E0B"/>
    <w:rsid w:val="00D931D5"/>
    <w:rsid w:val="00D93700"/>
    <w:rsid w:val="00D94493"/>
    <w:rsid w:val="00D96517"/>
    <w:rsid w:val="00D972E7"/>
    <w:rsid w:val="00DA04BE"/>
    <w:rsid w:val="00DA06CF"/>
    <w:rsid w:val="00DA424A"/>
    <w:rsid w:val="00DA4ABD"/>
    <w:rsid w:val="00DA5BD2"/>
    <w:rsid w:val="00DA6BA0"/>
    <w:rsid w:val="00DA74E4"/>
    <w:rsid w:val="00DA76C3"/>
    <w:rsid w:val="00DB0BF4"/>
    <w:rsid w:val="00DB1A76"/>
    <w:rsid w:val="00DB1B54"/>
    <w:rsid w:val="00DB2A3B"/>
    <w:rsid w:val="00DB2E3E"/>
    <w:rsid w:val="00DB3185"/>
    <w:rsid w:val="00DB3765"/>
    <w:rsid w:val="00DB49B4"/>
    <w:rsid w:val="00DB4B0C"/>
    <w:rsid w:val="00DB4BFE"/>
    <w:rsid w:val="00DB4D0E"/>
    <w:rsid w:val="00DB5456"/>
    <w:rsid w:val="00DB5F2A"/>
    <w:rsid w:val="00DB62B1"/>
    <w:rsid w:val="00DB7275"/>
    <w:rsid w:val="00DB7380"/>
    <w:rsid w:val="00DC1973"/>
    <w:rsid w:val="00DC2917"/>
    <w:rsid w:val="00DC2BD2"/>
    <w:rsid w:val="00DC4E7E"/>
    <w:rsid w:val="00DC506C"/>
    <w:rsid w:val="00DC69DC"/>
    <w:rsid w:val="00DC6F6A"/>
    <w:rsid w:val="00DC7EC0"/>
    <w:rsid w:val="00DD01E6"/>
    <w:rsid w:val="00DD0433"/>
    <w:rsid w:val="00DD081E"/>
    <w:rsid w:val="00DD0AC5"/>
    <w:rsid w:val="00DD1A95"/>
    <w:rsid w:val="00DD28DE"/>
    <w:rsid w:val="00DD3EE6"/>
    <w:rsid w:val="00DD47C8"/>
    <w:rsid w:val="00DD554B"/>
    <w:rsid w:val="00DD6E0C"/>
    <w:rsid w:val="00DD7107"/>
    <w:rsid w:val="00DD75D1"/>
    <w:rsid w:val="00DE013D"/>
    <w:rsid w:val="00DE02D6"/>
    <w:rsid w:val="00DE07D3"/>
    <w:rsid w:val="00DE0F57"/>
    <w:rsid w:val="00DE1F9F"/>
    <w:rsid w:val="00DE2563"/>
    <w:rsid w:val="00DE502A"/>
    <w:rsid w:val="00DE5CB9"/>
    <w:rsid w:val="00DE604E"/>
    <w:rsid w:val="00DE6119"/>
    <w:rsid w:val="00DE6232"/>
    <w:rsid w:val="00DE7293"/>
    <w:rsid w:val="00DF048C"/>
    <w:rsid w:val="00DF0B4D"/>
    <w:rsid w:val="00DF1706"/>
    <w:rsid w:val="00DF1E89"/>
    <w:rsid w:val="00DF3365"/>
    <w:rsid w:val="00DF3D1F"/>
    <w:rsid w:val="00DF4B15"/>
    <w:rsid w:val="00DF540A"/>
    <w:rsid w:val="00DF580E"/>
    <w:rsid w:val="00DF5B26"/>
    <w:rsid w:val="00DF5B8D"/>
    <w:rsid w:val="00DF62D2"/>
    <w:rsid w:val="00DF6C56"/>
    <w:rsid w:val="00DF6E23"/>
    <w:rsid w:val="00E00126"/>
    <w:rsid w:val="00E00161"/>
    <w:rsid w:val="00E00ACC"/>
    <w:rsid w:val="00E021EF"/>
    <w:rsid w:val="00E03161"/>
    <w:rsid w:val="00E03674"/>
    <w:rsid w:val="00E03A86"/>
    <w:rsid w:val="00E03CA3"/>
    <w:rsid w:val="00E04F23"/>
    <w:rsid w:val="00E0628C"/>
    <w:rsid w:val="00E10A44"/>
    <w:rsid w:val="00E10E3F"/>
    <w:rsid w:val="00E12476"/>
    <w:rsid w:val="00E12499"/>
    <w:rsid w:val="00E133E8"/>
    <w:rsid w:val="00E140E3"/>
    <w:rsid w:val="00E14455"/>
    <w:rsid w:val="00E1491B"/>
    <w:rsid w:val="00E15BE4"/>
    <w:rsid w:val="00E16184"/>
    <w:rsid w:val="00E16F5B"/>
    <w:rsid w:val="00E207EA"/>
    <w:rsid w:val="00E2295C"/>
    <w:rsid w:val="00E23356"/>
    <w:rsid w:val="00E2336E"/>
    <w:rsid w:val="00E233C8"/>
    <w:rsid w:val="00E23892"/>
    <w:rsid w:val="00E23AFF"/>
    <w:rsid w:val="00E240D7"/>
    <w:rsid w:val="00E2458E"/>
    <w:rsid w:val="00E24720"/>
    <w:rsid w:val="00E247F3"/>
    <w:rsid w:val="00E24B02"/>
    <w:rsid w:val="00E24FC8"/>
    <w:rsid w:val="00E2586D"/>
    <w:rsid w:val="00E261A6"/>
    <w:rsid w:val="00E269BF"/>
    <w:rsid w:val="00E273F2"/>
    <w:rsid w:val="00E27A69"/>
    <w:rsid w:val="00E30154"/>
    <w:rsid w:val="00E30FBC"/>
    <w:rsid w:val="00E318C1"/>
    <w:rsid w:val="00E324B7"/>
    <w:rsid w:val="00E32D13"/>
    <w:rsid w:val="00E32FB9"/>
    <w:rsid w:val="00E33162"/>
    <w:rsid w:val="00E35D78"/>
    <w:rsid w:val="00E3667C"/>
    <w:rsid w:val="00E40977"/>
    <w:rsid w:val="00E40B0B"/>
    <w:rsid w:val="00E40E36"/>
    <w:rsid w:val="00E41D7C"/>
    <w:rsid w:val="00E423C6"/>
    <w:rsid w:val="00E42720"/>
    <w:rsid w:val="00E427C3"/>
    <w:rsid w:val="00E42C43"/>
    <w:rsid w:val="00E42D38"/>
    <w:rsid w:val="00E42FE3"/>
    <w:rsid w:val="00E43314"/>
    <w:rsid w:val="00E433DC"/>
    <w:rsid w:val="00E4369A"/>
    <w:rsid w:val="00E438AD"/>
    <w:rsid w:val="00E44098"/>
    <w:rsid w:val="00E44505"/>
    <w:rsid w:val="00E450C7"/>
    <w:rsid w:val="00E45130"/>
    <w:rsid w:val="00E455E7"/>
    <w:rsid w:val="00E45A23"/>
    <w:rsid w:val="00E4600A"/>
    <w:rsid w:val="00E46B14"/>
    <w:rsid w:val="00E51718"/>
    <w:rsid w:val="00E51BB8"/>
    <w:rsid w:val="00E51CC6"/>
    <w:rsid w:val="00E5257E"/>
    <w:rsid w:val="00E55C5F"/>
    <w:rsid w:val="00E57E83"/>
    <w:rsid w:val="00E6049E"/>
    <w:rsid w:val="00E60F04"/>
    <w:rsid w:val="00E61B98"/>
    <w:rsid w:val="00E61E2F"/>
    <w:rsid w:val="00E63CC4"/>
    <w:rsid w:val="00E64AB9"/>
    <w:rsid w:val="00E65646"/>
    <w:rsid w:val="00E658A3"/>
    <w:rsid w:val="00E663CB"/>
    <w:rsid w:val="00E66DCE"/>
    <w:rsid w:val="00E67861"/>
    <w:rsid w:val="00E67BC7"/>
    <w:rsid w:val="00E70D0A"/>
    <w:rsid w:val="00E70FF7"/>
    <w:rsid w:val="00E716D9"/>
    <w:rsid w:val="00E71A93"/>
    <w:rsid w:val="00E71D4C"/>
    <w:rsid w:val="00E7255F"/>
    <w:rsid w:val="00E72A4A"/>
    <w:rsid w:val="00E742C6"/>
    <w:rsid w:val="00E74ED7"/>
    <w:rsid w:val="00E75678"/>
    <w:rsid w:val="00E757BB"/>
    <w:rsid w:val="00E76FE5"/>
    <w:rsid w:val="00E77ECE"/>
    <w:rsid w:val="00E80133"/>
    <w:rsid w:val="00E80C7F"/>
    <w:rsid w:val="00E810A9"/>
    <w:rsid w:val="00E82393"/>
    <w:rsid w:val="00E82580"/>
    <w:rsid w:val="00E82CA2"/>
    <w:rsid w:val="00E834BD"/>
    <w:rsid w:val="00E84085"/>
    <w:rsid w:val="00E85A16"/>
    <w:rsid w:val="00E85FD9"/>
    <w:rsid w:val="00E874C5"/>
    <w:rsid w:val="00E87C2A"/>
    <w:rsid w:val="00E87C2E"/>
    <w:rsid w:val="00E87E69"/>
    <w:rsid w:val="00E90214"/>
    <w:rsid w:val="00E91BDC"/>
    <w:rsid w:val="00E91D70"/>
    <w:rsid w:val="00E91F3A"/>
    <w:rsid w:val="00E94441"/>
    <w:rsid w:val="00E969FE"/>
    <w:rsid w:val="00E96BE4"/>
    <w:rsid w:val="00E970BE"/>
    <w:rsid w:val="00E97567"/>
    <w:rsid w:val="00E979E2"/>
    <w:rsid w:val="00E97C10"/>
    <w:rsid w:val="00E97E50"/>
    <w:rsid w:val="00EA030F"/>
    <w:rsid w:val="00EA067B"/>
    <w:rsid w:val="00EA106E"/>
    <w:rsid w:val="00EA1DAF"/>
    <w:rsid w:val="00EA2823"/>
    <w:rsid w:val="00EA34FC"/>
    <w:rsid w:val="00EA350B"/>
    <w:rsid w:val="00EA4A00"/>
    <w:rsid w:val="00EA4AFF"/>
    <w:rsid w:val="00EA5F1C"/>
    <w:rsid w:val="00EA6E09"/>
    <w:rsid w:val="00EA7155"/>
    <w:rsid w:val="00EA71BB"/>
    <w:rsid w:val="00EA7823"/>
    <w:rsid w:val="00EA7F37"/>
    <w:rsid w:val="00EA7FEB"/>
    <w:rsid w:val="00EB18B2"/>
    <w:rsid w:val="00EB2797"/>
    <w:rsid w:val="00EB2F01"/>
    <w:rsid w:val="00EB352F"/>
    <w:rsid w:val="00EB4A82"/>
    <w:rsid w:val="00EB4FFF"/>
    <w:rsid w:val="00EB5374"/>
    <w:rsid w:val="00EB5946"/>
    <w:rsid w:val="00EB5B7B"/>
    <w:rsid w:val="00EB697A"/>
    <w:rsid w:val="00EB7613"/>
    <w:rsid w:val="00EB7C70"/>
    <w:rsid w:val="00EC0655"/>
    <w:rsid w:val="00EC0786"/>
    <w:rsid w:val="00EC0AFD"/>
    <w:rsid w:val="00EC1BB9"/>
    <w:rsid w:val="00EC1E23"/>
    <w:rsid w:val="00EC24F8"/>
    <w:rsid w:val="00EC2943"/>
    <w:rsid w:val="00EC3CAA"/>
    <w:rsid w:val="00EC55AB"/>
    <w:rsid w:val="00EC64A3"/>
    <w:rsid w:val="00ED0105"/>
    <w:rsid w:val="00ED0C3E"/>
    <w:rsid w:val="00ED14A6"/>
    <w:rsid w:val="00ED2209"/>
    <w:rsid w:val="00ED291D"/>
    <w:rsid w:val="00ED2C07"/>
    <w:rsid w:val="00ED2D66"/>
    <w:rsid w:val="00ED361C"/>
    <w:rsid w:val="00ED4B33"/>
    <w:rsid w:val="00ED4FFF"/>
    <w:rsid w:val="00ED59EF"/>
    <w:rsid w:val="00ED5CBA"/>
    <w:rsid w:val="00ED69AA"/>
    <w:rsid w:val="00EE15F3"/>
    <w:rsid w:val="00EE1C23"/>
    <w:rsid w:val="00EE1C9B"/>
    <w:rsid w:val="00EE1EFE"/>
    <w:rsid w:val="00EE1F0C"/>
    <w:rsid w:val="00EE22A8"/>
    <w:rsid w:val="00EE29AC"/>
    <w:rsid w:val="00EE3013"/>
    <w:rsid w:val="00EE39E1"/>
    <w:rsid w:val="00EE3AE1"/>
    <w:rsid w:val="00EE3B08"/>
    <w:rsid w:val="00EE43DC"/>
    <w:rsid w:val="00EE4D50"/>
    <w:rsid w:val="00EE62A5"/>
    <w:rsid w:val="00EE62B6"/>
    <w:rsid w:val="00EE682D"/>
    <w:rsid w:val="00EE69E5"/>
    <w:rsid w:val="00EE7748"/>
    <w:rsid w:val="00EE7F0D"/>
    <w:rsid w:val="00EF04E9"/>
    <w:rsid w:val="00EF050F"/>
    <w:rsid w:val="00EF0FF7"/>
    <w:rsid w:val="00EF12AB"/>
    <w:rsid w:val="00EF353D"/>
    <w:rsid w:val="00EF43E2"/>
    <w:rsid w:val="00EF6E3D"/>
    <w:rsid w:val="00EF7058"/>
    <w:rsid w:val="00EF7B80"/>
    <w:rsid w:val="00F001FC"/>
    <w:rsid w:val="00F00F81"/>
    <w:rsid w:val="00F01092"/>
    <w:rsid w:val="00F01EAE"/>
    <w:rsid w:val="00F01FFD"/>
    <w:rsid w:val="00F023FA"/>
    <w:rsid w:val="00F02BF7"/>
    <w:rsid w:val="00F04411"/>
    <w:rsid w:val="00F0564E"/>
    <w:rsid w:val="00F057E6"/>
    <w:rsid w:val="00F068C5"/>
    <w:rsid w:val="00F0788C"/>
    <w:rsid w:val="00F07C04"/>
    <w:rsid w:val="00F106DB"/>
    <w:rsid w:val="00F11096"/>
    <w:rsid w:val="00F110F7"/>
    <w:rsid w:val="00F11783"/>
    <w:rsid w:val="00F11F58"/>
    <w:rsid w:val="00F124BF"/>
    <w:rsid w:val="00F133B8"/>
    <w:rsid w:val="00F13F51"/>
    <w:rsid w:val="00F14692"/>
    <w:rsid w:val="00F15232"/>
    <w:rsid w:val="00F15744"/>
    <w:rsid w:val="00F16009"/>
    <w:rsid w:val="00F16889"/>
    <w:rsid w:val="00F16C1C"/>
    <w:rsid w:val="00F20380"/>
    <w:rsid w:val="00F22DED"/>
    <w:rsid w:val="00F23AEC"/>
    <w:rsid w:val="00F24D99"/>
    <w:rsid w:val="00F264E8"/>
    <w:rsid w:val="00F26A9A"/>
    <w:rsid w:val="00F30A6B"/>
    <w:rsid w:val="00F30D36"/>
    <w:rsid w:val="00F30F71"/>
    <w:rsid w:val="00F3159D"/>
    <w:rsid w:val="00F31F08"/>
    <w:rsid w:val="00F328AA"/>
    <w:rsid w:val="00F329F6"/>
    <w:rsid w:val="00F3384F"/>
    <w:rsid w:val="00F33DFA"/>
    <w:rsid w:val="00F34798"/>
    <w:rsid w:val="00F37397"/>
    <w:rsid w:val="00F37DB4"/>
    <w:rsid w:val="00F37DCC"/>
    <w:rsid w:val="00F40037"/>
    <w:rsid w:val="00F40190"/>
    <w:rsid w:val="00F406A9"/>
    <w:rsid w:val="00F4076F"/>
    <w:rsid w:val="00F40C64"/>
    <w:rsid w:val="00F4407C"/>
    <w:rsid w:val="00F44AE2"/>
    <w:rsid w:val="00F44C25"/>
    <w:rsid w:val="00F44DEE"/>
    <w:rsid w:val="00F45CCC"/>
    <w:rsid w:val="00F4721C"/>
    <w:rsid w:val="00F476B5"/>
    <w:rsid w:val="00F47A8A"/>
    <w:rsid w:val="00F47B1A"/>
    <w:rsid w:val="00F47FD9"/>
    <w:rsid w:val="00F507A5"/>
    <w:rsid w:val="00F50A4D"/>
    <w:rsid w:val="00F5148B"/>
    <w:rsid w:val="00F51A78"/>
    <w:rsid w:val="00F51B90"/>
    <w:rsid w:val="00F52720"/>
    <w:rsid w:val="00F5277E"/>
    <w:rsid w:val="00F52F5C"/>
    <w:rsid w:val="00F5323B"/>
    <w:rsid w:val="00F5328A"/>
    <w:rsid w:val="00F53E70"/>
    <w:rsid w:val="00F549EC"/>
    <w:rsid w:val="00F55F82"/>
    <w:rsid w:val="00F5636D"/>
    <w:rsid w:val="00F5702A"/>
    <w:rsid w:val="00F57D9B"/>
    <w:rsid w:val="00F60131"/>
    <w:rsid w:val="00F60F7B"/>
    <w:rsid w:val="00F61B1A"/>
    <w:rsid w:val="00F63137"/>
    <w:rsid w:val="00F6339F"/>
    <w:rsid w:val="00F63FDB"/>
    <w:rsid w:val="00F6447A"/>
    <w:rsid w:val="00F6458E"/>
    <w:rsid w:val="00F64FFA"/>
    <w:rsid w:val="00F65589"/>
    <w:rsid w:val="00F6667C"/>
    <w:rsid w:val="00F7197D"/>
    <w:rsid w:val="00F71F0A"/>
    <w:rsid w:val="00F7263C"/>
    <w:rsid w:val="00F7263D"/>
    <w:rsid w:val="00F73714"/>
    <w:rsid w:val="00F7526C"/>
    <w:rsid w:val="00F758CD"/>
    <w:rsid w:val="00F80759"/>
    <w:rsid w:val="00F80ACC"/>
    <w:rsid w:val="00F81776"/>
    <w:rsid w:val="00F81D21"/>
    <w:rsid w:val="00F81DA6"/>
    <w:rsid w:val="00F81F51"/>
    <w:rsid w:val="00F82E5F"/>
    <w:rsid w:val="00F83BE6"/>
    <w:rsid w:val="00F8497C"/>
    <w:rsid w:val="00F86498"/>
    <w:rsid w:val="00F86E7D"/>
    <w:rsid w:val="00F86F61"/>
    <w:rsid w:val="00F87C46"/>
    <w:rsid w:val="00F9051C"/>
    <w:rsid w:val="00F9064E"/>
    <w:rsid w:val="00F90C22"/>
    <w:rsid w:val="00F90DDF"/>
    <w:rsid w:val="00F914F5"/>
    <w:rsid w:val="00F91AA6"/>
    <w:rsid w:val="00F92F00"/>
    <w:rsid w:val="00F9393E"/>
    <w:rsid w:val="00F93E9A"/>
    <w:rsid w:val="00F93EFB"/>
    <w:rsid w:val="00F94464"/>
    <w:rsid w:val="00F94488"/>
    <w:rsid w:val="00F95161"/>
    <w:rsid w:val="00F95469"/>
    <w:rsid w:val="00F95D92"/>
    <w:rsid w:val="00F97673"/>
    <w:rsid w:val="00FA09F2"/>
    <w:rsid w:val="00FA1041"/>
    <w:rsid w:val="00FA39DA"/>
    <w:rsid w:val="00FA3F15"/>
    <w:rsid w:val="00FA3FA3"/>
    <w:rsid w:val="00FA4BEC"/>
    <w:rsid w:val="00FA642C"/>
    <w:rsid w:val="00FA649A"/>
    <w:rsid w:val="00FA6B48"/>
    <w:rsid w:val="00FA7F9C"/>
    <w:rsid w:val="00FA7FD0"/>
    <w:rsid w:val="00FB0AD5"/>
    <w:rsid w:val="00FB267F"/>
    <w:rsid w:val="00FB2EB7"/>
    <w:rsid w:val="00FB3011"/>
    <w:rsid w:val="00FB4570"/>
    <w:rsid w:val="00FB4A8E"/>
    <w:rsid w:val="00FB4B3F"/>
    <w:rsid w:val="00FB4EEA"/>
    <w:rsid w:val="00FB51E7"/>
    <w:rsid w:val="00FB5240"/>
    <w:rsid w:val="00FB534C"/>
    <w:rsid w:val="00FB6CD5"/>
    <w:rsid w:val="00FB6E0D"/>
    <w:rsid w:val="00FC2437"/>
    <w:rsid w:val="00FC2ADB"/>
    <w:rsid w:val="00FC2E5E"/>
    <w:rsid w:val="00FC3287"/>
    <w:rsid w:val="00FC3784"/>
    <w:rsid w:val="00FC4849"/>
    <w:rsid w:val="00FC56CA"/>
    <w:rsid w:val="00FC5FCF"/>
    <w:rsid w:val="00FC75E6"/>
    <w:rsid w:val="00FC7ABE"/>
    <w:rsid w:val="00FD012C"/>
    <w:rsid w:val="00FD1460"/>
    <w:rsid w:val="00FD1661"/>
    <w:rsid w:val="00FD3B84"/>
    <w:rsid w:val="00FD4093"/>
    <w:rsid w:val="00FD4864"/>
    <w:rsid w:val="00FD4B56"/>
    <w:rsid w:val="00FD5B24"/>
    <w:rsid w:val="00FD663F"/>
    <w:rsid w:val="00FD6830"/>
    <w:rsid w:val="00FD7660"/>
    <w:rsid w:val="00FE08CD"/>
    <w:rsid w:val="00FE14BB"/>
    <w:rsid w:val="00FE1E17"/>
    <w:rsid w:val="00FE27D3"/>
    <w:rsid w:val="00FE27E9"/>
    <w:rsid w:val="00FE2CA5"/>
    <w:rsid w:val="00FE3412"/>
    <w:rsid w:val="00FE3C59"/>
    <w:rsid w:val="00FE4D4B"/>
    <w:rsid w:val="00FE5CE8"/>
    <w:rsid w:val="00FE623C"/>
    <w:rsid w:val="00FE6507"/>
    <w:rsid w:val="00FE76A5"/>
    <w:rsid w:val="00FF0349"/>
    <w:rsid w:val="00FF0437"/>
    <w:rsid w:val="00FF0DB5"/>
    <w:rsid w:val="00FF2009"/>
    <w:rsid w:val="00FF2F70"/>
    <w:rsid w:val="00FF30C9"/>
    <w:rsid w:val="00FF3E67"/>
    <w:rsid w:val="00FF4BF0"/>
    <w:rsid w:val="00FF57C9"/>
    <w:rsid w:val="00FF6857"/>
    <w:rsid w:val="00FF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DA716A"/>
  <w15:docId w15:val="{F2FC5DAE-9C0F-421E-A9FD-2FBC90C8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38C2"/>
    <w:pPr>
      <w:spacing w:before="120"/>
    </w:pPr>
    <w:rPr>
      <w:rFonts w:ascii="Arial" w:hAnsi="Arial"/>
      <w:szCs w:val="24"/>
      <w:lang w:val="en-US" w:eastAsia="en-US"/>
    </w:rPr>
  </w:style>
  <w:style w:type="paragraph" w:styleId="Heading1">
    <w:name w:val="heading 1"/>
    <w:next w:val="Normal"/>
    <w:link w:val="Heading1Char"/>
    <w:uiPriority w:val="9"/>
    <w:qFormat/>
    <w:rsid w:val="00904B43"/>
    <w:pPr>
      <w:keepNext/>
      <w:keepLines/>
      <w:numPr>
        <w:numId w:val="1"/>
      </w:numPr>
      <w:suppressAutoHyphens/>
      <w:spacing w:before="240" w:after="240"/>
      <w:outlineLvl w:val="0"/>
    </w:pPr>
    <w:rPr>
      <w:rFonts w:ascii="Arial" w:hAnsi="Arial"/>
      <w:b/>
      <w:spacing w:val="-10"/>
      <w:kern w:val="20"/>
      <w:sz w:val="28"/>
      <w:lang w:val="en-GB" w:eastAsia="en-U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824A00"/>
    <w:pPr>
      <w:numPr>
        <w:ilvl w:val="1"/>
      </w:numPr>
      <w:outlineLvl w:val="1"/>
    </w:pPr>
    <w:rPr>
      <w:sz w:val="24"/>
      <w:lang w:eastAsia="ja-JP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F92F00"/>
    <w:pPr>
      <w:numPr>
        <w:ilvl w:val="2"/>
      </w:numPr>
      <w:tabs>
        <w:tab w:val="left" w:pos="993"/>
      </w:tabs>
      <w:outlineLvl w:val="2"/>
    </w:pPr>
  </w:style>
  <w:style w:type="paragraph" w:styleId="Heading4">
    <w:name w:val="heading 4"/>
    <w:basedOn w:val="Heading3"/>
    <w:next w:val="Normal"/>
    <w:link w:val="Heading4Char"/>
    <w:uiPriority w:val="9"/>
    <w:qFormat/>
    <w:rsid w:val="00F92F00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qFormat/>
    <w:rsid w:val="00B94E55"/>
    <w:pPr>
      <w:keepNext/>
      <w:numPr>
        <w:ilvl w:val="4"/>
        <w:numId w:val="1"/>
      </w:numPr>
      <w:spacing w:before="240" w:after="60"/>
      <w:ind w:left="1009" w:hanging="1009"/>
      <w:outlineLvl w:val="4"/>
    </w:pPr>
    <w:rPr>
      <w:sz w:val="22"/>
      <w:szCs w:val="20"/>
      <w:lang w:val="en-GB"/>
    </w:rPr>
  </w:style>
  <w:style w:type="paragraph" w:styleId="Heading6">
    <w:name w:val="heading 6"/>
    <w:aliases w:val="Heading 6 - Inline heading"/>
    <w:basedOn w:val="Normal"/>
    <w:next w:val="Normal"/>
    <w:link w:val="Heading6Char"/>
    <w:uiPriority w:val="9"/>
    <w:qFormat/>
    <w:rsid w:val="00E021EF"/>
    <w:pPr>
      <w:spacing w:before="240" w:after="60"/>
      <w:outlineLvl w:val="5"/>
    </w:pPr>
    <w:rPr>
      <w:b/>
      <w:szCs w:val="20"/>
      <w:lang w:val="en-GB"/>
    </w:rPr>
  </w:style>
  <w:style w:type="paragraph" w:styleId="Heading7">
    <w:name w:val="heading 7"/>
    <w:aliases w:val="Appendix 1"/>
    <w:basedOn w:val="Heading6"/>
    <w:next w:val="Normal"/>
    <w:link w:val="Heading7Char"/>
    <w:uiPriority w:val="9"/>
    <w:qFormat/>
    <w:rsid w:val="00256F65"/>
    <w:pPr>
      <w:pageBreakBefore/>
      <w:numPr>
        <w:ilvl w:val="6"/>
      </w:numPr>
      <w:ind w:left="851"/>
      <w:outlineLvl w:val="6"/>
    </w:pPr>
    <w:rPr>
      <w:sz w:val="28"/>
    </w:rPr>
  </w:style>
  <w:style w:type="paragraph" w:styleId="Heading8">
    <w:name w:val="heading 8"/>
    <w:aliases w:val="Appendix 2"/>
    <w:basedOn w:val="Heading2"/>
    <w:next w:val="Normal"/>
    <w:link w:val="Heading8Char"/>
    <w:uiPriority w:val="9"/>
    <w:qFormat/>
    <w:rsid w:val="004A19AB"/>
    <w:pPr>
      <w:numPr>
        <w:ilvl w:val="0"/>
        <w:numId w:val="9"/>
      </w:numPr>
      <w:spacing w:after="60"/>
      <w:outlineLvl w:val="7"/>
    </w:pPr>
    <w:rPr>
      <w:i/>
    </w:rPr>
  </w:style>
  <w:style w:type="paragraph" w:styleId="Heading9">
    <w:name w:val="heading 9"/>
    <w:aliases w:val="Appendix 3"/>
    <w:basedOn w:val="Normal"/>
    <w:next w:val="Normal"/>
    <w:link w:val="Heading9Char"/>
    <w:uiPriority w:val="9"/>
    <w:qFormat/>
    <w:rsid w:val="001956A3"/>
    <w:pPr>
      <w:numPr>
        <w:ilvl w:val="8"/>
        <w:numId w:val="1"/>
      </w:numPr>
      <w:spacing w:before="240" w:after="60"/>
      <w:outlineLvl w:val="8"/>
    </w:pPr>
    <w:rPr>
      <w:b/>
      <w:i/>
      <w:sz w:val="22"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E30154"/>
    <w:pPr>
      <w:spacing w:after="120"/>
    </w:pPr>
    <w:rPr>
      <w:rFonts w:ascii="Arial" w:hAnsi="Arial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92F00"/>
    <w:rPr>
      <w:rFonts w:ascii="Arial" w:hAnsi="Arial"/>
      <w:b/>
      <w:spacing w:val="-10"/>
      <w:kern w:val="20"/>
      <w:sz w:val="24"/>
      <w:lang w:val="en-GB" w:eastAsia="ja-JP"/>
    </w:rPr>
  </w:style>
  <w:style w:type="paragraph" w:customStyle="1" w:styleId="DocumentControl">
    <w:name w:val="Document Control"/>
    <w:basedOn w:val="Normal"/>
    <w:semiHidden/>
    <w:rsid w:val="00F92F00"/>
    <w:rPr>
      <w:szCs w:val="20"/>
      <w:lang w:val="en-GB"/>
    </w:rPr>
  </w:style>
  <w:style w:type="paragraph" w:customStyle="1" w:styleId="DocumentControlHeading">
    <w:name w:val="Document Control Heading"/>
    <w:basedOn w:val="Heading3"/>
    <w:next w:val="DocumentControl"/>
    <w:rsid w:val="00F92F00"/>
    <w:pPr>
      <w:numPr>
        <w:ilvl w:val="0"/>
        <w:numId w:val="0"/>
      </w:numPr>
      <w:ind w:left="567"/>
      <w:outlineLvl w:val="9"/>
    </w:pPr>
  </w:style>
  <w:style w:type="paragraph" w:styleId="Header">
    <w:name w:val="header"/>
    <w:basedOn w:val="Normal"/>
    <w:link w:val="HeaderChar"/>
    <w:rsid w:val="00F92F00"/>
    <w:pPr>
      <w:pBdr>
        <w:bottom w:val="single" w:sz="6" w:space="1" w:color="0000FF"/>
      </w:pBdr>
      <w:tabs>
        <w:tab w:val="center" w:pos="4820"/>
        <w:tab w:val="right" w:pos="9639"/>
      </w:tabs>
    </w:pPr>
    <w:rPr>
      <w:noProof/>
      <w:sz w:val="16"/>
      <w:szCs w:val="20"/>
      <w:lang w:val="en-GB"/>
    </w:rPr>
  </w:style>
  <w:style w:type="paragraph" w:styleId="Footer">
    <w:name w:val="footer"/>
    <w:basedOn w:val="Header"/>
    <w:link w:val="FooterChar"/>
    <w:rsid w:val="00F92F00"/>
    <w:pPr>
      <w:pBdr>
        <w:top w:val="single" w:sz="6" w:space="1" w:color="0000FF"/>
        <w:bottom w:val="none" w:sz="0" w:space="0" w:color="auto"/>
      </w:pBdr>
    </w:pPr>
    <w:rPr>
      <w:szCs w:val="16"/>
    </w:rPr>
  </w:style>
  <w:style w:type="paragraph" w:customStyle="1" w:styleId="Logo">
    <w:name w:val="Logo"/>
    <w:semiHidden/>
    <w:rsid w:val="00F92F00"/>
    <w:pPr>
      <w:keepNext/>
      <w:framePr w:w="3329" w:h="1435" w:hSpace="181" w:vSpace="181" w:wrap="notBeside" w:vAnchor="page" w:hAnchor="page" w:x="571" w:y="1009"/>
      <w:jc w:val="center"/>
    </w:pPr>
    <w:rPr>
      <w:rFonts w:ascii="Arial" w:hAnsi="Arial"/>
      <w:noProof/>
      <w:sz w:val="72"/>
      <w:szCs w:val="72"/>
      <w:u w:val="single" w:color="BC0024"/>
      <w:lang w:val="en-US" w:eastAsia="en-US"/>
    </w:rPr>
  </w:style>
  <w:style w:type="character" w:styleId="PageNumber">
    <w:name w:val="page number"/>
    <w:basedOn w:val="DefaultParagraphFont"/>
    <w:semiHidden/>
    <w:rsid w:val="00F92F00"/>
  </w:style>
  <w:style w:type="paragraph" w:styleId="Title">
    <w:name w:val="Title"/>
    <w:aliases w:val="ASAPTitle"/>
    <w:basedOn w:val="Heading1"/>
    <w:next w:val="Normal"/>
    <w:link w:val="TitleChar"/>
    <w:uiPriority w:val="10"/>
    <w:qFormat/>
    <w:rsid w:val="00F92F00"/>
    <w:pPr>
      <w:numPr>
        <w:numId w:val="0"/>
      </w:numPr>
      <w:pBdr>
        <w:top w:val="single" w:sz="48" w:space="24" w:color="0000FF"/>
      </w:pBdr>
      <w:tabs>
        <w:tab w:val="left" w:pos="0"/>
      </w:tabs>
      <w:outlineLvl w:val="9"/>
    </w:pPr>
    <w:rPr>
      <w:sz w:val="72"/>
    </w:rPr>
  </w:style>
  <w:style w:type="paragraph" w:customStyle="1" w:styleId="SubTitle">
    <w:name w:val="Sub Title"/>
    <w:basedOn w:val="Title"/>
    <w:next w:val="Normal"/>
    <w:semiHidden/>
    <w:rsid w:val="00F92F00"/>
    <w:pPr>
      <w:pBdr>
        <w:top w:val="single" w:sz="24" w:space="18" w:color="0000FF"/>
      </w:pBdr>
      <w:spacing w:before="720"/>
    </w:pPr>
    <w:rPr>
      <w:sz w:val="48"/>
    </w:rPr>
  </w:style>
  <w:style w:type="paragraph" w:styleId="TOC1">
    <w:name w:val="toc 1"/>
    <w:basedOn w:val="Normal"/>
    <w:uiPriority w:val="39"/>
    <w:qFormat/>
    <w:rsid w:val="00E4600A"/>
    <w:pPr>
      <w:tabs>
        <w:tab w:val="left" w:pos="567"/>
        <w:tab w:val="right" w:pos="9072"/>
      </w:tabs>
      <w:spacing w:before="0"/>
    </w:pPr>
    <w:rPr>
      <w:b/>
      <w:lang w:val="en-GB"/>
    </w:rPr>
  </w:style>
  <w:style w:type="paragraph" w:styleId="TOC2">
    <w:name w:val="toc 2"/>
    <w:basedOn w:val="TOC1"/>
    <w:uiPriority w:val="39"/>
    <w:qFormat/>
    <w:rsid w:val="00E4600A"/>
    <w:pPr>
      <w:tabs>
        <w:tab w:val="clear" w:pos="567"/>
        <w:tab w:val="left" w:pos="1134"/>
      </w:tabs>
      <w:ind w:left="1134" w:hanging="567"/>
    </w:pPr>
    <w:rPr>
      <w:b w:val="0"/>
    </w:rPr>
  </w:style>
  <w:style w:type="paragraph" w:styleId="TOC3">
    <w:name w:val="toc 3"/>
    <w:basedOn w:val="Normal"/>
    <w:next w:val="Normal"/>
    <w:uiPriority w:val="39"/>
    <w:qFormat/>
    <w:rsid w:val="00E4600A"/>
    <w:pPr>
      <w:tabs>
        <w:tab w:val="left" w:pos="1985"/>
        <w:tab w:val="right" w:pos="9072"/>
      </w:tabs>
      <w:spacing w:before="0"/>
      <w:ind w:left="1134"/>
    </w:pPr>
    <w:rPr>
      <w:i/>
      <w:szCs w:val="20"/>
      <w:lang w:val="en-GB"/>
    </w:rPr>
  </w:style>
  <w:style w:type="character" w:styleId="Hyperlink">
    <w:name w:val="Hyperlink"/>
    <w:basedOn w:val="DefaultParagraphFont"/>
    <w:uiPriority w:val="99"/>
    <w:rsid w:val="00F92F00"/>
    <w:rPr>
      <w:color w:val="000000"/>
      <w:u w:val="single"/>
    </w:rPr>
  </w:style>
  <w:style w:type="paragraph" w:styleId="Caption">
    <w:name w:val="caption"/>
    <w:basedOn w:val="Normal"/>
    <w:next w:val="Normal"/>
    <w:qFormat/>
    <w:rsid w:val="006869B5"/>
    <w:rPr>
      <w:i/>
      <w:sz w:val="16"/>
      <w:szCs w:val="20"/>
    </w:rPr>
  </w:style>
  <w:style w:type="table" w:styleId="TableGrid8">
    <w:name w:val="Table Grid 8"/>
    <w:basedOn w:val="TableNormal"/>
    <w:semiHidden/>
    <w:rsid w:val="006869B5"/>
    <w:tblPr>
      <w:tblStyleRow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2Horz">
      <w:tblPr/>
      <w:tcPr>
        <w:shd w:val="clear" w:color="auto" w:fill="E0E0E0"/>
      </w:tcPr>
    </w:tblStylePr>
  </w:style>
  <w:style w:type="character" w:styleId="CommentReference">
    <w:name w:val="annotation reference"/>
    <w:basedOn w:val="DefaultParagraphFont"/>
    <w:semiHidden/>
    <w:rsid w:val="00831D73"/>
    <w:rPr>
      <w:sz w:val="16"/>
      <w:szCs w:val="16"/>
    </w:rPr>
  </w:style>
  <w:style w:type="paragraph" w:styleId="CommentText">
    <w:name w:val="annotation text"/>
    <w:basedOn w:val="Normal"/>
    <w:semiHidden/>
    <w:rsid w:val="00831D73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831D7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831D7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BB5A40"/>
    <w:rPr>
      <w:szCs w:val="20"/>
    </w:rPr>
  </w:style>
  <w:style w:type="character" w:styleId="FootnoteReference">
    <w:name w:val="footnote reference"/>
    <w:basedOn w:val="DefaultParagraphFont"/>
    <w:rsid w:val="00BB5A40"/>
    <w:rPr>
      <w:vertAlign w:val="superscript"/>
    </w:rPr>
  </w:style>
  <w:style w:type="table" w:styleId="TableGrid">
    <w:name w:val="Table Grid"/>
    <w:basedOn w:val="TableNormal"/>
    <w:uiPriority w:val="59"/>
    <w:rsid w:val="00D26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ithoutnumber">
    <w:name w:val="Heading 1 without number"/>
    <w:basedOn w:val="Heading1"/>
    <w:next w:val="Normal"/>
    <w:rsid w:val="00CA3918"/>
    <w:pPr>
      <w:numPr>
        <w:numId w:val="0"/>
      </w:numPr>
    </w:pPr>
    <w:rPr>
      <w:rFonts w:eastAsia="Times New Roman"/>
      <w:bCs/>
    </w:rPr>
  </w:style>
  <w:style w:type="paragraph" w:styleId="TOC4">
    <w:name w:val="toc 4"/>
    <w:basedOn w:val="Normal"/>
    <w:next w:val="Normal"/>
    <w:autoRedefine/>
    <w:uiPriority w:val="39"/>
    <w:rsid w:val="00E4600A"/>
    <w:pPr>
      <w:tabs>
        <w:tab w:val="left" w:pos="2552"/>
        <w:tab w:val="right" w:pos="9072"/>
      </w:tabs>
      <w:spacing w:before="0"/>
      <w:ind w:left="1701"/>
    </w:pPr>
  </w:style>
  <w:style w:type="paragraph" w:styleId="TOC5">
    <w:name w:val="toc 5"/>
    <w:basedOn w:val="Normal"/>
    <w:next w:val="Normal"/>
    <w:autoRedefine/>
    <w:uiPriority w:val="39"/>
    <w:semiHidden/>
    <w:rsid w:val="00286146"/>
    <w:pPr>
      <w:ind w:left="960"/>
    </w:pPr>
  </w:style>
  <w:style w:type="paragraph" w:styleId="TOC7">
    <w:name w:val="toc 7"/>
    <w:basedOn w:val="TOC1"/>
    <w:next w:val="Normal"/>
    <w:autoRedefine/>
    <w:uiPriority w:val="39"/>
    <w:semiHidden/>
    <w:rsid w:val="00286146"/>
    <w:pPr>
      <w:ind w:left="1440"/>
    </w:pPr>
  </w:style>
  <w:style w:type="paragraph" w:styleId="TOCHeading">
    <w:name w:val="TOC Heading"/>
    <w:basedOn w:val="Heading1"/>
    <w:next w:val="Normal"/>
    <w:uiPriority w:val="39"/>
    <w:unhideWhenUsed/>
    <w:qFormat/>
    <w:rsid w:val="00853089"/>
    <w:pPr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Times New Roman" w:hAnsi="Cambria"/>
      <w:bCs/>
      <w:color w:val="365F91"/>
      <w:spacing w:val="0"/>
      <w:kern w:val="0"/>
      <w:szCs w:val="28"/>
      <w:lang w:val="en-US"/>
    </w:rPr>
  </w:style>
  <w:style w:type="paragraph" w:styleId="TOC6">
    <w:name w:val="toc 6"/>
    <w:basedOn w:val="Normal"/>
    <w:next w:val="Normal"/>
    <w:autoRedefine/>
    <w:uiPriority w:val="39"/>
    <w:semiHidden/>
    <w:rsid w:val="00D16397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en-GB" w:eastAsia="en-GB"/>
    </w:rPr>
  </w:style>
  <w:style w:type="paragraph" w:styleId="TOC8">
    <w:name w:val="toc 8"/>
    <w:basedOn w:val="Normal"/>
    <w:next w:val="Normal"/>
    <w:autoRedefine/>
    <w:uiPriority w:val="39"/>
    <w:semiHidden/>
    <w:rsid w:val="00D16397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en-GB" w:eastAsia="en-GB"/>
    </w:rPr>
  </w:style>
  <w:style w:type="paragraph" w:styleId="TOC9">
    <w:name w:val="toc 9"/>
    <w:basedOn w:val="Normal"/>
    <w:next w:val="Normal"/>
    <w:autoRedefine/>
    <w:uiPriority w:val="39"/>
    <w:semiHidden/>
    <w:rsid w:val="00D16397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en-GB" w:eastAsia="en-GB"/>
    </w:rPr>
  </w:style>
  <w:style w:type="paragraph" w:customStyle="1" w:styleId="TableCell">
    <w:name w:val="TableCell"/>
    <w:basedOn w:val="Normal"/>
    <w:qFormat/>
    <w:rsid w:val="00E30154"/>
    <w:pPr>
      <w:spacing w:before="0"/>
    </w:pPr>
  </w:style>
  <w:style w:type="numbering" w:customStyle="1" w:styleId="Bulletsecondlevel">
    <w:name w:val="Bullet (second level)"/>
    <w:basedOn w:val="NoList"/>
    <w:rsid w:val="00B35F63"/>
    <w:pPr>
      <w:numPr>
        <w:numId w:val="2"/>
      </w:numPr>
    </w:pPr>
  </w:style>
  <w:style w:type="numbering" w:customStyle="1" w:styleId="Bulletsecondlevel0">
    <w:name w:val="Bullet second level"/>
    <w:basedOn w:val="NoList"/>
    <w:rsid w:val="00B35F63"/>
    <w:pPr>
      <w:numPr>
        <w:numId w:val="3"/>
      </w:numPr>
    </w:pPr>
  </w:style>
  <w:style w:type="character" w:customStyle="1" w:styleId="ItemizedListHeading">
    <w:name w:val="ItemizedListHeading"/>
    <w:basedOn w:val="DefaultParagraphFont"/>
    <w:uiPriority w:val="1"/>
    <w:qFormat/>
    <w:rsid w:val="00FC2E5E"/>
    <w:rPr>
      <w:b/>
    </w:rPr>
  </w:style>
  <w:style w:type="character" w:styleId="FollowedHyperlink">
    <w:name w:val="FollowedHyperlink"/>
    <w:basedOn w:val="DefaultParagraphFont"/>
    <w:rsid w:val="0025281A"/>
    <w:rPr>
      <w:color w:val="800080" w:themeColor="followedHyperlink"/>
      <w:u w:val="single"/>
    </w:rPr>
  </w:style>
  <w:style w:type="numbering" w:customStyle="1" w:styleId="TitleList">
    <w:name w:val="TitleList"/>
    <w:basedOn w:val="NoList"/>
    <w:uiPriority w:val="99"/>
    <w:rsid w:val="007A5AF7"/>
    <w:pPr>
      <w:numPr>
        <w:numId w:val="4"/>
      </w:numPr>
    </w:pPr>
  </w:style>
  <w:style w:type="paragraph" w:customStyle="1" w:styleId="Code">
    <w:name w:val="Code"/>
    <w:basedOn w:val="Normal"/>
    <w:rsid w:val="00FE4D4B"/>
    <w:pPr>
      <w:pBdr>
        <w:left w:val="single" w:sz="4" w:space="4" w:color="auto"/>
      </w:pBdr>
      <w:shd w:val="clear" w:color="auto" w:fill="D9D9D9" w:themeFill="background1" w:themeFillShade="D9"/>
      <w:spacing w:before="0"/>
      <w:ind w:left="1134"/>
    </w:pPr>
    <w:rPr>
      <w:rFonts w:ascii="Courier New" w:eastAsia="Times New Roman" w:hAnsi="Courier New"/>
      <w:sz w:val="16"/>
      <w:szCs w:val="20"/>
    </w:rPr>
  </w:style>
  <w:style w:type="table" w:styleId="TableProfessional">
    <w:name w:val="Table Professional"/>
    <w:basedOn w:val="TableNormal"/>
    <w:rsid w:val="00AD1C2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3">
    <w:name w:val="Table Classic 3"/>
    <w:basedOn w:val="TableNormal"/>
    <w:rsid w:val="00467C1F"/>
    <w:pPr>
      <w:spacing w:before="120" w:after="120"/>
      <w:ind w:left="851" w:right="85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TextChar">
    <w:name w:val="Body Text Char"/>
    <w:basedOn w:val="DefaultParagraphFont"/>
    <w:link w:val="BodyText"/>
    <w:rsid w:val="00E30154"/>
    <w:rPr>
      <w:rFonts w:ascii="Arial" w:hAnsi="Arial"/>
      <w:lang w:val="en-GB" w:eastAsia="en-US"/>
    </w:rPr>
  </w:style>
  <w:style w:type="table" w:styleId="TableClassic1">
    <w:name w:val="Table Classic 1"/>
    <w:basedOn w:val="TableNormal"/>
    <w:rsid w:val="00AD1C2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73464"/>
    <w:rPr>
      <w:color w:val="808080"/>
    </w:rPr>
  </w:style>
  <w:style w:type="paragraph" w:styleId="Subtitle0">
    <w:name w:val="Subtitle"/>
    <w:basedOn w:val="Normal"/>
    <w:next w:val="Normal"/>
    <w:link w:val="SubtitleChar"/>
    <w:uiPriority w:val="11"/>
    <w:qFormat/>
    <w:rsid w:val="00C24C86"/>
    <w:pPr>
      <w:numPr>
        <w:ilvl w:val="1"/>
      </w:numPr>
      <w:ind w:left="851"/>
    </w:pPr>
    <w:rPr>
      <w:rFonts w:eastAsiaTheme="majorEastAsia" w:cstheme="majorBidi"/>
      <w:b/>
      <w:iCs/>
      <w:spacing w:val="15"/>
      <w:sz w:val="48"/>
    </w:rPr>
  </w:style>
  <w:style w:type="character" w:customStyle="1" w:styleId="SubtitleChar">
    <w:name w:val="Subtitle Char"/>
    <w:basedOn w:val="DefaultParagraphFont"/>
    <w:link w:val="Subtitle0"/>
    <w:uiPriority w:val="11"/>
    <w:rsid w:val="00C24C86"/>
    <w:rPr>
      <w:rFonts w:ascii="Arial" w:eastAsiaTheme="majorEastAsia" w:hAnsi="Arial" w:cstheme="majorBidi"/>
      <w:b/>
      <w:iCs/>
      <w:spacing w:val="15"/>
      <w:sz w:val="48"/>
      <w:szCs w:val="24"/>
      <w:lang w:val="en-US" w:eastAsia="en-US"/>
    </w:rPr>
  </w:style>
  <w:style w:type="paragraph" w:customStyle="1" w:styleId="HeadingBar">
    <w:name w:val="Heading Bar"/>
    <w:basedOn w:val="Normal"/>
    <w:next w:val="Heading3"/>
    <w:rsid w:val="0071109A"/>
    <w:pPr>
      <w:keepNext/>
      <w:keepLines/>
      <w:shd w:val="solid" w:color="auto" w:fill="auto"/>
      <w:spacing w:before="240"/>
      <w:ind w:right="7920"/>
    </w:pPr>
    <w:rPr>
      <w:rFonts w:ascii="Book Antiqua" w:eastAsia="Times New Roman" w:hAnsi="Book Antiqua"/>
      <w:color w:val="FFFFFF"/>
      <w:sz w:val="8"/>
      <w:szCs w:val="8"/>
      <w:lang w:eastAsia="ja-JP"/>
    </w:rPr>
  </w:style>
  <w:style w:type="paragraph" w:customStyle="1" w:styleId="Definitionslongwords">
    <w:name w:val="Definitions (long words)"/>
    <w:basedOn w:val="Definitions"/>
    <w:rsid w:val="00E7255F"/>
    <w:pPr>
      <w:ind w:left="2268" w:hanging="2268"/>
    </w:pPr>
    <w:rPr>
      <w:rFonts w:eastAsia="Times New Roman"/>
    </w:rPr>
  </w:style>
  <w:style w:type="character" w:customStyle="1" w:styleId="FootnoteTextChar">
    <w:name w:val="Footnote Text Char"/>
    <w:basedOn w:val="DefaultParagraphFont"/>
    <w:link w:val="FootnoteText"/>
    <w:rsid w:val="00CA3918"/>
    <w:rPr>
      <w:rFonts w:ascii="Arial" w:hAnsi="Arial"/>
      <w:lang w:val="en-US" w:eastAsia="en-US"/>
    </w:rPr>
  </w:style>
  <w:style w:type="character" w:customStyle="1" w:styleId="Uitwerken">
    <w:name w:val="Uitwerken!"/>
    <w:basedOn w:val="DefaultParagraphFont"/>
    <w:qFormat/>
    <w:rsid w:val="00CA3918"/>
    <w:rPr>
      <w:b/>
      <w:color w:val="C00000"/>
    </w:rPr>
  </w:style>
  <w:style w:type="paragraph" w:customStyle="1" w:styleId="Definitions">
    <w:name w:val="Definitions"/>
    <w:basedOn w:val="Normal"/>
    <w:qFormat/>
    <w:rsid w:val="001851C3"/>
    <w:pPr>
      <w:spacing w:before="0"/>
      <w:ind w:left="1531" w:hanging="1531"/>
    </w:pPr>
    <w:rPr>
      <w:szCs w:val="20"/>
      <w:lang w:val="en-GB"/>
    </w:rPr>
  </w:style>
  <w:style w:type="paragraph" w:customStyle="1" w:styleId="Nummertjes">
    <w:name w:val="Nummertjes"/>
    <w:basedOn w:val="Normal"/>
    <w:qFormat/>
    <w:rsid w:val="00AD1C28"/>
    <w:pPr>
      <w:numPr>
        <w:numId w:val="6"/>
      </w:numPr>
      <w:spacing w:before="0"/>
    </w:pPr>
    <w:rPr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E30154"/>
    <w:pPr>
      <w:spacing w:before="0"/>
      <w:contextualSpacing/>
    </w:pPr>
    <w:rPr>
      <w:szCs w:val="20"/>
      <w:lang w:val="en-GB"/>
    </w:rPr>
  </w:style>
  <w:style w:type="numbering" w:customStyle="1" w:styleId="TableCell-Bullet">
    <w:name w:val="TableCell  - Bullet"/>
    <w:basedOn w:val="NoList"/>
    <w:rsid w:val="00A82851"/>
    <w:pPr>
      <w:numPr>
        <w:numId w:val="7"/>
      </w:numPr>
    </w:pPr>
  </w:style>
  <w:style w:type="numbering" w:customStyle="1" w:styleId="GuidelinesTitle">
    <w:name w:val="Guidelines Title"/>
    <w:basedOn w:val="NoList"/>
    <w:rsid w:val="00B33FA2"/>
    <w:pPr>
      <w:numPr>
        <w:numId w:val="8"/>
      </w:numPr>
    </w:pPr>
  </w:style>
  <w:style w:type="paragraph" w:customStyle="1" w:styleId="Guidelinetitle">
    <w:name w:val="Guideline title"/>
    <w:basedOn w:val="TableCell"/>
    <w:rsid w:val="00E30154"/>
    <w:rPr>
      <w:iCs/>
    </w:rPr>
  </w:style>
  <w:style w:type="table" w:styleId="TableList3">
    <w:name w:val="Table List 3"/>
    <w:basedOn w:val="TableNormal"/>
    <w:rsid w:val="001F5E92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024EA"/>
    <w:rPr>
      <w:rFonts w:ascii="Arial" w:hAnsi="Arial"/>
      <w:b/>
      <w:spacing w:val="-10"/>
      <w:kern w:val="20"/>
      <w:sz w:val="28"/>
      <w:lang w:val="en-GB" w:eastAsia="en-US"/>
    </w:rPr>
  </w:style>
  <w:style w:type="paragraph" w:styleId="Bibliography">
    <w:name w:val="Bibliography"/>
    <w:basedOn w:val="Normal"/>
    <w:next w:val="Normal"/>
    <w:uiPriority w:val="37"/>
    <w:unhideWhenUsed/>
    <w:rsid w:val="006024EA"/>
  </w:style>
  <w:style w:type="paragraph" w:customStyle="1" w:styleId="Bullets">
    <w:name w:val="Bullets"/>
    <w:basedOn w:val="Normal"/>
    <w:rsid w:val="00794AE5"/>
    <w:pPr>
      <w:numPr>
        <w:numId w:val="5"/>
      </w:numPr>
      <w:tabs>
        <w:tab w:val="left" w:pos="425"/>
      </w:tabs>
      <w:spacing w:before="0"/>
      <w:ind w:left="425" w:hanging="425"/>
    </w:pPr>
    <w:rPr>
      <w:rFonts w:eastAsia="Times New Roman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32D79"/>
    <w:rPr>
      <w:rFonts w:ascii="Arial" w:hAnsi="Arial"/>
      <w:b/>
      <w:spacing w:val="-10"/>
      <w:kern w:val="20"/>
      <w:sz w:val="24"/>
      <w:lang w:val="en-GB" w:eastAsia="ja-JP"/>
    </w:rPr>
  </w:style>
  <w:style w:type="paragraph" w:customStyle="1" w:styleId="Guidance">
    <w:name w:val="Guidance"/>
    <w:basedOn w:val="NormalIndent"/>
    <w:rsid w:val="00315265"/>
    <w:pPr>
      <w:overflowPunct w:val="0"/>
      <w:autoSpaceDE w:val="0"/>
      <w:autoSpaceDN w:val="0"/>
      <w:adjustRightInd w:val="0"/>
      <w:spacing w:before="0" w:after="240"/>
      <w:ind w:left="851"/>
      <w:textAlignment w:val="baseline"/>
    </w:pPr>
    <w:rPr>
      <w:rFonts w:ascii="Times New Roman" w:eastAsia="Times New Roman" w:hAnsi="Times New Roman"/>
      <w:i/>
      <w:iCs/>
      <w:color w:val="0000FF"/>
      <w:sz w:val="24"/>
      <w:lang w:val="en-GB"/>
    </w:rPr>
  </w:style>
  <w:style w:type="paragraph" w:styleId="NormalIndent">
    <w:name w:val="Normal Indent"/>
    <w:basedOn w:val="Normal"/>
    <w:rsid w:val="00315265"/>
    <w:pPr>
      <w:ind w:left="720"/>
    </w:pPr>
  </w:style>
  <w:style w:type="paragraph" w:customStyle="1" w:styleId="TableText">
    <w:name w:val="Table Text"/>
    <w:basedOn w:val="Normal"/>
    <w:rsid w:val="00CA2487"/>
    <w:pPr>
      <w:keepLines/>
      <w:spacing w:before="0"/>
    </w:pPr>
    <w:rPr>
      <w:rFonts w:ascii="Book Antiqua" w:eastAsia="Times New Roman" w:hAnsi="Book Antiqua"/>
      <w:sz w:val="16"/>
      <w:szCs w:val="16"/>
      <w:lang w:eastAsia="ja-JP"/>
    </w:rPr>
  </w:style>
  <w:style w:type="paragraph" w:customStyle="1" w:styleId="TableHeading">
    <w:name w:val="Table Heading"/>
    <w:basedOn w:val="TableText"/>
    <w:rsid w:val="00CA2487"/>
    <w:pPr>
      <w:spacing w:before="120" w:after="120"/>
    </w:pPr>
    <w:rPr>
      <w:b/>
      <w:bCs/>
    </w:rPr>
  </w:style>
  <w:style w:type="paragraph" w:customStyle="1" w:styleId="Note">
    <w:name w:val="Note"/>
    <w:basedOn w:val="BodyText"/>
    <w:rsid w:val="00EC0655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/>
      <w:ind w:left="720" w:right="5040" w:hanging="720"/>
    </w:pPr>
    <w:rPr>
      <w:rFonts w:ascii="Book Antiqua" w:eastAsia="Times New Roman" w:hAnsi="Book Antiqua"/>
      <w:vanish/>
      <w:lang w:val="en-US" w:eastAsia="ja-JP"/>
    </w:rPr>
  </w:style>
  <w:style w:type="paragraph" w:customStyle="1" w:styleId="InfoBlue">
    <w:name w:val="InfoBlue"/>
    <w:basedOn w:val="Normal"/>
    <w:next w:val="BodyText"/>
    <w:autoRedefine/>
    <w:rsid w:val="00BC2C8B"/>
    <w:pPr>
      <w:widowControl w:val="0"/>
      <w:spacing w:before="60" w:line="240" w:lineRule="atLeast"/>
    </w:pPr>
    <w:rPr>
      <w:rFonts w:ascii="DendaNew" w:eastAsia="Times New Roman" w:hAnsi="DendaNew"/>
      <w:i/>
      <w:color w:val="595959"/>
      <w:szCs w:val="20"/>
    </w:rPr>
  </w:style>
  <w:style w:type="character" w:styleId="Strong">
    <w:name w:val="Strong"/>
    <w:uiPriority w:val="22"/>
    <w:qFormat/>
    <w:rsid w:val="00BC2C8B"/>
    <w:rPr>
      <w:color w:val="595959"/>
    </w:rPr>
  </w:style>
  <w:style w:type="character" w:customStyle="1" w:styleId="FooterChar">
    <w:name w:val="Footer Char"/>
    <w:basedOn w:val="DefaultParagraphFont"/>
    <w:link w:val="Footer"/>
    <w:rsid w:val="001B243D"/>
    <w:rPr>
      <w:rFonts w:ascii="Arial" w:hAnsi="Arial"/>
      <w:noProof/>
      <w:sz w:val="16"/>
      <w:szCs w:val="16"/>
      <w:lang w:val="en-GB" w:eastAsia="en-US"/>
    </w:rPr>
  </w:style>
  <w:style w:type="character" w:styleId="IntenseEmphasis">
    <w:name w:val="Intense Emphasis"/>
    <w:uiPriority w:val="21"/>
    <w:qFormat/>
    <w:rsid w:val="008C6DC7"/>
  </w:style>
  <w:style w:type="paragraph" w:styleId="NormalWeb">
    <w:name w:val="Normal (Web)"/>
    <w:basedOn w:val="Normal"/>
    <w:uiPriority w:val="99"/>
    <w:unhideWhenUsed/>
    <w:rsid w:val="006C4B54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nl-NL" w:eastAsia="nl-NL"/>
    </w:rPr>
  </w:style>
  <w:style w:type="paragraph" w:customStyle="1" w:styleId="Bullet">
    <w:name w:val="Bullet"/>
    <w:basedOn w:val="BodyText"/>
    <w:rsid w:val="007F7408"/>
    <w:pPr>
      <w:keepLines/>
      <w:spacing w:before="60" w:after="60"/>
      <w:ind w:left="3096" w:hanging="216"/>
    </w:pPr>
    <w:rPr>
      <w:rFonts w:ascii="Book Antiqua" w:eastAsia="Times New Roman" w:hAnsi="Book Antiqua"/>
      <w:lang w:val="en-US" w:eastAsia="es-ES"/>
    </w:rPr>
  </w:style>
  <w:style w:type="paragraph" w:customStyle="1" w:styleId="NoteWide">
    <w:name w:val="Note Wide"/>
    <w:basedOn w:val="Note"/>
    <w:rsid w:val="007C1371"/>
    <w:pPr>
      <w:ind w:right="2160"/>
    </w:pPr>
    <w:rPr>
      <w:lang w:eastAsia="es-ES"/>
    </w:rPr>
  </w:style>
  <w:style w:type="paragraph" w:customStyle="1" w:styleId="TableText0">
    <w:name w:val="TableText"/>
    <w:basedOn w:val="Normal"/>
    <w:rsid w:val="006D0543"/>
    <w:pPr>
      <w:spacing w:after="80" w:line="240" w:lineRule="exact"/>
      <w:ind w:right="72"/>
    </w:pPr>
    <w:rPr>
      <w:rFonts w:ascii="Verdana" w:eastAsia="Times New Roman" w:hAnsi="Verdana"/>
      <w:noProof/>
      <w:szCs w:val="20"/>
    </w:rPr>
  </w:style>
  <w:style w:type="paragraph" w:styleId="BodyText2">
    <w:name w:val="Body Text 2"/>
    <w:basedOn w:val="Normal"/>
    <w:link w:val="BodyText2Char"/>
    <w:rsid w:val="00475DD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75DD2"/>
    <w:rPr>
      <w:rFonts w:ascii="Arial" w:hAnsi="Arial"/>
      <w:szCs w:val="24"/>
      <w:lang w:val="en-US" w:eastAsia="en-US"/>
    </w:rPr>
  </w:style>
  <w:style w:type="character" w:customStyle="1" w:styleId="l0s701">
    <w:name w:val="l0s701"/>
    <w:basedOn w:val="DefaultParagraphFont"/>
    <w:rsid w:val="00E2295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TitleChar">
    <w:name w:val="Title Char"/>
    <w:aliases w:val="ASAPTitle Char"/>
    <w:basedOn w:val="DefaultParagraphFont"/>
    <w:link w:val="Title"/>
    <w:uiPriority w:val="10"/>
    <w:rsid w:val="00095566"/>
    <w:rPr>
      <w:rFonts w:ascii="Arial" w:hAnsi="Arial"/>
      <w:b/>
      <w:spacing w:val="-10"/>
      <w:kern w:val="20"/>
      <w:sz w:val="72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95566"/>
    <w:rPr>
      <w:rFonts w:ascii="Arial" w:hAnsi="Arial"/>
      <w:b/>
      <w:spacing w:val="-10"/>
      <w:kern w:val="20"/>
      <w:sz w:val="24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095566"/>
    <w:rPr>
      <w:rFonts w:ascii="Arial" w:hAnsi="Arial"/>
      <w:sz w:val="22"/>
      <w:lang w:val="en-GB" w:eastAsia="en-US"/>
    </w:rPr>
  </w:style>
  <w:style w:type="character" w:customStyle="1" w:styleId="Heading6Char">
    <w:name w:val="Heading 6 Char"/>
    <w:aliases w:val="Heading 6 - Inline heading Char"/>
    <w:basedOn w:val="DefaultParagraphFont"/>
    <w:link w:val="Heading6"/>
    <w:uiPriority w:val="9"/>
    <w:rsid w:val="00095566"/>
    <w:rPr>
      <w:rFonts w:ascii="Arial" w:hAnsi="Arial"/>
      <w:b/>
      <w:lang w:val="en-GB" w:eastAsia="en-US"/>
    </w:rPr>
  </w:style>
  <w:style w:type="character" w:customStyle="1" w:styleId="Heading7Char">
    <w:name w:val="Heading 7 Char"/>
    <w:aliases w:val="Appendix 1 Char"/>
    <w:basedOn w:val="DefaultParagraphFont"/>
    <w:link w:val="Heading7"/>
    <w:uiPriority w:val="9"/>
    <w:rsid w:val="00095566"/>
    <w:rPr>
      <w:rFonts w:ascii="Arial" w:hAnsi="Arial"/>
      <w:b/>
      <w:sz w:val="28"/>
      <w:lang w:val="en-GB" w:eastAsia="en-US"/>
    </w:rPr>
  </w:style>
  <w:style w:type="character" w:customStyle="1" w:styleId="Heading8Char">
    <w:name w:val="Heading 8 Char"/>
    <w:aliases w:val="Appendix 2 Char"/>
    <w:basedOn w:val="DefaultParagraphFont"/>
    <w:link w:val="Heading8"/>
    <w:uiPriority w:val="9"/>
    <w:rsid w:val="00095566"/>
    <w:rPr>
      <w:rFonts w:ascii="Arial" w:hAnsi="Arial"/>
      <w:b/>
      <w:i/>
      <w:spacing w:val="-10"/>
      <w:kern w:val="20"/>
      <w:sz w:val="24"/>
      <w:lang w:val="en-GB" w:eastAsia="ja-JP"/>
    </w:rPr>
  </w:style>
  <w:style w:type="character" w:customStyle="1" w:styleId="Heading9Char">
    <w:name w:val="Heading 9 Char"/>
    <w:aliases w:val="Appendix 3 Char"/>
    <w:basedOn w:val="DefaultParagraphFont"/>
    <w:link w:val="Heading9"/>
    <w:uiPriority w:val="9"/>
    <w:rsid w:val="00095566"/>
    <w:rPr>
      <w:rFonts w:ascii="Arial" w:hAnsi="Arial"/>
      <w:b/>
      <w:i/>
      <w:sz w:val="22"/>
      <w:lang w:val="en-GB" w:eastAsia="en-US"/>
    </w:rPr>
  </w:style>
  <w:style w:type="character" w:styleId="Emphasis">
    <w:name w:val="Emphasis"/>
    <w:uiPriority w:val="20"/>
    <w:qFormat/>
    <w:rsid w:val="0009556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95566"/>
    <w:pPr>
      <w:spacing w:before="0"/>
    </w:pPr>
    <w:rPr>
      <w:rFonts w:asciiTheme="minorHAnsi" w:eastAsiaTheme="minorHAnsi" w:hAnsiTheme="minorHAnsi" w:cstheme="min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95566"/>
    <w:pPr>
      <w:spacing w:before="200" w:line="276" w:lineRule="auto"/>
      <w:ind w:left="360" w:right="360"/>
    </w:pPr>
    <w:rPr>
      <w:rFonts w:asciiTheme="minorHAnsi" w:eastAsiaTheme="minorHAnsi" w:hAnsiTheme="minorHAnsi" w:cstheme="minorBid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95566"/>
    <w:rPr>
      <w:rFonts w:asciiTheme="minorHAnsi" w:eastAsiaTheme="minorHAnsi" w:hAnsiTheme="minorHAnsi" w:cstheme="minorBidi"/>
      <w:i/>
      <w:iCs/>
      <w:sz w:val="22"/>
      <w:szCs w:val="22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566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eastAsiaTheme="minorHAnsi" w:hAnsiTheme="minorHAnsi" w:cstheme="minorBid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566"/>
    <w:rPr>
      <w:rFonts w:asciiTheme="minorHAnsi" w:eastAsiaTheme="minorHAnsi" w:hAnsiTheme="minorHAnsi" w:cstheme="minorBidi"/>
      <w:b/>
      <w:bCs/>
      <w:i/>
      <w:iCs/>
      <w:sz w:val="22"/>
      <w:szCs w:val="22"/>
      <w:lang w:val="en-US" w:eastAsia="en-US"/>
    </w:rPr>
  </w:style>
  <w:style w:type="character" w:styleId="SubtleEmphasis">
    <w:name w:val="Subtle Emphasis"/>
    <w:uiPriority w:val="19"/>
    <w:qFormat/>
    <w:rsid w:val="00095566"/>
    <w:rPr>
      <w:i/>
      <w:iCs/>
    </w:rPr>
  </w:style>
  <w:style w:type="character" w:styleId="SubtleReference">
    <w:name w:val="Subtle Reference"/>
    <w:uiPriority w:val="31"/>
    <w:qFormat/>
    <w:rsid w:val="00095566"/>
    <w:rPr>
      <w:smallCaps/>
    </w:rPr>
  </w:style>
  <w:style w:type="character" w:styleId="IntenseReference">
    <w:name w:val="Intense Reference"/>
    <w:uiPriority w:val="32"/>
    <w:qFormat/>
    <w:rsid w:val="00095566"/>
    <w:rPr>
      <w:smallCaps/>
      <w:spacing w:val="5"/>
      <w:u w:val="single"/>
    </w:rPr>
  </w:style>
  <w:style w:type="character" w:styleId="BookTitle">
    <w:name w:val="Book Title"/>
    <w:uiPriority w:val="33"/>
    <w:qFormat/>
    <w:rsid w:val="00095566"/>
    <w:rPr>
      <w:i/>
      <w:iCs/>
      <w:smallCaps/>
      <w:spacing w:val="5"/>
    </w:rPr>
  </w:style>
  <w:style w:type="numbering" w:customStyle="1" w:styleId="Tableofcontents">
    <w:name w:val="Table of contents"/>
    <w:uiPriority w:val="99"/>
    <w:rsid w:val="00095566"/>
    <w:pPr>
      <w:numPr>
        <w:numId w:val="18"/>
      </w:numPr>
    </w:pPr>
  </w:style>
  <w:style w:type="numbering" w:customStyle="1" w:styleId="table">
    <w:name w:val="table"/>
    <w:uiPriority w:val="99"/>
    <w:rsid w:val="00095566"/>
    <w:pPr>
      <w:numPr>
        <w:numId w:val="20"/>
      </w:numPr>
    </w:pPr>
  </w:style>
  <w:style w:type="table" w:styleId="LightShading">
    <w:name w:val="Light Shading"/>
    <w:basedOn w:val="TableNormal"/>
    <w:uiPriority w:val="60"/>
    <w:rsid w:val="00095566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095566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56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095566"/>
    <w:rPr>
      <w:rFonts w:ascii="Arial" w:hAnsi="Arial"/>
      <w:noProof/>
      <w:sz w:val="16"/>
      <w:lang w:val="en-GB" w:eastAsia="en-US"/>
    </w:rPr>
  </w:style>
  <w:style w:type="paragraph" w:customStyle="1" w:styleId="Normal1">
    <w:name w:val="Normal1"/>
    <w:rsid w:val="00095566"/>
    <w:pPr>
      <w:spacing w:line="276" w:lineRule="auto"/>
      <w:contextualSpacing/>
    </w:pPr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8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9082">
          <w:marLeft w:val="74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3376">
          <w:marLeft w:val="112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174">
          <w:marLeft w:val="74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0887">
          <w:marLeft w:val="112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4188">
          <w:marLeft w:val="74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234">
          <w:marLeft w:val="112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9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6578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F1F1F1"/>
            <w:bottom w:val="none" w:sz="0" w:space="0" w:color="auto"/>
            <w:right w:val="single" w:sz="12" w:space="0" w:color="F1F1F1"/>
          </w:divBdr>
          <w:divsChild>
            <w:div w:id="2047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6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90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85830">
                                  <w:marLeft w:val="240"/>
                                  <w:marRight w:val="240"/>
                                  <w:marTop w:val="0"/>
                                  <w:marBottom w:val="240"/>
                                  <w:divBdr>
                                    <w:top w:val="single" w:sz="4" w:space="0" w:color="DDE0EE"/>
                                    <w:left w:val="single" w:sz="4" w:space="0" w:color="DDE0EE"/>
                                    <w:bottom w:val="single" w:sz="4" w:space="0" w:color="DDE0EE"/>
                                    <w:right w:val="single" w:sz="4" w:space="0" w:color="DDE0EE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8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510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0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6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9212">
              <w:marLeft w:val="319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oter" Target="footer4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Public\Documents\Templates\Logica\One%20Canon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89430B5EEBA4DAA00710C48BBBADD" ma:contentTypeVersion="0" ma:contentTypeDescription="Create a new document." ma:contentTypeScope="" ma:versionID="3aefb4ff9052f7a899a1c2a8a13330c0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HLD</b:Tag>
    <b:SourceType>Book</b:SourceType>
    <b:Guid>{66B03CE0-4B42-4A42-BA0D-0D47D5733AF7}</b:Guid>
    <b:Author>
      <b:Author>
        <b:Corporate>Aaldijk, Hans</b:Corporate>
      </b:Author>
    </b:Author>
    <b:Title>High Level Design One Canon Integrations Middleware</b:Title>
    <b:RefOrder>1</b:RefOrder>
  </b:Source>
</b:Sourc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523F21-E239-4051-B773-0ED1279A744C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C45FF2D-52D1-4D64-8636-3A68321758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26EA008-E811-49B4-BEBC-C8ED9663FF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0D38F5-70AF-4C02-A52E-886F23038A2C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DDCB8F8D-3F6D-4660-B4A7-D3A5ED9A70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One Canon document template</Template>
  <TotalTime>419</TotalTime>
  <Pages>11</Pages>
  <Words>469</Words>
  <Characters>2676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IBM</Company>
  <LinksUpToDate>false</LinksUpToDate>
  <CharactersWithSpaces>3139</CharactersWithSpaces>
  <SharedDoc>false</SharedDoc>
  <HLinks>
    <vt:vector size="12" baseType="variant">
      <vt:variant>
        <vt:i4>4849674</vt:i4>
      </vt:variant>
      <vt:variant>
        <vt:i4>450</vt:i4>
      </vt:variant>
      <vt:variant>
        <vt:i4>0</vt:i4>
      </vt:variant>
      <vt:variant>
        <vt:i4>5</vt:i4>
      </vt:variant>
      <vt:variant>
        <vt:lpwstr>http://svn.apache.org/repos/asf/subversion/trunk/doc/user/svn-best-practices.html</vt:lpwstr>
      </vt:variant>
      <vt:variant>
        <vt:lpwstr/>
      </vt:variant>
      <vt:variant>
        <vt:i4>8126576</vt:i4>
      </vt:variant>
      <vt:variant>
        <vt:i4>447</vt:i4>
      </vt:variant>
      <vt:variant>
        <vt:i4>0</vt:i4>
      </vt:variant>
      <vt:variant>
        <vt:i4>5</vt:i4>
      </vt:variant>
      <vt:variant>
        <vt:lpwstr>http://www.oracle.com/technetwork/java/codeconvtoc-136057.html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jwhknoops@gmail.com</dc:creator>
  <cp:lastModifiedBy>Ajay Kumar</cp:lastModifiedBy>
  <cp:revision>56</cp:revision>
  <dcterms:created xsi:type="dcterms:W3CDTF">2018-10-05T08:19:00Z</dcterms:created>
  <dcterms:modified xsi:type="dcterms:W3CDTF">2024-06-06T07:11:00Z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bel">
    <vt:lpwstr/>
  </property>
  <property fmtid="{D5CDD505-2E9C-101B-9397-08002B2CF9AE}" pid="3" name="Version">
    <vt:lpwstr>1.0</vt:lpwstr>
  </property>
  <property fmtid="{D5CDD505-2E9C-101B-9397-08002B2CF9AE}" pid="4" name="ContentType">
    <vt:lpwstr>Document</vt:lpwstr>
  </property>
  <property fmtid="{D5CDD505-2E9C-101B-9397-08002B2CF9AE}" pid="5" name="UpdateDate">
    <vt:lpwstr>11-04-2012</vt:lpwstr>
  </property>
  <property fmtid="{D5CDD505-2E9C-101B-9397-08002B2CF9AE}" pid="6" name="ContentTypeId">
    <vt:lpwstr>0x010100C2089430B5EEBA4DAA00710C48BBBADD</vt:lpwstr>
  </property>
</Properties>
</file>